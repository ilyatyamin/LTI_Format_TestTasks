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4829" w14:textId="77777777" w:rsidR="00000000" w:rsidRDefault="00AF21E0">
      <w:pPr>
        <w:pStyle w:val="Warning"/>
      </w:pPr>
      <w:r>
        <w:t>Warning: this file must be opened using Word 2020 or Word 365 in order to handle embedded images correctly.</w:t>
      </w:r>
    </w:p>
    <w:p w14:paraId="322B0804" w14:textId="77777777" w:rsidR="00000000" w:rsidRDefault="00AF21E0">
      <w:pPr>
        <w:pStyle w:val="a4"/>
      </w:pPr>
      <w:r>
        <w:t xml:space="preserve">DS-13 | Алгоритмы </w:t>
      </w:r>
    </w:p>
    <w:p w14:paraId="37DF40FE" w14:textId="77777777" w:rsidR="00000000" w:rsidRDefault="00AF21E0">
      <w:pPr>
        <w:pStyle w:val="1"/>
        <w:rPr>
          <w:rFonts w:eastAsia="Times New Roman"/>
        </w:rPr>
      </w:pPr>
      <w:r>
        <w:rPr>
          <w:rFonts w:eastAsia="Times New Roman"/>
        </w:rPr>
        <w:t>top/По умолчанию для DS-13 | Алгоритмы</w:t>
      </w:r>
    </w:p>
    <w:p w14:paraId="0ACD2B51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t>Тестовый вопрос 2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3562"/>
        <w:gridCol w:w="4275"/>
        <w:gridCol w:w="789"/>
      </w:tblGrid>
      <w:tr w:rsidR="00000000" w14:paraId="1BC1B97D" w14:textId="77777777">
        <w:trPr>
          <w:divId w:val="1182586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36A22" w14:textId="77777777" w:rsidR="00000000" w:rsidRDefault="00AF21E0">
            <w:pPr>
              <w:pStyle w:val="ad"/>
              <w:divId w:val="312877348"/>
            </w:pPr>
            <w:r>
              <w:t>Посчитай сумму {c} и {d}.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BA4E5" w14:textId="77777777" w:rsidR="00000000" w:rsidRDefault="00AF21E0">
            <w:pPr>
              <w:pStyle w:val="QFType"/>
            </w:pPr>
            <w:r>
              <w:t>CA</w:t>
            </w:r>
          </w:p>
        </w:tc>
      </w:tr>
      <w:tr w:rsidR="00000000" w14:paraId="1DBD07D4" w14:textId="77777777">
        <w:trPr>
          <w:divId w:val="1182586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5B125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9D63E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49B05ED7" w14:textId="77777777">
        <w:trPr>
          <w:divId w:val="1182586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21ADE" w14:textId="77777777" w:rsidR="00000000" w:rsidRDefault="00AF21E0">
            <w:pPr>
              <w:pStyle w:val="TableRowHead"/>
              <w:jc w:val="right"/>
            </w:pPr>
            <w:r>
              <w:t>Штраф за кажду</w:t>
            </w:r>
            <w:r>
              <w:t>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DA219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7507E3DD" w14:textId="77777777">
        <w:trPr>
          <w:divId w:val="1182586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33C12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42979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3111E93B" w14:textId="77777777">
        <w:trPr>
          <w:divId w:val="118258673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D9E7B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59EA3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3B7C5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DD143" w14:textId="77777777" w:rsidR="00000000" w:rsidRDefault="00AF21E0">
            <w:pPr>
              <w:pStyle w:val="TableHead"/>
            </w:pPr>
            <w:r>
              <w:t> </w:t>
            </w:r>
          </w:p>
        </w:tc>
      </w:tr>
      <w:tr w:rsidR="00000000" w14:paraId="03F64990" w14:textId="77777777">
        <w:trPr>
          <w:divId w:val="1182586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D59D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D86E5" w14:textId="77777777" w:rsidR="00000000" w:rsidRDefault="00AF21E0">
            <w:pPr>
              <w:spacing w:before="0" w:after="0" w:line="240" w:lineRule="auto"/>
              <w:divId w:val="1535468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{c}+{d}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CD296" w14:textId="77777777" w:rsidR="00000000" w:rsidRDefault="00AF21E0">
            <w:pPr>
              <w:pStyle w:val="QFFeedback"/>
              <w:divId w:val="11194400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7A4B3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23335BAD" w14:textId="77777777">
        <w:trPr>
          <w:divId w:val="1182586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0C75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B5C7E" w14:textId="77777777" w:rsidR="00000000" w:rsidRDefault="00AF21E0">
            <w:pPr>
              <w:spacing w:before="0" w:after="0" w:line="240" w:lineRule="auto"/>
              <w:divId w:val="139238347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{d}+{c}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84775" w14:textId="77777777" w:rsidR="00000000" w:rsidRDefault="00AF21E0">
            <w:pPr>
              <w:pStyle w:val="QFFeedback"/>
              <w:divId w:val="146141792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A2CBE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54AF49B" w14:textId="77777777">
        <w:trPr>
          <w:divId w:val="1182586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0CFD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25CB3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B0097" w14:textId="77777777" w:rsidR="00000000" w:rsidRDefault="00AF21E0">
            <w:pPr>
              <w:pStyle w:val="Cell"/>
              <w:divId w:val="141408144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2783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4AFB5E7" w14:textId="77777777">
        <w:trPr>
          <w:divId w:val="1182586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6A65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73A42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2BEB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BF41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5DC75D3" w14:textId="77777777">
        <w:trPr>
          <w:divId w:val="1182586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2247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D3F31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E3ED3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D009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99946DF" w14:textId="77777777">
        <w:trPr>
          <w:divId w:val="1182586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0F8B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369BE" w14:textId="77777777" w:rsidR="00000000" w:rsidRDefault="00AF21E0">
            <w:pPr>
              <w:pStyle w:val="TableRowHead"/>
            </w:pPr>
            <w:r>
              <w:t xml:space="preserve">Удалить некорректные ответы (Подсказка </w:t>
            </w:r>
            <w:r>
              <w:t>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C53E5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B690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02EFA86" w14:textId="77777777">
        <w:trPr>
          <w:divId w:val="1182586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0D99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84402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5C58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702B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F64B71F" w14:textId="77777777">
        <w:trPr>
          <w:divId w:val="118258673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D9F54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Импортирование этого типа вопроса не поддерживается.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61948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05D2038C" w14:textId="77777777" w:rsidR="00000000" w:rsidRDefault="00AF21E0">
      <w:r>
        <w:t> </w:t>
      </w:r>
    </w:p>
    <w:p w14:paraId="64DEB8E5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В типичном случае динамическое программирование применяется к задачам оптимизации. Задача оптимизации сформулирована, если заданы: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6318449E" w14:textId="77777777">
        <w:trPr>
          <w:divId w:val="114592558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81B62" w14:textId="77777777" w:rsidR="00000000" w:rsidRDefault="00AF21E0">
            <w:pPr>
              <w:pStyle w:val="ad"/>
              <w:divId w:val="79644246"/>
            </w:pPr>
            <w:r>
              <w:t>В типичном случае динамическое прог</w:t>
            </w:r>
            <w:r>
              <w:t>раммирование применяется к задачам оптимизации. Задача оптимизации сформулирована, если заданы</w:t>
            </w:r>
            <w:r>
              <w:t>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F518C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44239401" w14:textId="77777777">
        <w:trPr>
          <w:divId w:val="114592558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D5CA8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86B27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14BB28C1" w14:textId="77777777">
        <w:trPr>
          <w:divId w:val="114592558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1C63A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E6D13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6265D7C4" w14:textId="77777777">
        <w:trPr>
          <w:divId w:val="114592558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72617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D201C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0F62501E" w14:textId="77777777">
        <w:trPr>
          <w:divId w:val="114592558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3754F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84240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3B67820E" w14:textId="77777777">
        <w:trPr>
          <w:divId w:val="114592558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85196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EB44B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66A75EAB" w14:textId="77777777">
        <w:trPr>
          <w:divId w:val="1145925583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520A4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1E6FB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6F5E4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3E2FA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00A1FE6F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7BBC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AE20E" w14:textId="77777777" w:rsidR="00000000" w:rsidRDefault="00AF21E0">
            <w:pPr>
              <w:pStyle w:val="ad"/>
              <w:divId w:val="1985155178"/>
            </w:pPr>
            <w:r>
              <w:t>Критерий оптимальност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F3875" w14:textId="77777777" w:rsidR="00000000" w:rsidRDefault="00AF21E0">
            <w:pPr>
              <w:pStyle w:val="QFFeedback"/>
              <w:divId w:val="105520125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5C6A2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CE21D70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AAA0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A0092" w14:textId="77777777" w:rsidR="00000000" w:rsidRDefault="00AF21E0">
            <w:pPr>
              <w:pStyle w:val="ad"/>
              <w:divId w:val="1013842813"/>
            </w:pPr>
            <w:r>
              <w:t>Варьируемые параметры и ограничени</w:t>
            </w:r>
            <w:r>
              <w:t>я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4DC86" w14:textId="77777777" w:rsidR="00000000" w:rsidRDefault="00AF21E0">
            <w:pPr>
              <w:pStyle w:val="QFFeedback"/>
              <w:divId w:val="170270423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CC159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9872954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0550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B3B12" w14:textId="77777777" w:rsidR="00000000" w:rsidRDefault="00AF21E0">
            <w:pPr>
              <w:pStyle w:val="ad"/>
              <w:divId w:val="950673387"/>
            </w:pPr>
            <w:r>
              <w:t>Математическая модель процесс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60498" w14:textId="77777777" w:rsidR="00000000" w:rsidRDefault="00AF21E0">
            <w:pPr>
              <w:pStyle w:val="QFFeedback"/>
              <w:divId w:val="47063879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B1A28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DA25137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9493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AAAAE" w14:textId="77777777" w:rsidR="00000000" w:rsidRDefault="00AF21E0">
            <w:pPr>
              <w:pStyle w:val="ad"/>
              <w:divId w:val="1679842607"/>
            </w:pPr>
            <w:r>
              <w:t>Все перечисленные вариант</w:t>
            </w:r>
            <w:r>
              <w:t>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2BE0A" w14:textId="77777777" w:rsidR="00000000" w:rsidRDefault="00AF21E0">
            <w:pPr>
              <w:pStyle w:val="QFFeedback"/>
              <w:divId w:val="7447466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13D88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7AACA517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2776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BB51C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FD554" w14:textId="77777777" w:rsidR="00000000" w:rsidRDefault="00AF21E0">
            <w:pPr>
              <w:pStyle w:val="Cell"/>
              <w:divId w:val="20619053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7CF6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6283651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65B2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4452E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ED746" w14:textId="77777777" w:rsidR="00000000" w:rsidRDefault="00AF21E0">
            <w:pPr>
              <w:spacing w:before="0" w:after="0" w:line="240" w:lineRule="auto"/>
              <w:divId w:val="68479496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5389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AC7E404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8B63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422E4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B71DA" w14:textId="77777777" w:rsidR="00000000" w:rsidRDefault="00AF21E0">
            <w:pPr>
              <w:spacing w:before="0" w:after="0" w:line="240" w:lineRule="auto"/>
              <w:divId w:val="14446930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B76C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5F762E7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34AB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713F8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5ECB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7A16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8CAD40F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A0F2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375AD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63E18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90D2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4BCE8C3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6081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0F628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01EEA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EF4A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84E3411" w14:textId="77777777">
        <w:trPr>
          <w:divId w:val="11459255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A53D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002A7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2918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54E6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5891A96" w14:textId="77777777">
        <w:trPr>
          <w:divId w:val="1145925583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037CE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</w:t>
            </w:r>
            <w:r>
              <w:rPr>
                <w:i/>
                <w:iCs/>
              </w:rPr>
              <w:t>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9CC8D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67CDAC67" w14:textId="77777777" w:rsidR="00000000" w:rsidRDefault="00AF21E0">
      <w:r>
        <w:t> </w:t>
      </w:r>
    </w:p>
    <w:p w14:paraId="585BE94C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В функции быстрой сортировки Хоара опорным является средний элемент массива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7F848DA1" w14:textId="77777777">
        <w:trPr>
          <w:divId w:val="13607529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1E871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В функции быстрой сортировки Хоара опорным является средний элемент массив</w:t>
            </w:r>
            <w:r>
              <w:rPr>
                <w:b/>
                <w:bCs/>
              </w:rPr>
              <w:t>а</w:t>
            </w:r>
          </w:p>
          <w:p w14:paraId="1F0F1D1B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void quickSort(int arr[], int left, int right)</w:t>
            </w:r>
            <w:r>
              <w:rPr>
                <w:b/>
                <w:bCs/>
              </w:rPr>
              <w:t> </w:t>
            </w:r>
          </w:p>
          <w:p w14:paraId="21DC576C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{ int i = left, j = right; int tmp</w:t>
            </w:r>
            <w:r>
              <w:rPr>
                <w:b/>
                <w:bCs/>
              </w:rPr>
              <w:t>;</w:t>
            </w:r>
          </w:p>
          <w:p w14:paraId="1D129012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  int pivot = arr[(left + right)/2]</w:t>
            </w:r>
            <w:r>
              <w:rPr>
                <w:b/>
                <w:bCs/>
              </w:rPr>
              <w:t>;</w:t>
            </w:r>
          </w:p>
          <w:p w14:paraId="6C2DC11A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   while (i &lt;= j)</w:t>
            </w:r>
            <w:r>
              <w:rPr>
                <w:b/>
                <w:bCs/>
              </w:rPr>
              <w:t> </w:t>
            </w:r>
          </w:p>
          <w:p w14:paraId="3255F5FC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    </w:t>
            </w:r>
            <w:r>
              <w:rPr>
                <w:b/>
                <w:bCs/>
              </w:rPr>
              <w:t>{</w:t>
            </w:r>
          </w:p>
          <w:p w14:paraId="26CAA1FC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      while (arr[i] &lt; pivot) i++</w:t>
            </w:r>
            <w:r>
              <w:rPr>
                <w:b/>
                <w:bCs/>
              </w:rPr>
              <w:t>;</w:t>
            </w:r>
          </w:p>
          <w:p w14:paraId="46B5076E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      while (arr[j] &gt; pivot) j--</w:t>
            </w:r>
            <w:r>
              <w:rPr>
                <w:b/>
                <w:bCs/>
              </w:rPr>
              <w:t>;</w:t>
            </w:r>
          </w:p>
          <w:p w14:paraId="29EADA5C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      if (i &lt;= j)</w:t>
            </w:r>
            <w:r>
              <w:rPr>
                <w:b/>
                <w:bCs/>
              </w:rPr>
              <w:t> </w:t>
            </w:r>
          </w:p>
          <w:p w14:paraId="31C7B545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       </w:t>
            </w:r>
            <w:r>
              <w:rPr>
                <w:b/>
                <w:bCs/>
              </w:rPr>
              <w:t>{</w:t>
            </w:r>
          </w:p>
          <w:p w14:paraId="5581D43C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        tmp=ar</w:t>
            </w:r>
            <w:r>
              <w:rPr>
                <w:b/>
                <w:bCs/>
              </w:rPr>
              <w:t>r[i]; arr[i]=arr[j]; arr[j]=tmp</w:t>
            </w:r>
            <w:r>
              <w:rPr>
                <w:b/>
                <w:bCs/>
              </w:rPr>
              <w:t>;</w:t>
            </w:r>
          </w:p>
          <w:p w14:paraId="70B7D62A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        i++; j--</w:t>
            </w:r>
            <w:r>
              <w:rPr>
                <w:b/>
                <w:bCs/>
              </w:rPr>
              <w:t>;</w:t>
            </w:r>
          </w:p>
          <w:p w14:paraId="579FF754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       </w:t>
            </w:r>
            <w:r>
              <w:rPr>
                <w:b/>
                <w:bCs/>
              </w:rPr>
              <w:t>}</w:t>
            </w:r>
          </w:p>
          <w:p w14:paraId="2EE024EA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    </w:t>
            </w:r>
            <w:r>
              <w:rPr>
                <w:b/>
                <w:bCs/>
              </w:rPr>
              <w:t>}</w:t>
            </w:r>
          </w:p>
          <w:p w14:paraId="67F4DEDA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   if (left &lt; j</w:t>
            </w:r>
            <w:r>
              <w:rPr>
                <w:b/>
                <w:bCs/>
              </w:rPr>
              <w:t>)</w:t>
            </w:r>
          </w:p>
          <w:p w14:paraId="381633BA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      quickSort(arr, left, j)</w:t>
            </w:r>
            <w:r>
              <w:rPr>
                <w:b/>
                <w:bCs/>
              </w:rPr>
              <w:t>;</w:t>
            </w:r>
          </w:p>
          <w:p w14:paraId="46CB3AF1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   if (i &lt; right</w:t>
            </w:r>
            <w:r>
              <w:rPr>
                <w:b/>
                <w:bCs/>
              </w:rPr>
              <w:t>)</w:t>
            </w:r>
          </w:p>
          <w:p w14:paraId="7DA0F741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      quickSort(arr, i, right)</w:t>
            </w:r>
            <w:r>
              <w:rPr>
                <w:b/>
                <w:bCs/>
              </w:rPr>
              <w:t>;</w:t>
            </w:r>
          </w:p>
          <w:p w14:paraId="233A724D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}</w:t>
            </w:r>
          </w:p>
          <w:p w14:paraId="143FA6DA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На вход функции подается массив arr вида { 12, 3, 8, 3, 9, 11, 6}, индексы которого начина</w:t>
            </w:r>
            <w:r>
              <w:rPr>
                <w:b/>
                <w:bCs/>
              </w:rPr>
              <w:t>ются с 0. </w:t>
            </w:r>
            <w:r>
              <w:rPr>
                <w:b/>
                <w:bCs/>
              </w:rPr>
              <w:t> </w:t>
            </w:r>
          </w:p>
          <w:p w14:paraId="68F0B97B" w14:textId="77777777" w:rsidR="00000000" w:rsidRDefault="00AF21E0">
            <w:pPr>
              <w:pStyle w:val="ad"/>
              <w:divId w:val="285240138"/>
              <w:rPr>
                <w:b/>
                <w:bCs/>
              </w:rPr>
            </w:pPr>
            <w:r>
              <w:rPr>
                <w:b/>
                <w:bCs/>
              </w:rPr>
              <w:t>quickSort(arr, 0, 6</w:t>
            </w:r>
            <w:r>
              <w:rPr>
                <w:b/>
                <w:bCs/>
              </w:rPr>
              <w:t>)</w:t>
            </w:r>
          </w:p>
          <w:p w14:paraId="76089E0A" w14:textId="77777777" w:rsidR="00000000" w:rsidRDefault="00AF21E0">
            <w:pPr>
              <w:spacing w:before="0" w:after="0" w:line="240" w:lineRule="auto"/>
              <w:divId w:val="285240138"/>
              <w:rPr>
                <w:rStyle w:val="a3"/>
                <w:rFonts w:eastAsia="Times New Roman"/>
                <w:sz w:val="24"/>
                <w:szCs w:val="24"/>
              </w:rPr>
            </w:pPr>
            <w:r>
              <w:rPr>
                <w:rStyle w:val="a3"/>
                <w:rFonts w:eastAsia="Times New Roman"/>
                <w:sz w:val="24"/>
                <w:szCs w:val="24"/>
              </w:rPr>
              <w:t>Перед первым рекурсивным вызовом массив arr будет иметь ви</w:t>
            </w:r>
            <w:r>
              <w:rPr>
                <w:rStyle w:val="a3"/>
                <w:rFonts w:eastAsia="Times New Roman"/>
                <w:sz w:val="24"/>
                <w:szCs w:val="24"/>
              </w:rPr>
              <w:t>д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3D739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73DDBF31" w14:textId="77777777">
        <w:trPr>
          <w:divId w:val="13607529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A5738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D164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0BA2E891" w14:textId="77777777">
        <w:trPr>
          <w:divId w:val="13607529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CC126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A9C82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5FBA16A0" w14:textId="77777777">
        <w:trPr>
          <w:divId w:val="13607529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0C524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7ADFA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21EF8067" w14:textId="77777777">
        <w:trPr>
          <w:divId w:val="13607529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2EAEB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AF756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61260BDD" w14:textId="77777777">
        <w:trPr>
          <w:divId w:val="13607529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DAC68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C0C71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52504155" w14:textId="77777777">
        <w:trPr>
          <w:divId w:val="136075291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1FBB3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1B068" w14:textId="77777777" w:rsidR="00000000" w:rsidRDefault="00AF21E0">
            <w:pPr>
              <w:pStyle w:val="TableHead"/>
            </w:pPr>
            <w:r>
              <w:t>От</w:t>
            </w:r>
            <w:r>
              <w:t>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97054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72B99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053B8C16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72EE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FF3CB" w14:textId="77777777" w:rsidR="00000000" w:rsidRDefault="00AF21E0">
            <w:pPr>
              <w:pStyle w:val="ad"/>
              <w:divId w:val="507642902"/>
            </w:pPr>
            <w:r>
              <w:rPr>
                <w:b/>
                <w:bCs/>
              </w:rPr>
              <w:t>{3, 6, 8, 3, 9, 11, 12}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8877D" w14:textId="77777777" w:rsidR="00000000" w:rsidRDefault="00AF21E0">
            <w:pPr>
              <w:pStyle w:val="QFFeedback"/>
              <w:divId w:val="118705704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2B0F4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456CE84F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9DCD1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919F0" w14:textId="77777777" w:rsidR="00000000" w:rsidRDefault="00AF21E0">
            <w:pPr>
              <w:pStyle w:val="ad"/>
              <w:divId w:val="752508156"/>
            </w:pPr>
            <w:r>
              <w:rPr>
                <w:b/>
                <w:bCs/>
              </w:rPr>
              <w:t>{3, 3, 8, 12, 9, 11, 6}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4E821" w14:textId="77777777" w:rsidR="00000000" w:rsidRDefault="00AF21E0">
            <w:pPr>
              <w:pStyle w:val="QFFeedback"/>
              <w:divId w:val="162472760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9E899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29B2102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8F76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890C0" w14:textId="77777777" w:rsidR="00000000" w:rsidRDefault="00AF21E0">
            <w:pPr>
              <w:pStyle w:val="ad"/>
              <w:divId w:val="139814048"/>
            </w:pPr>
            <w:r>
              <w:rPr>
                <w:b/>
                <w:bCs/>
              </w:rPr>
              <w:t>{3, 6, 3, 8, 9, 11, 12}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5D74F" w14:textId="77777777" w:rsidR="00000000" w:rsidRDefault="00AF21E0">
            <w:pPr>
              <w:pStyle w:val="QFFeedback"/>
              <w:divId w:val="9005532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1EF6E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7C21886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E1F9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EEA33" w14:textId="77777777" w:rsidR="00000000" w:rsidRDefault="00AF21E0">
            <w:pPr>
              <w:pStyle w:val="ad"/>
              <w:divId w:val="864557462"/>
            </w:pPr>
            <w:r>
              <w:rPr>
                <w:b/>
                <w:bCs/>
              </w:rPr>
              <w:t>{3, 3, 6, 8, 9, 11, 12}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B9A85" w14:textId="77777777" w:rsidR="00000000" w:rsidRDefault="00AF21E0">
            <w:pPr>
              <w:pStyle w:val="QFFeedback"/>
              <w:divId w:val="42017957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39AB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DDD7547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3843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38938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40A60" w14:textId="77777777" w:rsidR="00000000" w:rsidRDefault="00AF21E0">
            <w:pPr>
              <w:pStyle w:val="Cell"/>
              <w:divId w:val="59705656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EE75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F76899E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916F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3947D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48289" w14:textId="77777777" w:rsidR="00000000" w:rsidRDefault="00AF21E0">
            <w:pPr>
              <w:spacing w:before="0" w:after="0" w:line="240" w:lineRule="auto"/>
              <w:divId w:val="192160289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096D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6BCF0BF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A6D5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218AC" w14:textId="77777777" w:rsidR="00000000" w:rsidRDefault="00AF21E0">
            <w:pPr>
              <w:pStyle w:val="TableRowHead"/>
            </w:pPr>
            <w:r>
              <w:t>Для любого неправиль</w:t>
            </w:r>
            <w:r>
              <w:t>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94570" w14:textId="77777777" w:rsidR="00000000" w:rsidRDefault="00AF21E0">
            <w:pPr>
              <w:spacing w:before="0" w:after="0" w:line="240" w:lineRule="auto"/>
              <w:divId w:val="64763379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9DA6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F945667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C99D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7A241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871D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3A02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1366738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3A40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88F0F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52F94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F27C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975AC90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2AC5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9FC50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1752F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96A0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1C08C2A" w14:textId="77777777">
        <w:trPr>
          <w:divId w:val="1360752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A13A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12445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937C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E409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5F036F1" w14:textId="77777777">
        <w:trPr>
          <w:divId w:val="136075291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E00CD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</w:t>
            </w:r>
            <w:r>
              <w:rPr>
                <w:i/>
                <w:iCs/>
              </w:rPr>
              <w:t>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16E46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2B788847" w14:textId="77777777" w:rsidR="00000000" w:rsidRDefault="00AF21E0">
      <w:r>
        <w:t> </w:t>
      </w:r>
    </w:p>
    <w:p w14:paraId="4A10E5A2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Выберите верное утверждение о сортировке подсчетом: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586E47C3" w14:textId="77777777">
        <w:trPr>
          <w:divId w:val="175755049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64987" w14:textId="77777777" w:rsidR="00000000" w:rsidRDefault="00AF21E0">
            <w:pPr>
              <w:pStyle w:val="ad"/>
              <w:divId w:val="935601255"/>
            </w:pPr>
            <w:r>
              <w:t>Выберите верное утверждение о сортировке подсчетом</w:t>
            </w:r>
            <w:r>
              <w:t>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F7311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07371512" w14:textId="77777777">
        <w:trPr>
          <w:divId w:val="175755049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3F5F5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F83FC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0A2CA4C8" w14:textId="77777777">
        <w:trPr>
          <w:divId w:val="175755049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001B1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DDF4F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5E54D559" w14:textId="77777777">
        <w:trPr>
          <w:divId w:val="175755049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A4048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0E9C4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03CAD25F" w14:textId="77777777">
        <w:trPr>
          <w:divId w:val="175755049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9ACAB" w14:textId="77777777" w:rsidR="00000000" w:rsidRDefault="00AF21E0">
            <w:pPr>
              <w:pStyle w:val="TableRowHead"/>
              <w:jc w:val="right"/>
            </w:pPr>
            <w:r>
              <w:t>Штраф за каждую непра</w:t>
            </w:r>
            <w:r>
              <w:t>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20731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22684F80" w14:textId="77777777">
        <w:trPr>
          <w:divId w:val="175755049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54BD3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A91CD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3505C5DC" w14:textId="77777777">
        <w:trPr>
          <w:divId w:val="1757550494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E95CE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5AB12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0A3F6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EE6B6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48514BFA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4586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0F65C" w14:textId="77777777" w:rsidR="00000000" w:rsidRDefault="00AF21E0">
            <w:pPr>
              <w:pStyle w:val="ad"/>
              <w:divId w:val="218707775"/>
            </w:pPr>
            <w:r>
              <w:t>Требуется дополнительная память – O(k) в случае устойчивой сортировк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7FA11" w14:textId="77777777" w:rsidR="00000000" w:rsidRDefault="00AF21E0">
            <w:pPr>
              <w:pStyle w:val="QFFeedback"/>
              <w:divId w:val="13791594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1456E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3D1862D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C8671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E87F9" w14:textId="77777777" w:rsidR="00000000" w:rsidRDefault="00AF21E0">
            <w:pPr>
              <w:pStyle w:val="ad"/>
              <w:divId w:val="1560824159"/>
            </w:pPr>
            <w:r>
              <w:t>Асимптотическая сложность O(n + k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33D17" w14:textId="77777777" w:rsidR="00000000" w:rsidRDefault="00AF21E0">
            <w:pPr>
              <w:pStyle w:val="QFFeedback"/>
              <w:divId w:val="136008541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B68D5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589440A4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53B2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BE41F" w14:textId="77777777" w:rsidR="00000000" w:rsidRDefault="00AF21E0">
            <w:pPr>
              <w:pStyle w:val="ad"/>
              <w:divId w:val="544609464"/>
            </w:pPr>
            <w:r>
              <w:t>Требуется дополнительная память – O(n + k) в случае неустойчивой со</w:t>
            </w:r>
            <w:r>
              <w:t>ртировк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B4AA2" w14:textId="77777777" w:rsidR="00000000" w:rsidRDefault="00AF21E0">
            <w:pPr>
              <w:pStyle w:val="QFFeedback"/>
              <w:divId w:val="188339744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B0CBB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307B03B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0C43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38C3A" w14:textId="77777777" w:rsidR="00000000" w:rsidRDefault="00AF21E0">
            <w:pPr>
              <w:pStyle w:val="ad"/>
              <w:divId w:val="517085141"/>
            </w:pPr>
            <w:r>
              <w:t>Асимптотическая сложность O(nk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773A6" w14:textId="77777777" w:rsidR="00000000" w:rsidRDefault="00AF21E0">
            <w:pPr>
              <w:pStyle w:val="QFFeedback"/>
              <w:divId w:val="127193974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C7455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03756E2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0889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16A8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FDBD0" w14:textId="77777777" w:rsidR="00000000" w:rsidRDefault="00AF21E0">
            <w:pPr>
              <w:pStyle w:val="Cell"/>
              <w:divId w:val="53701036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0778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A033AD6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CDCD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0FB8C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F02BA" w14:textId="77777777" w:rsidR="00000000" w:rsidRDefault="00AF21E0">
            <w:pPr>
              <w:spacing w:before="0" w:after="0" w:line="240" w:lineRule="auto"/>
              <w:divId w:val="136355410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85D6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6F3F018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5137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8690B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26FF0" w14:textId="77777777" w:rsidR="00000000" w:rsidRDefault="00AF21E0">
            <w:pPr>
              <w:spacing w:before="0" w:after="0" w:line="240" w:lineRule="auto"/>
              <w:divId w:val="9629135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D12B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3CBB09F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E74B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FE8C6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19D1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3644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4F8C98D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384A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4B9B0" w14:textId="77777777" w:rsidR="00000000" w:rsidRDefault="00AF21E0">
            <w:pPr>
              <w:pStyle w:val="TableRowHead"/>
            </w:pPr>
            <w:r>
              <w:t>Показать количество правильных о</w:t>
            </w:r>
            <w:r>
              <w:t>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43F33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94C1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AEABE8F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8ECB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E98DA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AB1A6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DE79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5C8C9E9" w14:textId="77777777">
        <w:trPr>
          <w:divId w:val="175755049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55F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761F6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5D88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1B6A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BD1D5DF" w14:textId="77777777">
        <w:trPr>
          <w:divId w:val="1757550494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6ADAF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1FBB2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7C06AFBD" w14:textId="77777777" w:rsidR="00000000" w:rsidRDefault="00AF21E0">
      <w:r>
        <w:t> </w:t>
      </w:r>
    </w:p>
    <w:p w14:paraId="2790DCCC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Выберите верный вариант ответа, основываясь на приведенном ко</w:t>
      </w:r>
      <w:r>
        <w:rPr>
          <w:rFonts w:eastAsia="Times New Roman"/>
        </w:rPr>
        <w:t>де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6E384C4F" w14:textId="77777777">
        <w:trPr>
          <w:divId w:val="155916864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350C1" w14:textId="77777777" w:rsidR="00000000" w:rsidRDefault="00AF21E0">
            <w:pPr>
              <w:pStyle w:val="ad"/>
              <w:divId w:val="569190266"/>
            </w:pPr>
            <w:r>
              <w:t>Выберите верный вариант ответа, основываясь на приведенном коде:</w:t>
            </w:r>
            <w:r>
              <w:br/>
              <w:t>def sort(k, n, C, A):</w:t>
            </w:r>
            <w:r>
              <w:br/>
              <w:t>    # k - кол-во различных элементов массива</w:t>
            </w:r>
            <w:r>
              <w:br/>
              <w:t>    # n - число элементов массива A</w:t>
            </w:r>
            <w:r>
              <w:br/>
              <w:t>    for i in range(k):</w:t>
            </w:r>
            <w:r>
              <w:br/>
              <w:t>        C[i] = 0</w:t>
            </w:r>
            <w:r>
              <w:br/>
              <w:t>    for i in range(n):</w:t>
            </w:r>
            <w:r>
              <w:br/>
              <w:t>        C[A[i]] += 1</w:t>
            </w:r>
            <w:r>
              <w:br/>
              <w:t> </w:t>
            </w:r>
            <w:r>
              <w:t xml:space="preserve">   b = 0</w:t>
            </w:r>
            <w:r>
              <w:br/>
              <w:t>    for i in range(k):</w:t>
            </w:r>
            <w:r>
              <w:br/>
              <w:t>        for j in range(C[i]):</w:t>
            </w:r>
            <w:r>
              <w:br/>
              <w:t>            A[b] = i</w:t>
            </w:r>
            <w:r>
              <w:br/>
              <w:t>            b += </w:t>
            </w:r>
            <w: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DE35E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362A1E1A" w14:textId="77777777">
        <w:trPr>
          <w:divId w:val="155916864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477A0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DF197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1B35D1DE" w14:textId="77777777">
        <w:trPr>
          <w:divId w:val="155916864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18E36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95B05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4269167A" w14:textId="77777777">
        <w:trPr>
          <w:divId w:val="155916864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0FF92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980A5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5E4225CE" w14:textId="77777777">
        <w:trPr>
          <w:divId w:val="155916864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02CAC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EA0F8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7DFB7C55" w14:textId="77777777">
        <w:trPr>
          <w:divId w:val="155916864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13644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B8DCA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5E0B9E40" w14:textId="77777777">
        <w:trPr>
          <w:divId w:val="1559168643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DD61F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C25DF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5C836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E7E30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2C0174BE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2DA8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6B016" w14:textId="77777777" w:rsidR="00000000" w:rsidRDefault="00AF21E0">
            <w:pPr>
              <w:pStyle w:val="ad"/>
              <w:divId w:val="74672494"/>
            </w:pPr>
            <w:r>
              <w:t>Реализован неустойчивый алгоритм сортировки подсчето</w:t>
            </w:r>
            <w:r>
              <w:t>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DE846" w14:textId="77777777" w:rsidR="00000000" w:rsidRDefault="00AF21E0">
            <w:pPr>
              <w:pStyle w:val="QFFeedback"/>
              <w:divId w:val="133765535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4ACAE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75F68771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85538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A2806" w14:textId="77777777" w:rsidR="00000000" w:rsidRDefault="00AF21E0">
            <w:pPr>
              <w:pStyle w:val="ad"/>
              <w:divId w:val="1147089030"/>
            </w:pPr>
            <w:r>
              <w:t>Реализован устойчивый алгоритм сортировки подсчето</w:t>
            </w:r>
            <w:r>
              <w:t>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E507D" w14:textId="77777777" w:rsidR="00000000" w:rsidRDefault="00AF21E0">
            <w:pPr>
              <w:pStyle w:val="QFFeedback"/>
              <w:divId w:val="58040762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28AE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C549093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6FE1E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F6ABD" w14:textId="77777777" w:rsidR="00000000" w:rsidRDefault="00AF21E0">
            <w:pPr>
              <w:pStyle w:val="ad"/>
              <w:divId w:val="100498888"/>
            </w:pPr>
            <w:r>
              <w:t>Реализован алгоритм цифровой сортировк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EA415" w14:textId="77777777" w:rsidR="00000000" w:rsidRDefault="00AF21E0">
            <w:pPr>
              <w:pStyle w:val="QFFeedback"/>
              <w:divId w:val="39003597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9A825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81CC856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B1811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714A6" w14:textId="77777777" w:rsidR="00000000" w:rsidRDefault="00AF21E0">
            <w:pPr>
              <w:pStyle w:val="ad"/>
              <w:divId w:val="1616597076"/>
            </w:pPr>
            <w:r>
              <w:t>Нет правильного варианта ответ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0014A" w14:textId="77777777" w:rsidR="00000000" w:rsidRDefault="00AF21E0">
            <w:pPr>
              <w:pStyle w:val="QFFeedback"/>
              <w:divId w:val="118674921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E5DAE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790A794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E42E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9E346" w14:textId="77777777" w:rsidR="00000000" w:rsidRDefault="00AF21E0">
            <w:pPr>
              <w:pStyle w:val="TableRowHead"/>
            </w:pPr>
            <w:r>
              <w:t>Общий отзыв к</w:t>
            </w:r>
            <w:r>
              <w:t xml:space="preserve">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0CD37" w14:textId="77777777" w:rsidR="00000000" w:rsidRDefault="00AF21E0">
            <w:pPr>
              <w:pStyle w:val="Cell"/>
              <w:divId w:val="7362631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DC08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4BCEF24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9C81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EB0DD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3EE32" w14:textId="77777777" w:rsidR="00000000" w:rsidRDefault="00AF21E0">
            <w:pPr>
              <w:spacing w:before="0" w:after="0" w:line="240" w:lineRule="auto"/>
              <w:divId w:val="168913597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5BAD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9E9CECD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F24A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DD5B7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C860D" w14:textId="77777777" w:rsidR="00000000" w:rsidRDefault="00AF21E0">
            <w:pPr>
              <w:spacing w:before="0" w:after="0" w:line="240" w:lineRule="auto"/>
              <w:divId w:val="64743817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F7FE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602B550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F762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55ECF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3098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19A8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26F5AE9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B0B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1BFEE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D05CB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4320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8421855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F4A8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9F0A2" w14:textId="77777777" w:rsidR="00000000" w:rsidRDefault="00AF21E0">
            <w:pPr>
              <w:pStyle w:val="TableRowHead"/>
            </w:pPr>
            <w:r>
              <w:t xml:space="preserve">Удалить некорректные ответы (Подсказка </w:t>
            </w:r>
            <w:r>
              <w:t>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1526A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384F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48AF428" w14:textId="77777777">
        <w:trPr>
          <w:divId w:val="1559168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C4BB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1BFB1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3A7B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5FD1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FEA6594" w14:textId="77777777">
        <w:trPr>
          <w:divId w:val="1559168643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58117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6320A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7E479E3A" w14:textId="77777777" w:rsidR="00000000" w:rsidRDefault="00AF21E0">
      <w:r>
        <w:t> </w:t>
      </w:r>
    </w:p>
    <w:p w14:paraId="1C8E1181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Для каких типов данных можно использовать бинарный поиск?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3C6D1423" w14:textId="77777777">
        <w:trPr>
          <w:divId w:val="232270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25436" w14:textId="77777777" w:rsidR="00000000" w:rsidRDefault="00AF21E0">
            <w:pPr>
              <w:pStyle w:val="ad"/>
              <w:divId w:val="1493332338"/>
            </w:pPr>
            <w:r>
              <w:t>Для каких типов данных можно использовать бинарный поиск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566FF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5388E800" w14:textId="77777777">
        <w:trPr>
          <w:divId w:val="232270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A51D7" w14:textId="77777777" w:rsidR="00000000" w:rsidRDefault="00AF21E0">
            <w:pPr>
              <w:pStyle w:val="TableRowHead"/>
              <w:jc w:val="right"/>
            </w:pPr>
            <w:r>
              <w:t xml:space="preserve">Балл по </w:t>
            </w:r>
            <w:r>
              <w:t>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277C1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6F708CD8" w14:textId="77777777">
        <w:trPr>
          <w:divId w:val="232270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92D61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EB2DD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79C62C61" w14:textId="77777777">
        <w:trPr>
          <w:divId w:val="232270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81C06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7FF33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4E6C401D" w14:textId="77777777">
        <w:trPr>
          <w:divId w:val="232270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171CF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7F3AE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7CA9D87F" w14:textId="77777777">
        <w:trPr>
          <w:divId w:val="232270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47393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29C7A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09F3FE0E" w14:textId="77777777">
        <w:trPr>
          <w:divId w:val="2322700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37AB9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7C4FB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C8663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C3617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628C9348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60F9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FF529" w14:textId="77777777" w:rsidR="00000000" w:rsidRDefault="00AF21E0">
            <w:pPr>
              <w:pStyle w:val="ad"/>
              <w:divId w:val="1118796557"/>
            </w:pPr>
            <w:r>
              <w:t>Только для целых чисе</w:t>
            </w:r>
            <w:r>
              <w:t>л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CE475" w14:textId="77777777" w:rsidR="00000000" w:rsidRDefault="00AF21E0">
            <w:pPr>
              <w:pStyle w:val="QFFeedback"/>
              <w:divId w:val="113844856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5500B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EF24BD1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B107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380DE" w14:textId="77777777" w:rsidR="00000000" w:rsidRDefault="00AF21E0">
            <w:pPr>
              <w:pStyle w:val="ad"/>
              <w:divId w:val="1968123324"/>
            </w:pPr>
            <w:r>
              <w:t>Только для стро</w:t>
            </w:r>
            <w:r>
              <w:t>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3A41B" w14:textId="77777777" w:rsidR="00000000" w:rsidRDefault="00AF21E0">
            <w:pPr>
              <w:pStyle w:val="QFFeedback"/>
              <w:divId w:val="44160974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B8962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46E79D7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37B3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C167F" w14:textId="77777777" w:rsidR="00000000" w:rsidRDefault="00AF21E0">
            <w:pPr>
              <w:pStyle w:val="ad"/>
              <w:divId w:val="1907908300"/>
            </w:pPr>
            <w:r>
              <w:t>Для любых типов данных, которые</w:t>
            </w:r>
            <w:r>
              <w:t xml:space="preserve"> можно сравниват</w:t>
            </w:r>
            <w:r>
              <w:t>ь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7F495" w14:textId="77777777" w:rsidR="00000000" w:rsidRDefault="00AF21E0">
            <w:pPr>
              <w:pStyle w:val="QFFeedback"/>
              <w:divId w:val="142622197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EC814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6B13F513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4E70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FBAAE" w14:textId="77777777" w:rsidR="00000000" w:rsidRDefault="00AF21E0">
            <w:pPr>
              <w:pStyle w:val="ad"/>
              <w:divId w:val="1625843473"/>
            </w:pPr>
            <w:r>
              <w:t>Только для вещественных чисе</w:t>
            </w:r>
            <w:r>
              <w:t>л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97575" w14:textId="77777777" w:rsidR="00000000" w:rsidRDefault="00AF21E0">
            <w:pPr>
              <w:pStyle w:val="QFFeedback"/>
              <w:divId w:val="34983792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BF7F4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B5C9035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DC4E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79414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8AC18" w14:textId="77777777" w:rsidR="00000000" w:rsidRDefault="00AF21E0">
            <w:pPr>
              <w:pStyle w:val="Cell"/>
              <w:divId w:val="148736108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ECC9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B2035B2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5192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27CC0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C98F" w14:textId="77777777" w:rsidR="00000000" w:rsidRDefault="00AF21E0">
            <w:pPr>
              <w:spacing w:before="0" w:after="0" w:line="240" w:lineRule="auto"/>
              <w:divId w:val="107755210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95DC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F25329B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DEB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985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98823" w14:textId="77777777" w:rsidR="00000000" w:rsidRDefault="00AF21E0">
            <w:pPr>
              <w:spacing w:before="0" w:after="0" w:line="240" w:lineRule="auto"/>
              <w:divId w:val="691691079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871D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89DD7D7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33FC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346A2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9804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C06C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B10A70F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E263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C5D3A" w14:textId="77777777" w:rsidR="00000000" w:rsidRDefault="00AF21E0">
            <w:pPr>
              <w:pStyle w:val="TableRowHead"/>
            </w:pPr>
            <w:r>
              <w:t>Показать количество пра</w:t>
            </w:r>
            <w:r>
              <w:t>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146B9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2FA1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B3A1FAA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5C37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87DFB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5C02D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A6ED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3E3C03E" w14:textId="77777777">
        <w:trPr>
          <w:divId w:val="232270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DB17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F2EF9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9FE9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7E11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E42D8F0" w14:textId="77777777">
        <w:trPr>
          <w:divId w:val="2322700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2F8E5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33206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358930FA" w14:textId="77777777" w:rsidR="00000000" w:rsidRDefault="00AF21E0">
      <w:r>
        <w:t> </w:t>
      </w:r>
    </w:p>
    <w:p w14:paraId="6B28ACBA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 xml:space="preserve">Для каких типов задач динамическое программирование </w:t>
      </w:r>
      <w:r>
        <w:rPr>
          <w:rFonts w:eastAsia="Times New Roman"/>
        </w:rPr>
        <w:t>наиболее подходит?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0E7CB0F8" w14:textId="77777777">
        <w:trPr>
          <w:divId w:val="60110740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74778" w14:textId="77777777" w:rsidR="00000000" w:rsidRDefault="00AF21E0">
            <w:pPr>
              <w:pStyle w:val="ad"/>
              <w:divId w:val="1940288175"/>
            </w:pPr>
            <w:r>
              <w:t>Для каких типов задач динамическое программирование наиболее подходит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D8FA7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1F947FAB" w14:textId="77777777">
        <w:trPr>
          <w:divId w:val="60110740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DCF84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EE85A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580948BC" w14:textId="77777777">
        <w:trPr>
          <w:divId w:val="60110740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274BA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4C07C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75ED9423" w14:textId="77777777">
        <w:trPr>
          <w:divId w:val="60110740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83F84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9A862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605561D9" w14:textId="77777777">
        <w:trPr>
          <w:divId w:val="60110740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8E911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20FD0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2E13C095" w14:textId="77777777">
        <w:trPr>
          <w:divId w:val="60110740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7A004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29FA8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50F73421" w14:textId="77777777">
        <w:trPr>
          <w:divId w:val="601107406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FD1B8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D6586" w14:textId="77777777" w:rsidR="00000000" w:rsidRDefault="00AF21E0">
            <w:pPr>
              <w:pStyle w:val="TableHead"/>
            </w:pPr>
            <w:r>
              <w:t>Ответ</w:t>
            </w:r>
            <w:r>
              <w:t>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C8BCF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C8501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1C4EEA73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7BBBE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A351F" w14:textId="77777777" w:rsidR="00000000" w:rsidRDefault="00AF21E0">
            <w:pPr>
              <w:pStyle w:val="ad"/>
              <w:divId w:val="1286695937"/>
            </w:pPr>
            <w:r>
              <w:t>Задачи с оптимальной подструктурой и перекрывающимися подзадачам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4E2F2" w14:textId="77777777" w:rsidR="00000000" w:rsidRDefault="00AF21E0">
            <w:pPr>
              <w:pStyle w:val="QFFeedback"/>
              <w:divId w:val="207515618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31AFB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4355C63D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505D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E98B8" w14:textId="77777777" w:rsidR="00000000" w:rsidRDefault="00AF21E0">
            <w:pPr>
              <w:pStyle w:val="ad"/>
              <w:divId w:val="1598713883"/>
            </w:pPr>
            <w:r>
              <w:t>Задачи сортировки и поиск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5B5D8" w14:textId="77777777" w:rsidR="00000000" w:rsidRDefault="00AF21E0">
            <w:pPr>
              <w:pStyle w:val="QFFeedback"/>
              <w:divId w:val="156186373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DE1A2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CEE6027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2E97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2D212" w14:textId="77777777" w:rsidR="00000000" w:rsidRDefault="00AF21E0">
            <w:pPr>
              <w:pStyle w:val="ad"/>
              <w:divId w:val="1714695244"/>
            </w:pPr>
            <w:r>
              <w:t>Задачи на графа</w:t>
            </w:r>
            <w:r>
              <w:t>х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1C898" w14:textId="77777777" w:rsidR="00000000" w:rsidRDefault="00AF21E0">
            <w:pPr>
              <w:pStyle w:val="QFFeedback"/>
              <w:divId w:val="210332946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930B5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69A6896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B8E3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A8EFE" w14:textId="77777777" w:rsidR="00000000" w:rsidRDefault="00AF21E0">
            <w:pPr>
              <w:pStyle w:val="ad"/>
              <w:divId w:val="323776630"/>
            </w:pPr>
            <w:r>
              <w:t>Задачи с большим объемом данны</w:t>
            </w:r>
            <w:r>
              <w:t>х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C9205" w14:textId="77777777" w:rsidR="00000000" w:rsidRDefault="00AF21E0">
            <w:pPr>
              <w:pStyle w:val="QFFeedback"/>
              <w:divId w:val="30705324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AAB4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0085651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B247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40C75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EA2B2" w14:textId="77777777" w:rsidR="00000000" w:rsidRDefault="00AF21E0">
            <w:pPr>
              <w:pStyle w:val="Cell"/>
              <w:divId w:val="81549196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4575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C0785EF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4187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CAD62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45C25" w14:textId="77777777" w:rsidR="00000000" w:rsidRDefault="00AF21E0">
            <w:pPr>
              <w:spacing w:before="0" w:after="0" w:line="240" w:lineRule="auto"/>
              <w:divId w:val="120286099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FE59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E34E805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9DE8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A4CBC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EBFE1" w14:textId="77777777" w:rsidR="00000000" w:rsidRDefault="00AF21E0">
            <w:pPr>
              <w:spacing w:before="0" w:after="0" w:line="240" w:lineRule="auto"/>
              <w:divId w:val="43510230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4170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8AEDC3A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5FEB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A099A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F1F3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DDC7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4A011F6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7C9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0107E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55E81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7658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7F3DA77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E039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D00BD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22BC1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53D7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7CC92AC" w14:textId="77777777">
        <w:trPr>
          <w:divId w:val="6011074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0F81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9B982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E8A7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1DF3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4939146" w14:textId="77777777">
        <w:trPr>
          <w:divId w:val="601107406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3C6F2" w14:textId="77777777" w:rsidR="00000000" w:rsidRDefault="00AF21E0">
            <w:pPr>
              <w:pStyle w:val="Cell"/>
            </w:pPr>
            <w:r>
              <w:rPr>
                <w:i/>
                <w:iCs/>
              </w:rPr>
              <w:t xml:space="preserve">Позволяет выбирать один </w:t>
            </w:r>
            <w:r>
              <w:rPr>
                <w:i/>
                <w:iCs/>
              </w:rPr>
              <w:t>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4126D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3C3914AE" w14:textId="77777777" w:rsidR="00000000" w:rsidRDefault="00AF21E0">
      <w:r>
        <w:t> </w:t>
      </w:r>
    </w:p>
    <w:p w14:paraId="74DB206A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Для какой задачи не применяются алгоритмы поиска?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0A50CBD8" w14:textId="77777777">
        <w:trPr>
          <w:divId w:val="41074065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76E1C" w14:textId="77777777" w:rsidR="00000000" w:rsidRDefault="00AF21E0">
            <w:pPr>
              <w:pStyle w:val="ad"/>
              <w:divId w:val="563567589"/>
            </w:pPr>
            <w:r>
              <w:t>Для какой задачи не применяются алгоритмы поиска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7D55B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48D7C03A" w14:textId="77777777">
        <w:trPr>
          <w:divId w:val="41074065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8D165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5E4CF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13F8AE7C" w14:textId="77777777">
        <w:trPr>
          <w:divId w:val="41074065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6418C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D4E7B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24D1BF69" w14:textId="77777777">
        <w:trPr>
          <w:divId w:val="41074065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A90CE" w14:textId="77777777" w:rsidR="00000000" w:rsidRDefault="00AF21E0">
            <w:pPr>
              <w:pStyle w:val="TableRowHead"/>
              <w:jc w:val="right"/>
            </w:pPr>
            <w:r>
              <w:t>Нумеровать вариа</w:t>
            </w:r>
            <w:r>
              <w:t>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20CCC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2BC9443C" w14:textId="77777777">
        <w:trPr>
          <w:divId w:val="41074065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8D5B2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ACA21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49534126" w14:textId="77777777">
        <w:trPr>
          <w:divId w:val="41074065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B692B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E7960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5B8F3639" w14:textId="77777777">
        <w:trPr>
          <w:divId w:val="410740652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73084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CE609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1B5F1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DD41E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11534612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012C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E4A79" w14:textId="77777777" w:rsidR="00000000" w:rsidRDefault="00AF21E0">
            <w:pPr>
              <w:pStyle w:val="ad"/>
              <w:divId w:val="14233114"/>
            </w:pPr>
            <w:r>
              <w:t>Вычисление максимум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BAB12" w14:textId="77777777" w:rsidR="00000000" w:rsidRDefault="00AF21E0">
            <w:pPr>
              <w:pStyle w:val="QFFeedback"/>
              <w:divId w:val="62135251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EA455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5970632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3D75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7E970" w14:textId="77777777" w:rsidR="00000000" w:rsidRDefault="00AF21E0">
            <w:pPr>
              <w:pStyle w:val="ad"/>
              <w:divId w:val="25566842"/>
            </w:pPr>
            <w:r>
              <w:t>Нахождение хеш-значений элементо</w:t>
            </w:r>
            <w:r>
              <w:t>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32B34" w14:textId="77777777" w:rsidR="00000000" w:rsidRDefault="00AF21E0">
            <w:pPr>
              <w:pStyle w:val="QFFeedback"/>
              <w:divId w:val="93868215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D489A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395AFFF4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5AC9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B0395" w14:textId="77777777" w:rsidR="00000000" w:rsidRDefault="00AF21E0">
            <w:pPr>
              <w:pStyle w:val="ad"/>
              <w:divId w:val="314266714"/>
            </w:pPr>
            <w:r>
              <w:t>Определение индекса минимум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54617" w14:textId="77777777" w:rsidR="00000000" w:rsidRDefault="00AF21E0">
            <w:pPr>
              <w:pStyle w:val="QFFeedback"/>
              <w:divId w:val="45868787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ECDD3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32F5387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A077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E03B4" w14:textId="77777777" w:rsidR="00000000" w:rsidRDefault="00AF21E0">
            <w:pPr>
              <w:pStyle w:val="ad"/>
              <w:divId w:val="1878158605"/>
            </w:pPr>
            <w:r>
              <w:t>Подсчёт числа элементов последовательност</w:t>
            </w:r>
            <w:r>
              <w:t>и в интервал</w:t>
            </w:r>
            <w:r>
              <w:t>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0DA58" w14:textId="77777777" w:rsidR="00000000" w:rsidRDefault="00AF21E0">
            <w:pPr>
              <w:pStyle w:val="QFFeedback"/>
              <w:divId w:val="100855835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54686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F9CEB5C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43B8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BBF6C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B59DD" w14:textId="77777777" w:rsidR="00000000" w:rsidRDefault="00AF21E0">
            <w:pPr>
              <w:pStyle w:val="Cell"/>
              <w:divId w:val="178272110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3660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1C8C3A7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E0EB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6C08C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57455" w14:textId="77777777" w:rsidR="00000000" w:rsidRDefault="00AF21E0">
            <w:pPr>
              <w:spacing w:before="0" w:after="0" w:line="240" w:lineRule="auto"/>
              <w:divId w:val="45321156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CA09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F24CE50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6A38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B4A6E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2B24" w14:textId="77777777" w:rsidR="00000000" w:rsidRDefault="00AF21E0">
            <w:pPr>
              <w:spacing w:before="0" w:after="0" w:line="240" w:lineRule="auto"/>
              <w:divId w:val="653337779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ABB0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432DC38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B885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A2AB3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4FE9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8312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BAA2179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7208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74F6E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F02E1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E5C5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89FAC2A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2CF9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282E8" w14:textId="77777777" w:rsidR="00000000" w:rsidRDefault="00AF21E0">
            <w:pPr>
              <w:pStyle w:val="TableRowHead"/>
            </w:pPr>
            <w:r>
              <w:t>Удал</w:t>
            </w:r>
            <w:r>
              <w:t>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5012F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B282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AC6B32B" w14:textId="77777777">
        <w:trPr>
          <w:divId w:val="41074065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CC53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68F7F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BBDA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854B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5254455" w14:textId="77777777">
        <w:trPr>
          <w:divId w:val="410740652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44593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DE0C9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51BB2507" w14:textId="77777777" w:rsidR="00000000" w:rsidRDefault="00AF21E0">
      <w:r>
        <w:t> </w:t>
      </w:r>
    </w:p>
    <w:p w14:paraId="13886792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Для чего алгоритм Шеннона-Фано использует вероятности символов?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22452C64" w14:textId="77777777">
        <w:trPr>
          <w:divId w:val="167125289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A0056" w14:textId="77777777" w:rsidR="00000000" w:rsidRDefault="00AF21E0">
            <w:pPr>
              <w:pStyle w:val="ad"/>
              <w:divId w:val="1580870081"/>
            </w:pPr>
            <w:r>
              <w:t>Для чего алгоритм Шеннона-Фано и</w:t>
            </w:r>
            <w:r>
              <w:t>спользует вероятности символов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BDB33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24220C46" w14:textId="77777777">
        <w:trPr>
          <w:divId w:val="167125289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4AB5A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E9048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4D38B947" w14:textId="77777777">
        <w:trPr>
          <w:divId w:val="167125289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DA568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F67A9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07213E32" w14:textId="77777777">
        <w:trPr>
          <w:divId w:val="167125289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8AE70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C9C3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0E3C141D" w14:textId="77777777">
        <w:trPr>
          <w:divId w:val="167125289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BBD7D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11629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1EC1CA8A" w14:textId="77777777">
        <w:trPr>
          <w:divId w:val="167125289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C619F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9D65E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51976795" w14:textId="77777777">
        <w:trPr>
          <w:divId w:val="1671252897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3C350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889DC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DA6CB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4ACD5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597F1D51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D90E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BC1BB" w14:textId="77777777" w:rsidR="00000000" w:rsidRDefault="00AF21E0">
            <w:pPr>
              <w:pStyle w:val="ad"/>
              <w:divId w:val="1944655144"/>
            </w:pPr>
            <w:r>
              <w:t>Для определения длины кодовых сло</w:t>
            </w:r>
            <w:r>
              <w:t>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41368" w14:textId="77777777" w:rsidR="00000000" w:rsidRDefault="00AF21E0">
            <w:pPr>
              <w:pStyle w:val="QFFeedback"/>
              <w:divId w:val="71192847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9228B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05108DAB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4842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F33FE" w14:textId="77777777" w:rsidR="00000000" w:rsidRDefault="00AF21E0">
            <w:pPr>
              <w:pStyle w:val="ad"/>
              <w:divId w:val="1747604944"/>
            </w:pPr>
            <w:r>
              <w:t>Для построения оптимального бинарного дерев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A977A" w14:textId="77777777" w:rsidR="00000000" w:rsidRDefault="00AF21E0">
            <w:pPr>
              <w:pStyle w:val="QFFeedback"/>
              <w:divId w:val="64882386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1F4FE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85D4069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780F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C0F4E" w14:textId="77777777" w:rsidR="00000000" w:rsidRDefault="00AF21E0">
            <w:pPr>
              <w:pStyle w:val="ad"/>
              <w:divId w:val="1061752119"/>
            </w:pPr>
            <w:r>
              <w:t>Для определения порядка символов в словар</w:t>
            </w:r>
            <w:r>
              <w:t>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3C8F3" w14:textId="77777777" w:rsidR="00000000" w:rsidRDefault="00AF21E0">
            <w:pPr>
              <w:pStyle w:val="QFFeedback"/>
              <w:divId w:val="7081014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0F329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BA355F8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CF82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8BB52" w14:textId="77777777" w:rsidR="00000000" w:rsidRDefault="00AF21E0">
            <w:pPr>
              <w:pStyle w:val="ad"/>
              <w:divId w:val="471601366"/>
            </w:pPr>
            <w:r>
              <w:t>Для создания таблицы сжати</w:t>
            </w:r>
            <w:r>
              <w:t>я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719BE" w14:textId="77777777" w:rsidR="00000000" w:rsidRDefault="00AF21E0">
            <w:pPr>
              <w:pStyle w:val="QFFeedback"/>
              <w:divId w:val="156305694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38FE0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13BD238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603E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FA115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39460" w14:textId="77777777" w:rsidR="00000000" w:rsidRDefault="00AF21E0">
            <w:pPr>
              <w:pStyle w:val="Cell"/>
              <w:divId w:val="93043095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FD00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EADC596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C5AA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D9360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BAF40" w14:textId="77777777" w:rsidR="00000000" w:rsidRDefault="00AF21E0">
            <w:pPr>
              <w:spacing w:before="0" w:after="0" w:line="240" w:lineRule="auto"/>
              <w:divId w:val="51211532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F214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8E92AEF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20F4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17733" w14:textId="77777777" w:rsidR="00000000" w:rsidRDefault="00AF21E0">
            <w:pPr>
              <w:pStyle w:val="TableRowHead"/>
            </w:pPr>
            <w:r>
              <w:t>Для любого неправильного</w:t>
            </w:r>
            <w:r>
              <w:t xml:space="preserve">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6E041" w14:textId="77777777" w:rsidR="00000000" w:rsidRDefault="00AF21E0">
            <w:pPr>
              <w:spacing w:before="0" w:after="0" w:line="240" w:lineRule="auto"/>
              <w:divId w:val="65588816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5F9B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78C7E44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0E3A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B2273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5799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790D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C018E93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4E1B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3788D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4A20C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9849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8C1466A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7437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41090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C201A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883B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9388BDE" w14:textId="77777777">
        <w:trPr>
          <w:divId w:val="167125289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7290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CAC55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C0FB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3F3B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906957F" w14:textId="77777777">
        <w:trPr>
          <w:divId w:val="1671252897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A90D4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</w:t>
            </w:r>
            <w:r>
              <w:rPr>
                <w:i/>
                <w:iCs/>
              </w:rPr>
              <w:t>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2CBF0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1CA204C7" w14:textId="77777777" w:rsidR="00000000" w:rsidRDefault="00AF21E0">
      <w:r>
        <w:t> </w:t>
      </w:r>
    </w:p>
    <w:p w14:paraId="0E9DFF64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 можно рассчитать числа Фибоначчи с использованием динамического программирования?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1B1F83A8" w14:textId="77777777">
        <w:trPr>
          <w:divId w:val="113961082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B628A" w14:textId="77777777" w:rsidR="00000000" w:rsidRDefault="00AF21E0">
            <w:pPr>
              <w:pStyle w:val="ad"/>
              <w:divId w:val="97259402"/>
            </w:pPr>
            <w:r>
              <w:t>Как можно рассчитать числа Фибоначчи с использованием динамического программирования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01F59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30E431F6" w14:textId="77777777">
        <w:trPr>
          <w:divId w:val="113961082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A9448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7563C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53906C6E" w14:textId="77777777">
        <w:trPr>
          <w:divId w:val="113961082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D6F01" w14:textId="77777777" w:rsidR="00000000" w:rsidRDefault="00AF21E0">
            <w:pPr>
              <w:pStyle w:val="TableRowHead"/>
              <w:jc w:val="right"/>
            </w:pPr>
            <w:r>
              <w:t>Случайный порядок ответ</w:t>
            </w:r>
            <w:r>
              <w:t>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83B86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22004F8D" w14:textId="77777777">
        <w:trPr>
          <w:divId w:val="113961082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C8F40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07B8B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602298F8" w14:textId="77777777">
        <w:trPr>
          <w:divId w:val="113961082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895B7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43784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408B327F" w14:textId="77777777">
        <w:trPr>
          <w:divId w:val="113961082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35B7B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93B0C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318D1982" w14:textId="77777777">
        <w:trPr>
          <w:divId w:val="1139610826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D04A2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7942A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BFCE1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113AF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4DDCA5EB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870A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6D477" w14:textId="77777777" w:rsidR="00000000" w:rsidRDefault="00AF21E0">
            <w:pPr>
              <w:pStyle w:val="ad"/>
              <w:divId w:val="454642583"/>
            </w:pPr>
            <w:r>
              <w:t>Рекурсивн</w:t>
            </w:r>
            <w:r>
              <w:t>о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1C79B" w14:textId="77777777" w:rsidR="00000000" w:rsidRDefault="00AF21E0">
            <w:pPr>
              <w:pStyle w:val="QFFeedback"/>
              <w:divId w:val="181607110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327DB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52240F8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60C6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691B3" w14:textId="77777777" w:rsidR="00000000" w:rsidRDefault="00AF21E0">
            <w:pPr>
              <w:pStyle w:val="ad"/>
              <w:divId w:val="543754224"/>
            </w:pPr>
            <w:r>
              <w:t>Используя таблицу для запоминания результато</w:t>
            </w:r>
            <w:r>
              <w:t>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06868" w14:textId="77777777" w:rsidR="00000000" w:rsidRDefault="00AF21E0">
            <w:pPr>
              <w:pStyle w:val="QFFeedback"/>
              <w:divId w:val="53021803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2123B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0F8419B4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33446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93487" w14:textId="77777777" w:rsidR="00000000" w:rsidRDefault="00AF21E0">
            <w:pPr>
              <w:pStyle w:val="ad"/>
              <w:divId w:val="1115976754"/>
            </w:pPr>
            <w:r>
              <w:t>Путем случайного выбор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0E362" w14:textId="77777777" w:rsidR="00000000" w:rsidRDefault="00AF21E0">
            <w:pPr>
              <w:pStyle w:val="QFFeedback"/>
              <w:divId w:val="137666043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FCCE3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4BF7904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ABDD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0FA4E" w14:textId="77777777" w:rsidR="00000000" w:rsidRDefault="00AF21E0">
            <w:pPr>
              <w:pStyle w:val="ad"/>
              <w:divId w:val="1325550833"/>
            </w:pPr>
            <w:r>
              <w:t xml:space="preserve">Подбором различных </w:t>
            </w:r>
            <w:r>
              <w:t>форму</w:t>
            </w:r>
            <w:r>
              <w:t>л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F5416" w14:textId="77777777" w:rsidR="00000000" w:rsidRDefault="00AF21E0">
            <w:pPr>
              <w:pStyle w:val="QFFeedback"/>
              <w:divId w:val="167760853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989F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05883C6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25AA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CAE74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D86A9" w14:textId="77777777" w:rsidR="00000000" w:rsidRDefault="00AF21E0">
            <w:pPr>
              <w:pStyle w:val="Cell"/>
              <w:divId w:val="17335166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3D82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BBD6AC6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4057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28B76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CF08E" w14:textId="77777777" w:rsidR="00000000" w:rsidRDefault="00AF21E0">
            <w:pPr>
              <w:spacing w:before="0" w:after="0" w:line="240" w:lineRule="auto"/>
              <w:divId w:val="153684345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5446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229D0F7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5FB7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D7772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C417A" w14:textId="77777777" w:rsidR="00000000" w:rsidRDefault="00AF21E0">
            <w:pPr>
              <w:spacing w:before="0" w:after="0" w:line="240" w:lineRule="auto"/>
              <w:divId w:val="104775660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8E94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8801CF7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23F7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A7B3F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6FBC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4C2C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45A6397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3E1B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BC84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ACCAC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ACF9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80D8EEE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B776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00181" w14:textId="77777777" w:rsidR="00000000" w:rsidRDefault="00AF21E0">
            <w:pPr>
              <w:pStyle w:val="TableRowHead"/>
            </w:pPr>
            <w:r>
              <w:t>Удалить нек</w:t>
            </w:r>
            <w:r>
              <w:t>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6AB53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7539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9D1FCE1" w14:textId="77777777">
        <w:trPr>
          <w:divId w:val="113961082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1359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11E92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E9C8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7F0E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1DEF8CE" w14:textId="77777777">
        <w:trPr>
          <w:divId w:val="1139610826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EFC3B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F61FD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11FBE522" w14:textId="77777777" w:rsidR="00000000" w:rsidRDefault="00AF21E0">
      <w:r>
        <w:t> </w:t>
      </w:r>
    </w:p>
    <w:p w14:paraId="07920B38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 называется алгоритм поиска подмассива с заданной суммой?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5584F2AC" w14:textId="77777777">
        <w:trPr>
          <w:divId w:val="187904857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509DC" w14:textId="77777777" w:rsidR="00000000" w:rsidRDefault="00AF21E0">
            <w:pPr>
              <w:pStyle w:val="ad"/>
              <w:divId w:val="546336561"/>
            </w:pPr>
            <w:r>
              <w:t xml:space="preserve">Как называется алгоритм поиска подмассива </w:t>
            </w:r>
            <w:r>
              <w:t>с заданной суммой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7FE57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2035169B" w14:textId="77777777">
        <w:trPr>
          <w:divId w:val="187904857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E8A9F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8E34F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237A0379" w14:textId="77777777">
        <w:trPr>
          <w:divId w:val="187904857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10809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DFEF0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5B8461D0" w14:textId="77777777">
        <w:trPr>
          <w:divId w:val="187904857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3FAF9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FD6E8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63F00F9D" w14:textId="77777777">
        <w:trPr>
          <w:divId w:val="187904857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9591C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C33E7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1738F62D" w14:textId="77777777">
        <w:trPr>
          <w:divId w:val="187904857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3F898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48AAD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55BA14FE" w14:textId="77777777">
        <w:trPr>
          <w:divId w:val="1879048577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8E254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FA362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BAB9D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364AE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3B840D0E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42D7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0015F" w14:textId="77777777" w:rsidR="00000000" w:rsidRDefault="00AF21E0">
            <w:pPr>
              <w:pStyle w:val="ad"/>
              <w:divId w:val="1183007864"/>
            </w:pPr>
            <w:r>
              <w:t>Метод двух указателе</w:t>
            </w:r>
            <w:r>
              <w:t>й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171A1" w14:textId="77777777" w:rsidR="00000000" w:rsidRDefault="00AF21E0">
            <w:pPr>
              <w:pStyle w:val="QFFeedback"/>
              <w:divId w:val="117711891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0F858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328EE08F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597B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957B1" w14:textId="77777777" w:rsidR="00000000" w:rsidRDefault="00AF21E0">
            <w:pPr>
              <w:pStyle w:val="ad"/>
              <w:divId w:val="1776946220"/>
            </w:pPr>
            <w:r>
              <w:t>Метод предельных гран</w:t>
            </w:r>
            <w:r>
              <w:t>и</w:t>
            </w:r>
            <w:r>
              <w:t>ц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5D47A" w14:textId="77777777" w:rsidR="00000000" w:rsidRDefault="00AF21E0">
            <w:pPr>
              <w:pStyle w:val="QFFeedback"/>
              <w:divId w:val="194781302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5287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3455709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99AA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FB8AF" w14:textId="77777777" w:rsidR="00000000" w:rsidRDefault="00AF21E0">
            <w:pPr>
              <w:pStyle w:val="ad"/>
              <w:divId w:val="603466537"/>
            </w:pPr>
            <w:r>
              <w:t>Метод интервало</w:t>
            </w:r>
            <w:r>
              <w:t>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D099C" w14:textId="77777777" w:rsidR="00000000" w:rsidRDefault="00AF21E0">
            <w:pPr>
              <w:pStyle w:val="QFFeedback"/>
              <w:divId w:val="117653401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67F10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7A26B1E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8E66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B2FF2" w14:textId="77777777" w:rsidR="00000000" w:rsidRDefault="00AF21E0">
            <w:pPr>
              <w:pStyle w:val="ad"/>
              <w:divId w:val="1076629666"/>
            </w:pPr>
            <w:r>
              <w:t>Метод максимизации подструктур</w:t>
            </w:r>
            <w:r>
              <w:t>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B116F" w14:textId="77777777" w:rsidR="00000000" w:rsidRDefault="00AF21E0">
            <w:pPr>
              <w:pStyle w:val="QFFeedback"/>
              <w:divId w:val="88233284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8A3D8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714CC46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4029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51B06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A94DE" w14:textId="77777777" w:rsidR="00000000" w:rsidRDefault="00AF21E0">
            <w:pPr>
              <w:pStyle w:val="Cell"/>
              <w:divId w:val="49954172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DBA6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5A723D1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D5E8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FB391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86B57" w14:textId="77777777" w:rsidR="00000000" w:rsidRDefault="00AF21E0">
            <w:pPr>
              <w:spacing w:before="0" w:after="0" w:line="240" w:lineRule="auto"/>
              <w:divId w:val="31595901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A9BC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A226D48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5FE4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83B8F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DA62" w14:textId="77777777" w:rsidR="00000000" w:rsidRDefault="00AF21E0">
            <w:pPr>
              <w:spacing w:before="0" w:after="0" w:line="240" w:lineRule="auto"/>
              <w:divId w:val="108372314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397C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3DBDCC2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741A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E0C4A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A594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1112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114CA7B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0E54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8B6B9" w14:textId="77777777" w:rsidR="00000000" w:rsidRDefault="00AF21E0">
            <w:pPr>
              <w:pStyle w:val="TableRowHead"/>
            </w:pPr>
            <w:r>
              <w:t>Показать коли</w:t>
            </w:r>
            <w:r>
              <w:t>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6C08E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5F06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43BFDB0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89E7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3DD2C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8C5B1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4CF9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7BF8FB7" w14:textId="77777777">
        <w:trPr>
          <w:divId w:val="187904857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0271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9B678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9C3C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88D3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5D43EC1" w14:textId="77777777">
        <w:trPr>
          <w:divId w:val="1879048577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9338C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B7A6B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0A782A77" w14:textId="77777777" w:rsidR="00000000" w:rsidRDefault="00AF21E0">
      <w:r>
        <w:t> </w:t>
      </w:r>
    </w:p>
    <w:p w14:paraId="3F01BB1F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 называется процесс преобразования посл</w:t>
      </w:r>
      <w:r>
        <w:rPr>
          <w:rFonts w:eastAsia="Times New Roman"/>
        </w:rPr>
        <w:t>едовательности символов в последовательность битов?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58C16EF5" w14:textId="77777777">
        <w:trPr>
          <w:divId w:val="18895765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46E53" w14:textId="77777777" w:rsidR="00000000" w:rsidRDefault="00AF21E0">
            <w:pPr>
              <w:pStyle w:val="ad"/>
              <w:divId w:val="1247570947"/>
            </w:pPr>
            <w:r>
              <w:t>Как называется процесс преобразования последовательности символов в последовательность битов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94CBB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52DFC3CB" w14:textId="77777777">
        <w:trPr>
          <w:divId w:val="18895765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AA2B8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12E07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58910E0F" w14:textId="77777777">
        <w:trPr>
          <w:divId w:val="18895765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72952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9222E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76AC01F7" w14:textId="77777777">
        <w:trPr>
          <w:divId w:val="18895765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53D00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203E3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03DBC844" w14:textId="77777777">
        <w:trPr>
          <w:divId w:val="18895765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44D27" w14:textId="77777777" w:rsidR="00000000" w:rsidRDefault="00AF21E0">
            <w:pPr>
              <w:pStyle w:val="TableRowHead"/>
              <w:jc w:val="right"/>
            </w:pPr>
            <w:r>
              <w:t>Штраф за каж</w:t>
            </w:r>
            <w:r>
              <w:t>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0A4B6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5AC70E55" w14:textId="77777777">
        <w:trPr>
          <w:divId w:val="18895765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E8CA1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5D19B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4091ECB8" w14:textId="77777777">
        <w:trPr>
          <w:divId w:val="188957653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DC9B8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04E77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F1508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699AB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4A39E660" w14:textId="77777777">
        <w:trPr>
          <w:divId w:val="1889576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3202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4E1FC" w14:textId="77777777" w:rsidR="00000000" w:rsidRDefault="00AF21E0">
            <w:pPr>
              <w:pStyle w:val="ad"/>
              <w:divId w:val="1388534397"/>
            </w:pPr>
            <w:r>
              <w:t>Сжати</w:t>
            </w:r>
            <w:r>
              <w:t>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E89BE" w14:textId="77777777" w:rsidR="00000000" w:rsidRDefault="00AF21E0">
            <w:pPr>
              <w:pStyle w:val="QFFeedback"/>
              <w:divId w:val="212233845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707FB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939CC15" w14:textId="77777777">
        <w:trPr>
          <w:divId w:val="1889576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7C19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9EFEF" w14:textId="77777777" w:rsidR="00000000" w:rsidRDefault="00AF21E0">
            <w:pPr>
              <w:pStyle w:val="ad"/>
              <w:divId w:val="1659384605"/>
            </w:pPr>
            <w:r>
              <w:t>Кодировани</w:t>
            </w:r>
            <w:r>
              <w:t>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65AE5" w14:textId="77777777" w:rsidR="00000000" w:rsidRDefault="00AF21E0">
            <w:pPr>
              <w:pStyle w:val="QFFeedback"/>
              <w:divId w:val="180099490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9F070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492CEFEC" w14:textId="77777777">
        <w:trPr>
          <w:divId w:val="1889576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721D5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9F146" w14:textId="77777777" w:rsidR="00000000" w:rsidRDefault="00AF21E0">
            <w:pPr>
              <w:pStyle w:val="ad"/>
              <w:divId w:val="1403796265"/>
            </w:pPr>
            <w:r>
              <w:t>Шифровани</w:t>
            </w:r>
            <w:r>
              <w:t>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9DEDF" w14:textId="77777777" w:rsidR="00000000" w:rsidRDefault="00AF21E0">
            <w:pPr>
              <w:pStyle w:val="QFFeedback"/>
              <w:divId w:val="100705877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8060D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9288F9A" w14:textId="77777777">
        <w:trPr>
          <w:divId w:val="1889576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D0A5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2DB77" w14:textId="77777777" w:rsidR="00000000" w:rsidRDefault="00AF21E0">
            <w:pPr>
              <w:pStyle w:val="ad"/>
              <w:divId w:val="1186753895"/>
            </w:pPr>
            <w:r>
              <w:t>Конвертаци</w:t>
            </w:r>
            <w:r>
              <w:t>я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A239E" w14:textId="77777777" w:rsidR="00000000" w:rsidRDefault="00AF21E0">
            <w:pPr>
              <w:pStyle w:val="QFFeedback"/>
              <w:divId w:val="86922722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557D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8F440FA" w14:textId="77777777">
        <w:trPr>
          <w:divId w:val="1889576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9EA6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14023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661B1" w14:textId="77777777" w:rsidR="00000000" w:rsidRDefault="00AF21E0">
            <w:pPr>
              <w:pStyle w:val="Cell"/>
              <w:divId w:val="196302780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EC18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49D861A" w14:textId="77777777">
        <w:trPr>
          <w:divId w:val="1889576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D68F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FF99D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7AC84" w14:textId="77777777" w:rsidR="00000000" w:rsidRDefault="00AF21E0">
            <w:pPr>
              <w:spacing w:before="0" w:after="0" w:line="240" w:lineRule="auto"/>
              <w:divId w:val="100875006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20B6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477FB3B" w14:textId="77777777">
        <w:trPr>
          <w:divId w:val="1889576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E790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6A6E4" w14:textId="77777777" w:rsidR="00000000" w:rsidRDefault="00AF21E0">
            <w:pPr>
              <w:pStyle w:val="TableRowHead"/>
            </w:pPr>
            <w:r>
              <w:t>Для любого неправильн</w:t>
            </w:r>
            <w:r>
              <w:t>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D3107" w14:textId="77777777" w:rsidR="00000000" w:rsidRDefault="00AF21E0">
            <w:pPr>
              <w:spacing w:before="0" w:after="0" w:line="240" w:lineRule="auto"/>
              <w:divId w:val="6770210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E95D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BE943BD" w14:textId="77777777">
        <w:trPr>
          <w:divId w:val="1889576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DC5E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DDCA0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5B87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2C55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9DC592D" w14:textId="77777777">
        <w:trPr>
          <w:divId w:val="1889576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89F2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E4773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7EE07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3681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0CC08D2" w14:textId="77777777">
        <w:trPr>
          <w:divId w:val="1889576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6A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7E309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DB679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E108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603D6E8" w14:textId="77777777">
        <w:trPr>
          <w:divId w:val="1889576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B1FC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E032F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CFFC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D1B0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FD64FE5" w14:textId="77777777">
        <w:trPr>
          <w:divId w:val="188957653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84EA2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</w:t>
            </w:r>
            <w:r>
              <w:rPr>
                <w:i/>
                <w:iCs/>
              </w:rPr>
              <w:t>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D7A36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4BC3DBB5" w14:textId="77777777" w:rsidR="00000000" w:rsidRDefault="00AF21E0">
      <w:r>
        <w:t> </w:t>
      </w:r>
    </w:p>
    <w:p w14:paraId="33D08E97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 называется процесс, в котором результаты решения подзадач сохраняются и заново используются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0117B6CB" w14:textId="77777777">
        <w:trPr>
          <w:divId w:val="150485845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AF68B" w14:textId="77777777" w:rsidR="00000000" w:rsidRDefault="00AF21E0">
            <w:pPr>
              <w:pStyle w:val="ad"/>
              <w:divId w:val="1398550060"/>
            </w:pPr>
            <w:r>
              <w:t>Как называется процесс, в котором результаты решения подзадач сохраняются и заново используются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11B78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379FF6F2" w14:textId="77777777">
        <w:trPr>
          <w:divId w:val="150485845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C4851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EF23E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02359DA1" w14:textId="77777777">
        <w:trPr>
          <w:divId w:val="150485845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161E3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50175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6819D413" w14:textId="77777777">
        <w:trPr>
          <w:divId w:val="150485845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CDED6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D9E2B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314CA096" w14:textId="77777777">
        <w:trPr>
          <w:divId w:val="150485845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9D1CA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21A02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10460422" w14:textId="77777777">
        <w:trPr>
          <w:divId w:val="150485845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95682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8A605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582E1C0F" w14:textId="77777777">
        <w:trPr>
          <w:divId w:val="1504858453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9388F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BA63C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50EEE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AB712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6ED891DF" w14:textId="77777777">
        <w:trPr>
          <w:divId w:val="15048584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74236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41EDB" w14:textId="77777777" w:rsidR="00000000" w:rsidRDefault="00AF21E0">
            <w:pPr>
              <w:pStyle w:val="ad"/>
              <w:divId w:val="1870025692"/>
            </w:pPr>
            <w:r>
              <w:t>Мемоизаци</w:t>
            </w:r>
            <w:r>
              <w:t>я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0A089" w14:textId="77777777" w:rsidR="00000000" w:rsidRDefault="00AF21E0">
            <w:pPr>
              <w:pStyle w:val="QFFeedback"/>
              <w:divId w:val="105539612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B6D99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097BEE8F" w14:textId="77777777">
        <w:trPr>
          <w:divId w:val="15048584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10BA1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7DD73" w14:textId="77777777" w:rsidR="00000000" w:rsidRDefault="00AF21E0">
            <w:pPr>
              <w:pStyle w:val="ad"/>
              <w:divId w:val="787314391"/>
            </w:pPr>
            <w:r>
              <w:t>Итераци</w:t>
            </w:r>
            <w:r>
              <w:t>я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78D4D" w14:textId="77777777" w:rsidR="00000000" w:rsidRDefault="00AF21E0">
            <w:pPr>
              <w:pStyle w:val="QFFeedback"/>
              <w:divId w:val="102015867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474A7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DCD05EB" w14:textId="77777777">
        <w:trPr>
          <w:divId w:val="15048584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B86C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EDEFC" w14:textId="77777777" w:rsidR="00000000" w:rsidRDefault="00AF21E0">
            <w:pPr>
              <w:pStyle w:val="ad"/>
              <w:divId w:val="48572705"/>
            </w:pPr>
            <w:r>
              <w:t>Аппроксимаци</w:t>
            </w:r>
            <w:r>
              <w:t>я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D16BA" w14:textId="77777777" w:rsidR="00000000" w:rsidRDefault="00AF21E0">
            <w:pPr>
              <w:pStyle w:val="QFFeedback"/>
              <w:divId w:val="176718967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CBB7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BE21B6A" w14:textId="77777777">
        <w:trPr>
          <w:divId w:val="15048584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8EB6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C9388" w14:textId="77777777" w:rsidR="00000000" w:rsidRDefault="00AF21E0">
            <w:pPr>
              <w:pStyle w:val="ad"/>
              <w:divId w:val="2114593040"/>
            </w:pPr>
            <w:r>
              <w:t>Рекурси</w:t>
            </w:r>
            <w:r>
              <w:t>я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4A7A3" w14:textId="77777777" w:rsidR="00000000" w:rsidRDefault="00AF21E0">
            <w:pPr>
              <w:pStyle w:val="QFFeedback"/>
              <w:divId w:val="197540844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01352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F9CFCFD" w14:textId="77777777">
        <w:trPr>
          <w:divId w:val="15048584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2773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369CB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E663D" w14:textId="77777777" w:rsidR="00000000" w:rsidRDefault="00AF21E0">
            <w:pPr>
              <w:pStyle w:val="Cell"/>
              <w:divId w:val="43070991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515A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1A6DF8B" w14:textId="77777777">
        <w:trPr>
          <w:divId w:val="15048584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254D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DC1A0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A0B31" w14:textId="77777777" w:rsidR="00000000" w:rsidRDefault="00AF21E0">
            <w:pPr>
              <w:spacing w:before="0" w:after="0" w:line="240" w:lineRule="auto"/>
              <w:divId w:val="69608428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C182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8FDB2CF" w14:textId="77777777">
        <w:trPr>
          <w:divId w:val="15048584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A8F6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BDC80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6F28A" w14:textId="77777777" w:rsidR="00000000" w:rsidRDefault="00AF21E0">
            <w:pPr>
              <w:spacing w:before="0" w:after="0" w:line="240" w:lineRule="auto"/>
              <w:divId w:val="38321849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3826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191B2C2" w14:textId="77777777">
        <w:trPr>
          <w:divId w:val="15048584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1748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F79BE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E31A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4E13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4A9545F" w14:textId="77777777">
        <w:trPr>
          <w:divId w:val="15048584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38EE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DDFE7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36C4B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E6F1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E400212" w14:textId="77777777">
        <w:trPr>
          <w:divId w:val="15048584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69A2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3A0C2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AF1DE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D9EB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B97BD32" w14:textId="77777777">
        <w:trPr>
          <w:divId w:val="15048584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C299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4FA92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D960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115A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A767FE4" w14:textId="77777777">
        <w:trPr>
          <w:divId w:val="1504858453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1FCBB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97C68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6F152D0F" w14:textId="77777777" w:rsidR="00000000" w:rsidRDefault="00AF21E0">
      <w:r>
        <w:t> </w:t>
      </w:r>
    </w:p>
    <w:p w14:paraId="1A6E937C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 определяется степень вершины в графе?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6038E4A7" w14:textId="77777777">
        <w:trPr>
          <w:divId w:val="208032764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CB96A" w14:textId="77777777" w:rsidR="00000000" w:rsidRDefault="00AF21E0">
            <w:pPr>
              <w:pStyle w:val="ad"/>
              <w:divId w:val="1354380008"/>
            </w:pPr>
            <w:r>
              <w:t>Как определяется степень вершины в графе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1E848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639F5BB5" w14:textId="77777777">
        <w:trPr>
          <w:divId w:val="208032764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8B3FD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D91CE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6ABFFE5B" w14:textId="77777777">
        <w:trPr>
          <w:divId w:val="208032764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E2C2E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1E376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6E83FE7C" w14:textId="77777777">
        <w:trPr>
          <w:divId w:val="208032764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DD6C0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80F4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627941CB" w14:textId="77777777">
        <w:trPr>
          <w:divId w:val="208032764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6BFF9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FA712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7131A4AD" w14:textId="77777777">
        <w:trPr>
          <w:divId w:val="208032764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DE3EF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E23D6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63C2D6BB" w14:textId="77777777">
        <w:trPr>
          <w:divId w:val="2080327643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77C2F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3C9F4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755EE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85F75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6D21F0B7" w14:textId="77777777">
        <w:trPr>
          <w:divId w:val="2080327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4ABD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1EE49" w14:textId="77777777" w:rsidR="00000000" w:rsidRDefault="00AF21E0">
            <w:pPr>
              <w:pStyle w:val="ad"/>
              <w:divId w:val="2010937232"/>
            </w:pPr>
            <w:r>
              <w:t>Суммой весов инцидентных ребе</w:t>
            </w:r>
            <w:r>
              <w:t>р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F5EC8" w14:textId="77777777" w:rsidR="00000000" w:rsidRDefault="00AF21E0">
            <w:pPr>
              <w:pStyle w:val="QFFeedback"/>
              <w:divId w:val="186085127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3E697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601B838" w14:textId="77777777">
        <w:trPr>
          <w:divId w:val="2080327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C8FB8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26DC5" w14:textId="77777777" w:rsidR="00000000" w:rsidRDefault="00AF21E0">
            <w:pPr>
              <w:pStyle w:val="ad"/>
              <w:divId w:val="1220706157"/>
            </w:pPr>
            <w:r>
              <w:t>Количеством инцидентных верши</w:t>
            </w:r>
            <w:r>
              <w:t>н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9F5EE" w14:textId="77777777" w:rsidR="00000000" w:rsidRDefault="00AF21E0">
            <w:pPr>
              <w:pStyle w:val="QFFeedback"/>
              <w:divId w:val="48080482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CA3B9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E7A9E61" w14:textId="77777777">
        <w:trPr>
          <w:divId w:val="2080327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4DED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49A51" w14:textId="77777777" w:rsidR="00000000" w:rsidRDefault="00AF21E0">
            <w:pPr>
              <w:pStyle w:val="ad"/>
              <w:divId w:val="1886913678"/>
            </w:pPr>
            <w:r>
              <w:t>Количеством инцидентных ребе</w:t>
            </w:r>
            <w:r>
              <w:t>р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0FD93" w14:textId="77777777" w:rsidR="00000000" w:rsidRDefault="00AF21E0">
            <w:pPr>
              <w:pStyle w:val="QFFeedback"/>
              <w:divId w:val="134867635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CDCAC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1F8BCE4D" w14:textId="77777777">
        <w:trPr>
          <w:divId w:val="2080327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ADEA8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CB0B2" w14:textId="77777777" w:rsidR="00000000" w:rsidRDefault="00AF21E0">
            <w:pPr>
              <w:pStyle w:val="ad"/>
              <w:divId w:val="1177572637"/>
            </w:pPr>
            <w:r>
              <w:t>Произведением</w:t>
            </w:r>
            <w:r>
              <w:t xml:space="preserve"> весов инцидентных ребе</w:t>
            </w:r>
            <w:r>
              <w:t>р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35217" w14:textId="77777777" w:rsidR="00000000" w:rsidRDefault="00AF21E0">
            <w:pPr>
              <w:pStyle w:val="QFFeedback"/>
              <w:divId w:val="173921145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10363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DB86C6F" w14:textId="77777777">
        <w:trPr>
          <w:divId w:val="2080327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6119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D17AF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261E6" w14:textId="77777777" w:rsidR="00000000" w:rsidRDefault="00AF21E0">
            <w:pPr>
              <w:pStyle w:val="Cell"/>
              <w:divId w:val="88167701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29FC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60B0741" w14:textId="77777777">
        <w:trPr>
          <w:divId w:val="2080327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4C1A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704A8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A6FB5" w14:textId="77777777" w:rsidR="00000000" w:rsidRDefault="00AF21E0">
            <w:pPr>
              <w:spacing w:before="0" w:after="0" w:line="240" w:lineRule="auto"/>
              <w:divId w:val="206998568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C41F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6776D28" w14:textId="77777777">
        <w:trPr>
          <w:divId w:val="2080327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22BB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4FDC7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88865" w14:textId="77777777" w:rsidR="00000000" w:rsidRDefault="00AF21E0">
            <w:pPr>
              <w:spacing w:before="0" w:after="0" w:line="240" w:lineRule="auto"/>
              <w:divId w:val="76148930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5610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0ED3934" w14:textId="77777777">
        <w:trPr>
          <w:divId w:val="2080327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372C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7C71D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E768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7095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B917E26" w14:textId="77777777">
        <w:trPr>
          <w:divId w:val="2080327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2C0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DBB7E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EBE65" w14:textId="77777777" w:rsidR="00000000" w:rsidRDefault="00AF21E0">
            <w:pPr>
              <w:pStyle w:val="Cell"/>
            </w:pPr>
            <w:r>
              <w:t>Не</w:t>
            </w:r>
            <w:r>
              <w:t>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AF8A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C09B323" w14:textId="77777777">
        <w:trPr>
          <w:divId w:val="2080327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1581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D2D7F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70B06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EAD4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70ADB20" w14:textId="77777777">
        <w:trPr>
          <w:divId w:val="208032764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A30B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B9EA5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1E25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487C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E274572" w14:textId="77777777">
        <w:trPr>
          <w:divId w:val="2080327643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54D0B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9607B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339FFC6F" w14:textId="77777777" w:rsidR="00000000" w:rsidRDefault="00AF21E0">
      <w:r>
        <w:t> </w:t>
      </w:r>
    </w:p>
    <w:p w14:paraId="1BA3F5E2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 работает сортировка подсчетом?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14A3C306" w14:textId="77777777">
        <w:trPr>
          <w:divId w:val="174359815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CA47B" w14:textId="77777777" w:rsidR="00000000" w:rsidRDefault="00AF21E0">
            <w:pPr>
              <w:pStyle w:val="ad"/>
              <w:divId w:val="897671871"/>
            </w:pPr>
            <w:r>
              <w:t>Как работает сортировка подсчетом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F0A87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7D1788C0" w14:textId="77777777">
        <w:trPr>
          <w:divId w:val="174359815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D78E5" w14:textId="77777777" w:rsidR="00000000" w:rsidRDefault="00AF21E0">
            <w:pPr>
              <w:pStyle w:val="TableRowHead"/>
              <w:jc w:val="right"/>
            </w:pPr>
            <w:r>
              <w:t xml:space="preserve">Балл по </w:t>
            </w:r>
            <w:r>
              <w:t>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3E07B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7B5F1FFB" w14:textId="77777777">
        <w:trPr>
          <w:divId w:val="174359815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62530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D6A98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2493AA74" w14:textId="77777777">
        <w:trPr>
          <w:divId w:val="174359815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AED6D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33136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7FB2B5BE" w14:textId="77777777">
        <w:trPr>
          <w:divId w:val="174359815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EE2B5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C06EF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1B4C2F9A" w14:textId="77777777">
        <w:trPr>
          <w:divId w:val="174359815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33FB3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F79B0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03E44736" w14:textId="77777777">
        <w:trPr>
          <w:divId w:val="1743598151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AF88B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DBEEC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20FB7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1D139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15A63287" w14:textId="77777777">
        <w:trPr>
          <w:divId w:val="174359815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C8B6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BDAE3" w14:textId="77777777" w:rsidR="00000000" w:rsidRDefault="00AF21E0">
            <w:pPr>
              <w:pStyle w:val="ad"/>
              <w:divId w:val="1855653470"/>
            </w:pPr>
            <w:r>
              <w:t>Разбивает массив на подмассивы и сортирует их отдельно, после объединяе</w:t>
            </w:r>
            <w:r>
              <w:t>т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8F75A" w14:textId="77777777" w:rsidR="00000000" w:rsidRDefault="00AF21E0">
            <w:pPr>
              <w:pStyle w:val="QFFeedback"/>
              <w:divId w:val="112442737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61D13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C22A66A" w14:textId="77777777">
        <w:trPr>
          <w:divId w:val="174359815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D299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1DA80" w14:textId="77777777" w:rsidR="00000000" w:rsidRDefault="00AF21E0">
            <w:pPr>
              <w:pStyle w:val="ad"/>
              <w:divId w:val="1314793758"/>
            </w:pPr>
            <w:r>
              <w:t>Исполь</w:t>
            </w:r>
            <w:r>
              <w:t>зует рекурсивный алгоритм деления массива пополам для сортировк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84D5F" w14:textId="77777777" w:rsidR="00000000" w:rsidRDefault="00AF21E0">
            <w:pPr>
              <w:pStyle w:val="QFFeedback"/>
              <w:divId w:val="12682006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D0C6E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DAB6202" w14:textId="77777777">
        <w:trPr>
          <w:divId w:val="174359815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6EACE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AA074" w14:textId="77777777" w:rsidR="00000000" w:rsidRDefault="00AF21E0">
            <w:pPr>
              <w:pStyle w:val="ad"/>
              <w:divId w:val="545265483"/>
            </w:pPr>
            <w:r>
              <w:t>Создает дополнительный массив и использует его для подсчета количества элементов с определенными значениями, после переставляет элементы в правильном порядк</w:t>
            </w:r>
            <w:r>
              <w:t>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A3DC8" w14:textId="77777777" w:rsidR="00000000" w:rsidRDefault="00AF21E0">
            <w:pPr>
              <w:pStyle w:val="QFFeedback"/>
              <w:divId w:val="83376072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111F9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1F2B4631" w14:textId="77777777">
        <w:trPr>
          <w:divId w:val="174359815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BDDC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859FC" w14:textId="77777777" w:rsidR="00000000" w:rsidRDefault="00AF21E0">
            <w:pPr>
              <w:pStyle w:val="ad"/>
              <w:divId w:val="1369914636"/>
            </w:pPr>
            <w:r>
              <w:t>Сравнивает пар</w:t>
            </w:r>
            <w:r>
              <w:t>ы соседних элементов и меняет их по необходимости местам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0FCF4" w14:textId="77777777" w:rsidR="00000000" w:rsidRDefault="00AF21E0">
            <w:pPr>
              <w:pStyle w:val="QFFeedback"/>
              <w:divId w:val="50956361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4DF66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C75F856" w14:textId="77777777">
        <w:trPr>
          <w:divId w:val="174359815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0933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BFDB9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14ECA" w14:textId="77777777" w:rsidR="00000000" w:rsidRDefault="00AF21E0">
            <w:pPr>
              <w:pStyle w:val="Cell"/>
              <w:divId w:val="2202198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8782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12B10D5" w14:textId="77777777">
        <w:trPr>
          <w:divId w:val="174359815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4CD5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7459F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6C0A0" w14:textId="77777777" w:rsidR="00000000" w:rsidRDefault="00AF21E0">
            <w:pPr>
              <w:spacing w:before="0" w:after="0" w:line="240" w:lineRule="auto"/>
              <w:divId w:val="32331912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8882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B42E33D" w14:textId="77777777">
        <w:trPr>
          <w:divId w:val="174359815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1BA1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C9776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B6FEB" w14:textId="77777777" w:rsidR="00000000" w:rsidRDefault="00AF21E0">
            <w:pPr>
              <w:spacing w:before="0" w:after="0" w:line="240" w:lineRule="auto"/>
              <w:divId w:val="151657541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1735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E09C1DF" w14:textId="77777777">
        <w:trPr>
          <w:divId w:val="174359815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4870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E2A82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191D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401E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484E855" w14:textId="77777777">
        <w:trPr>
          <w:divId w:val="174359815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F88B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D96E5" w14:textId="77777777" w:rsidR="00000000" w:rsidRDefault="00AF21E0">
            <w:pPr>
              <w:pStyle w:val="TableRowHead"/>
            </w:pPr>
            <w:r>
              <w:t>Показать количество пра</w:t>
            </w:r>
            <w:r>
              <w:t>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2C008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DE20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52762E9" w14:textId="77777777">
        <w:trPr>
          <w:divId w:val="174359815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1CAC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D6CEB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83C6D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2FF4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0C352E6" w14:textId="77777777">
        <w:trPr>
          <w:divId w:val="174359815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7FF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C7E60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8F99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B47E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6B7F9D5" w14:textId="77777777">
        <w:trPr>
          <w:divId w:val="1743598151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00870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08416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0AF86947" w14:textId="77777777" w:rsidR="00000000" w:rsidRDefault="00AF21E0">
      <w:r>
        <w:t> </w:t>
      </w:r>
    </w:p>
    <w:p w14:paraId="76EB76DF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Какая матрица используется для представления графа в</w:t>
      </w:r>
      <w:r>
        <w:rPr>
          <w:rFonts w:eastAsia="Times New Roman"/>
        </w:rPr>
        <w:t xml:space="preserve"> виде таблицы, где в ячейке (I, j) стоит 1, если между вершинами i и j есть ребро, и 0, если ребра нет?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5D4AC217" w14:textId="77777777">
        <w:trPr>
          <w:divId w:val="61521309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C3E0D" w14:textId="77777777" w:rsidR="00000000" w:rsidRDefault="00AF21E0">
            <w:pPr>
              <w:pStyle w:val="ad"/>
              <w:divId w:val="1557011151"/>
            </w:pPr>
            <w:r>
              <w:t>Какая матрица используется для представления графа в виде таблицы, где в ячейке (I, j) стоит 1, если между вершинами i и j есть ребро, и 0, если ребра н</w:t>
            </w:r>
            <w:r>
              <w:t>ет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54813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190EDE9B" w14:textId="77777777">
        <w:trPr>
          <w:divId w:val="61521309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4C73F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C7C07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78E7D1FB" w14:textId="77777777">
        <w:trPr>
          <w:divId w:val="61521309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E8D6A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402B0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5ABF0AFC" w14:textId="77777777">
        <w:trPr>
          <w:divId w:val="61521309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F854A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95283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6104F4F4" w14:textId="77777777">
        <w:trPr>
          <w:divId w:val="61521309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54381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BAEFD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24900F60" w14:textId="77777777">
        <w:trPr>
          <w:divId w:val="61521309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614B4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4EB9F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216C631E" w14:textId="77777777">
        <w:trPr>
          <w:divId w:val="615213091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A9CD5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F71BE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B621D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FAF14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538A813A" w14:textId="77777777">
        <w:trPr>
          <w:divId w:val="6152130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3290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8BA32" w14:textId="77777777" w:rsidR="00000000" w:rsidRDefault="00AF21E0">
            <w:pPr>
              <w:pStyle w:val="ad"/>
              <w:divId w:val="1970623604"/>
            </w:pPr>
            <w:r>
              <w:t>Матрица смежност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BD7CD" w14:textId="77777777" w:rsidR="00000000" w:rsidRDefault="00AF21E0">
            <w:pPr>
              <w:pStyle w:val="QFFeedback"/>
              <w:divId w:val="3246192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27977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19AF8A2D" w14:textId="77777777">
        <w:trPr>
          <w:divId w:val="6152130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C745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851D9" w14:textId="77777777" w:rsidR="00000000" w:rsidRDefault="00AF21E0">
            <w:pPr>
              <w:pStyle w:val="ad"/>
              <w:divId w:val="776411094"/>
            </w:pPr>
            <w:r>
              <w:t>Матрица инцидентност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8D1AA" w14:textId="77777777" w:rsidR="00000000" w:rsidRDefault="00AF21E0">
            <w:pPr>
              <w:pStyle w:val="QFFeedback"/>
              <w:divId w:val="8415230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04CCF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CEF6A41" w14:textId="77777777">
        <w:trPr>
          <w:divId w:val="6152130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4A62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817A5" w14:textId="77777777" w:rsidR="00000000" w:rsidRDefault="00AF21E0">
            <w:pPr>
              <w:pStyle w:val="ad"/>
              <w:divId w:val="916862645"/>
            </w:pPr>
            <w:r>
              <w:t>Матрица пе</w:t>
            </w:r>
            <w:r>
              <w:t>реходо</w:t>
            </w:r>
            <w:r>
              <w:t>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FBBD4" w14:textId="77777777" w:rsidR="00000000" w:rsidRDefault="00AF21E0">
            <w:pPr>
              <w:pStyle w:val="QFFeedback"/>
              <w:divId w:val="146866486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59845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4F0E7D7" w14:textId="77777777">
        <w:trPr>
          <w:divId w:val="6152130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C1BA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CA50F" w14:textId="77777777" w:rsidR="00000000" w:rsidRDefault="00AF21E0">
            <w:pPr>
              <w:pStyle w:val="ad"/>
              <w:divId w:val="1440643213"/>
            </w:pPr>
            <w:r>
              <w:t>Ни одна из перечисленных матри</w:t>
            </w:r>
            <w:r>
              <w:t>ц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52BC9" w14:textId="77777777" w:rsidR="00000000" w:rsidRDefault="00AF21E0">
            <w:pPr>
              <w:pStyle w:val="QFFeedback"/>
              <w:divId w:val="178357226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D70E4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230FB28" w14:textId="77777777">
        <w:trPr>
          <w:divId w:val="6152130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B1D9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BE934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E2935" w14:textId="77777777" w:rsidR="00000000" w:rsidRDefault="00AF21E0">
            <w:pPr>
              <w:pStyle w:val="Cell"/>
              <w:divId w:val="66728938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FD4B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D8AC28D" w14:textId="77777777">
        <w:trPr>
          <w:divId w:val="6152130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FCC4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B9F39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834BC" w14:textId="77777777" w:rsidR="00000000" w:rsidRDefault="00AF21E0">
            <w:pPr>
              <w:spacing w:before="0" w:after="0" w:line="240" w:lineRule="auto"/>
              <w:divId w:val="120776447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BE0C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CD6825B" w14:textId="77777777">
        <w:trPr>
          <w:divId w:val="6152130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6850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9FCF1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96126" w14:textId="77777777" w:rsidR="00000000" w:rsidRDefault="00AF21E0">
            <w:pPr>
              <w:spacing w:before="0" w:after="0" w:line="240" w:lineRule="auto"/>
              <w:divId w:val="104780205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0C01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A681EC0" w14:textId="77777777">
        <w:trPr>
          <w:divId w:val="6152130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3BFE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57B6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2985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B166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5010C07" w14:textId="77777777">
        <w:trPr>
          <w:divId w:val="6152130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08CB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2D73D" w14:textId="77777777" w:rsidR="00000000" w:rsidRDefault="00AF21E0">
            <w:pPr>
              <w:pStyle w:val="TableRowHead"/>
            </w:pPr>
            <w:r>
              <w:t>Показать количество правильных от</w:t>
            </w:r>
            <w:r>
              <w:t>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8370C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492D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EFB68C5" w14:textId="77777777">
        <w:trPr>
          <w:divId w:val="6152130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759E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112BE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8C75B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4E11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62FA1C1" w14:textId="77777777">
        <w:trPr>
          <w:divId w:val="61521309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F49B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C173A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3B77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1BD8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85B8033" w14:textId="77777777">
        <w:trPr>
          <w:divId w:val="615213091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D432C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6FBED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4951FAD8" w14:textId="77777777" w:rsidR="00000000" w:rsidRDefault="00AF21E0">
      <w:r>
        <w:t> </w:t>
      </w:r>
    </w:p>
    <w:p w14:paraId="691113E5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Какая операция не рассматривается при вычислении расстояния Ле</w:t>
      </w:r>
      <w:r>
        <w:rPr>
          <w:rFonts w:eastAsia="Times New Roman"/>
        </w:rPr>
        <w:t>венштейна?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0CD5411A" w14:textId="77777777">
        <w:trPr>
          <w:divId w:val="13329533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539D1" w14:textId="77777777" w:rsidR="00000000" w:rsidRDefault="00AF21E0">
            <w:pPr>
              <w:pStyle w:val="ad"/>
              <w:divId w:val="461853299"/>
            </w:pPr>
            <w:r>
              <w:t xml:space="preserve">Какая операция </w:t>
            </w:r>
            <w:r>
              <w:rPr>
                <w:rStyle w:val="a3"/>
              </w:rPr>
              <w:t>не</w:t>
            </w:r>
            <w:r>
              <w:t xml:space="preserve"> рассматривается при вычислении расстояния Левенштейна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7E9E8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20484DE2" w14:textId="77777777">
        <w:trPr>
          <w:divId w:val="13329533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F316C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7F82A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51B32282" w14:textId="77777777">
        <w:trPr>
          <w:divId w:val="13329533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09CCA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BA204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60AA7249" w14:textId="77777777">
        <w:trPr>
          <w:divId w:val="13329533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FB1C3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36C32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39D0EC60" w14:textId="77777777">
        <w:trPr>
          <w:divId w:val="13329533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F363C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05BDC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0AC786D7" w14:textId="77777777">
        <w:trPr>
          <w:divId w:val="13329533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8F678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41A08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0916C9BA" w14:textId="77777777">
        <w:trPr>
          <w:divId w:val="1332953374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CA918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FC007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6C33B" w14:textId="77777777" w:rsidR="00000000" w:rsidRDefault="00AF21E0">
            <w:pPr>
              <w:pStyle w:val="TableHead"/>
            </w:pPr>
            <w:r>
              <w:t>Отзы</w:t>
            </w:r>
            <w:r>
              <w:t>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C7D7C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79DA00B5" w14:textId="77777777">
        <w:trPr>
          <w:divId w:val="13329533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5A99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777C4" w14:textId="77777777" w:rsidR="00000000" w:rsidRDefault="00AF21E0">
            <w:pPr>
              <w:pStyle w:val="ad"/>
              <w:divId w:val="703168435"/>
            </w:pPr>
            <w:r>
              <w:t>Удалени</w:t>
            </w:r>
            <w:r>
              <w:t>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A94B7" w14:textId="77777777" w:rsidR="00000000" w:rsidRDefault="00AF21E0">
            <w:pPr>
              <w:pStyle w:val="QFFeedback"/>
              <w:divId w:val="75544642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7E35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245F562" w14:textId="77777777">
        <w:trPr>
          <w:divId w:val="13329533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A259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1D207" w14:textId="77777777" w:rsidR="00000000" w:rsidRDefault="00AF21E0">
            <w:pPr>
              <w:pStyle w:val="ad"/>
              <w:divId w:val="602960337"/>
            </w:pPr>
            <w:r>
              <w:t>Дублировани</w:t>
            </w:r>
            <w:r>
              <w:t>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30FCA" w14:textId="77777777" w:rsidR="00000000" w:rsidRDefault="00AF21E0">
            <w:pPr>
              <w:pStyle w:val="QFFeedback"/>
              <w:divId w:val="45016971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18988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46AF8A54" w14:textId="77777777">
        <w:trPr>
          <w:divId w:val="13329533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3754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84732" w14:textId="77777777" w:rsidR="00000000" w:rsidRDefault="00AF21E0">
            <w:pPr>
              <w:pStyle w:val="ad"/>
              <w:divId w:val="393089280"/>
            </w:pPr>
            <w:r>
              <w:t>Замен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01E6E" w14:textId="77777777" w:rsidR="00000000" w:rsidRDefault="00AF21E0">
            <w:pPr>
              <w:pStyle w:val="QFFeedback"/>
              <w:divId w:val="108483788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C56E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BB4272E" w14:textId="77777777">
        <w:trPr>
          <w:divId w:val="13329533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A964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2F801" w14:textId="77777777" w:rsidR="00000000" w:rsidRDefault="00AF21E0">
            <w:pPr>
              <w:pStyle w:val="ad"/>
              <w:divId w:val="1300384165"/>
            </w:pPr>
            <w:r>
              <w:t>Вставк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127A4" w14:textId="77777777" w:rsidR="00000000" w:rsidRDefault="00AF21E0">
            <w:pPr>
              <w:pStyle w:val="QFFeedback"/>
              <w:divId w:val="152374451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A79EB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60C5BE8" w14:textId="77777777">
        <w:trPr>
          <w:divId w:val="13329533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FDE6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34B2A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763DE" w14:textId="77777777" w:rsidR="00000000" w:rsidRDefault="00AF21E0">
            <w:pPr>
              <w:pStyle w:val="Cell"/>
              <w:divId w:val="113471160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F452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E1656AC" w14:textId="77777777">
        <w:trPr>
          <w:divId w:val="13329533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EA75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6F9E3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D83A1" w14:textId="77777777" w:rsidR="00000000" w:rsidRDefault="00AF21E0">
            <w:pPr>
              <w:spacing w:before="0" w:after="0" w:line="240" w:lineRule="auto"/>
              <w:divId w:val="4463195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FB59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092071C" w14:textId="77777777">
        <w:trPr>
          <w:divId w:val="13329533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7BEC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EBE46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63F13" w14:textId="77777777" w:rsidR="00000000" w:rsidRDefault="00AF21E0">
            <w:pPr>
              <w:spacing w:before="0" w:after="0" w:line="240" w:lineRule="auto"/>
              <w:divId w:val="1035272759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E85D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19D3742" w14:textId="77777777">
        <w:trPr>
          <w:divId w:val="13329533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7B43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A2D66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C867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F1FA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FB44059" w14:textId="77777777">
        <w:trPr>
          <w:divId w:val="13329533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DBBA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536AE" w14:textId="77777777" w:rsidR="00000000" w:rsidRDefault="00AF21E0">
            <w:pPr>
              <w:pStyle w:val="TableRowHead"/>
            </w:pPr>
            <w:r>
              <w:t>Показа</w:t>
            </w:r>
            <w:r>
              <w:t>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FADD2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C076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E94F3D0" w14:textId="77777777">
        <w:trPr>
          <w:divId w:val="13329533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578F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D75FD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44CD8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4BD7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20E04DA" w14:textId="77777777">
        <w:trPr>
          <w:divId w:val="13329533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A694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48B4D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0D4A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ACFA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2FF4A41" w14:textId="77777777">
        <w:trPr>
          <w:divId w:val="1332953374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CF357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029C5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16D05172" w14:textId="77777777" w:rsidR="00000000" w:rsidRDefault="00AF21E0">
      <w:r>
        <w:t> </w:t>
      </w:r>
    </w:p>
    <w:p w14:paraId="50D12DE0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 xml:space="preserve">Какая операция рассматривается при </w:t>
      </w:r>
      <w:r>
        <w:rPr>
          <w:rFonts w:eastAsia="Times New Roman"/>
        </w:rPr>
        <w:t>вычислении расстояния Дамерау-Левенштейна?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54D4DFCA" w14:textId="77777777">
        <w:trPr>
          <w:divId w:val="57135845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9C258" w14:textId="77777777" w:rsidR="00000000" w:rsidRDefault="00AF21E0">
            <w:pPr>
              <w:pStyle w:val="ad"/>
              <w:divId w:val="749928594"/>
            </w:pPr>
            <w:r>
              <w:t>Какая операция рассматривается при вычислении расстояния Дамерау-Левенштейна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166E2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1C747744" w14:textId="77777777">
        <w:trPr>
          <w:divId w:val="57135845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A339C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A9861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169A2212" w14:textId="77777777">
        <w:trPr>
          <w:divId w:val="57135845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01DC1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25BD6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3E687726" w14:textId="77777777">
        <w:trPr>
          <w:divId w:val="57135845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9D3CC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F08FC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5862A802" w14:textId="77777777">
        <w:trPr>
          <w:divId w:val="57135845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FD135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9C761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0770E192" w14:textId="77777777">
        <w:trPr>
          <w:divId w:val="57135845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43169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87D6E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092B40C0" w14:textId="77777777">
        <w:trPr>
          <w:divId w:val="571358450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A5437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D81F9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FE594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73A7B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74A3433E" w14:textId="77777777">
        <w:trPr>
          <w:divId w:val="57135845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FC4D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F43B3" w14:textId="77777777" w:rsidR="00000000" w:rsidRDefault="00AF21E0">
            <w:pPr>
              <w:pStyle w:val="ad"/>
              <w:divId w:val="1752118278"/>
            </w:pPr>
            <w:r>
              <w:t>Перестановк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4EA77" w14:textId="77777777" w:rsidR="00000000" w:rsidRDefault="00AF21E0">
            <w:pPr>
              <w:pStyle w:val="QFFeedback"/>
              <w:divId w:val="192198048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3B929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63553E4" w14:textId="77777777">
        <w:trPr>
          <w:divId w:val="57135845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78A3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D96ED" w14:textId="77777777" w:rsidR="00000000" w:rsidRDefault="00AF21E0">
            <w:pPr>
              <w:pStyle w:val="ad"/>
              <w:divId w:val="547643207"/>
            </w:pPr>
            <w:r>
              <w:t>Транспонировани</w:t>
            </w:r>
            <w:r>
              <w:t>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3D81E" w14:textId="77777777" w:rsidR="00000000" w:rsidRDefault="00AF21E0">
            <w:pPr>
              <w:pStyle w:val="QFFeedback"/>
              <w:divId w:val="156409557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6BE75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430D52B" w14:textId="77777777">
        <w:trPr>
          <w:divId w:val="57135845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00CF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D85D1" w14:textId="77777777" w:rsidR="00000000" w:rsidRDefault="00AF21E0">
            <w:pPr>
              <w:pStyle w:val="ad"/>
              <w:divId w:val="2119638125"/>
            </w:pPr>
            <w:r>
              <w:t>Композици</w:t>
            </w:r>
            <w:r>
              <w:t>я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37DF6" w14:textId="77777777" w:rsidR="00000000" w:rsidRDefault="00AF21E0">
            <w:pPr>
              <w:pStyle w:val="QFFeedback"/>
              <w:divId w:val="213085171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43ACF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9E13A24" w14:textId="77777777">
        <w:trPr>
          <w:divId w:val="57135845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E8E6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A5067" w14:textId="77777777" w:rsidR="00000000" w:rsidRDefault="00AF21E0">
            <w:pPr>
              <w:pStyle w:val="ad"/>
              <w:divId w:val="1658613424"/>
            </w:pPr>
            <w:r>
              <w:t>Транспозици</w:t>
            </w:r>
            <w:r>
              <w:t>я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B355D" w14:textId="77777777" w:rsidR="00000000" w:rsidRDefault="00AF21E0">
            <w:pPr>
              <w:pStyle w:val="QFFeedback"/>
              <w:divId w:val="11699152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B2899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1F3B92A3" w14:textId="77777777">
        <w:trPr>
          <w:divId w:val="57135845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58A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52BB9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B2F1F" w14:textId="77777777" w:rsidR="00000000" w:rsidRDefault="00AF21E0">
            <w:pPr>
              <w:pStyle w:val="Cell"/>
              <w:divId w:val="70335993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BAD1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FFFE74C" w14:textId="77777777">
        <w:trPr>
          <w:divId w:val="57135845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53DC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098FE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A38F7" w14:textId="77777777" w:rsidR="00000000" w:rsidRDefault="00AF21E0">
            <w:pPr>
              <w:spacing w:before="0" w:after="0" w:line="240" w:lineRule="auto"/>
              <w:divId w:val="183973455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83CC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2F8F256" w14:textId="77777777">
        <w:trPr>
          <w:divId w:val="57135845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91C0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46AEC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68C52" w14:textId="77777777" w:rsidR="00000000" w:rsidRDefault="00AF21E0">
            <w:pPr>
              <w:spacing w:before="0" w:after="0" w:line="240" w:lineRule="auto"/>
              <w:divId w:val="102054812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</w:t>
            </w:r>
            <w:r>
              <w:rPr>
                <w:rFonts w:eastAsia="Times New Roman"/>
                <w:sz w:val="24"/>
                <w:szCs w:val="24"/>
              </w:rPr>
              <w:t>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1DC3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09F0FAD" w14:textId="77777777">
        <w:trPr>
          <w:divId w:val="57135845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578F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FD1D5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1DAA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F1A4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BE493BB" w14:textId="77777777">
        <w:trPr>
          <w:divId w:val="57135845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91BB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91A56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53CB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F8B0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41B8483" w14:textId="77777777">
        <w:trPr>
          <w:divId w:val="57135845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45C2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F26BF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E2F2C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4974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9F1F6B8" w14:textId="77777777">
        <w:trPr>
          <w:divId w:val="57135845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75EA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6BD99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498B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42B6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848CC06" w14:textId="77777777">
        <w:trPr>
          <w:divId w:val="571358450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2C4B0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</w:t>
            </w:r>
            <w:r>
              <w:rPr>
                <w:i/>
                <w:iCs/>
              </w:rPr>
              <w:t>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07798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0BC7D8CD" w14:textId="77777777" w:rsidR="00000000" w:rsidRDefault="00AF21E0">
      <w:r>
        <w:t> </w:t>
      </w:r>
    </w:p>
    <w:p w14:paraId="0CD4E30D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Какая сложность алгоритма с использованием динамического программирования для решения задачи о рюкзаке с n предметами и вместимостью w?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0620C4EB" w14:textId="77777777">
        <w:trPr>
          <w:divId w:val="203183434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73480" w14:textId="77777777" w:rsidR="00000000" w:rsidRDefault="00AF21E0">
            <w:pPr>
              <w:pStyle w:val="ad"/>
              <w:divId w:val="894462269"/>
            </w:pPr>
            <w:r>
              <w:t xml:space="preserve">Какая сложность алгоритма с использованием динамического программирования для решения задачи о </w:t>
            </w:r>
            <w:r>
              <w:t>рюкзаке с n предметами и вместимостью w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5F6FB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3218B920" w14:textId="77777777">
        <w:trPr>
          <w:divId w:val="203183434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F14A8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84E17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07CD54B4" w14:textId="77777777">
        <w:trPr>
          <w:divId w:val="203183434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2C242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362AD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52177EAB" w14:textId="77777777">
        <w:trPr>
          <w:divId w:val="203183434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7264D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5388E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5F34B0EC" w14:textId="77777777">
        <w:trPr>
          <w:divId w:val="203183434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35337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C50CC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38A0D27C" w14:textId="77777777">
        <w:trPr>
          <w:divId w:val="203183434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42FAB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5761C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79D07CE6" w14:textId="77777777">
        <w:trPr>
          <w:divId w:val="2031834347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7AF60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F9E8F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2C5FE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26670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413EA1B2" w14:textId="77777777">
        <w:trPr>
          <w:divId w:val="203183434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475D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8EA35" w14:textId="77777777" w:rsidR="00000000" w:rsidRDefault="00AF21E0">
            <w:pPr>
              <w:pStyle w:val="ad"/>
              <w:divId w:val="856247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DC2D4" w14:textId="77777777" w:rsidR="00000000" w:rsidRDefault="00AF21E0">
            <w:pPr>
              <w:pStyle w:val="QFFeedback"/>
              <w:divId w:val="150832646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8151B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22BBDC7" w14:textId="77777777">
        <w:trPr>
          <w:divId w:val="203183434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E114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A25BD" w14:textId="77777777" w:rsidR="00000000" w:rsidRDefault="00AF21E0">
            <w:pPr>
              <w:pStyle w:val="ad"/>
              <w:divId w:val="875504790"/>
            </w:pPr>
            <w:r>
              <w:t>O(nw)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6A60A" w14:textId="77777777" w:rsidR="00000000" w:rsidRDefault="00AF21E0">
            <w:pPr>
              <w:pStyle w:val="QFFeedback"/>
              <w:divId w:val="48328241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CBA82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5B71AA7F" w14:textId="77777777">
        <w:trPr>
          <w:divId w:val="203183434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C701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59C8B" w14:textId="77777777" w:rsidR="00000000" w:rsidRDefault="00AF21E0">
            <w:pPr>
              <w:pStyle w:val="ad"/>
              <w:divId w:val="1688479783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34715" w14:textId="77777777" w:rsidR="00000000" w:rsidRDefault="00AF21E0">
            <w:pPr>
              <w:pStyle w:val="QFFeedback"/>
              <w:divId w:val="208256264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AA827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1CCCD94" w14:textId="77777777">
        <w:trPr>
          <w:divId w:val="203183434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6C22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3EB60" w14:textId="77777777" w:rsidR="00000000" w:rsidRDefault="00AF21E0">
            <w:pPr>
              <w:pStyle w:val="ad"/>
              <w:divId w:val="428937295"/>
            </w:pPr>
            <w:r>
              <w:t>O(2</w:t>
            </w:r>
            <w:r>
              <w:rPr>
                <w:vertAlign w:val="superscript"/>
              </w:rPr>
              <w:t>n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99019" w14:textId="77777777" w:rsidR="00000000" w:rsidRDefault="00AF21E0">
            <w:pPr>
              <w:pStyle w:val="QFFeedback"/>
              <w:divId w:val="94057613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A0133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77FFC3E" w14:textId="77777777">
        <w:trPr>
          <w:divId w:val="203183434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78E9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713CD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F4F21" w14:textId="77777777" w:rsidR="00000000" w:rsidRDefault="00AF21E0">
            <w:pPr>
              <w:pStyle w:val="Cell"/>
              <w:divId w:val="108908330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B6C8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2CB856A" w14:textId="77777777">
        <w:trPr>
          <w:divId w:val="203183434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CB80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BE444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0DFBD" w14:textId="77777777" w:rsidR="00000000" w:rsidRDefault="00AF21E0">
            <w:pPr>
              <w:spacing w:before="0" w:after="0" w:line="240" w:lineRule="auto"/>
              <w:divId w:val="126985350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44A1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256A877" w14:textId="77777777">
        <w:trPr>
          <w:divId w:val="203183434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9EF4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E34DE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EDE98" w14:textId="77777777" w:rsidR="00000000" w:rsidRDefault="00AF21E0">
            <w:pPr>
              <w:spacing w:before="0" w:after="0" w:line="240" w:lineRule="auto"/>
              <w:divId w:val="131919199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E650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061A966" w14:textId="77777777">
        <w:trPr>
          <w:divId w:val="203183434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9BEC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911E5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02EB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E23D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7932FF4" w14:textId="77777777">
        <w:trPr>
          <w:divId w:val="203183434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C942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D98A7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626E4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EEC1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132D6AD" w14:textId="77777777">
        <w:trPr>
          <w:divId w:val="203183434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36D2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F058D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4B549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B7AC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ED08218" w14:textId="77777777">
        <w:trPr>
          <w:divId w:val="203183434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27A4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99796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92C4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3C6D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D775B67" w14:textId="77777777">
        <w:trPr>
          <w:divId w:val="2031834347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BB7F2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CA80A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56FA5B1A" w14:textId="77777777" w:rsidR="00000000" w:rsidRDefault="00AF21E0">
      <w:r>
        <w:t> </w:t>
      </w:r>
    </w:p>
    <w:p w14:paraId="5D85E8BC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Какая структура данных позволяет добавлять и удалять элементы как с начала, так и с конца?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3158E2C1" w14:textId="77777777">
        <w:trPr>
          <w:divId w:val="167603207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E4A89" w14:textId="77777777" w:rsidR="00000000" w:rsidRDefault="00AF21E0">
            <w:pPr>
              <w:pStyle w:val="ad"/>
              <w:divId w:val="1815564109"/>
            </w:pPr>
            <w:r>
              <w:t>К</w:t>
            </w:r>
            <w:r>
              <w:t>акая структура данных позволяет добавлять и удалять элементы как с начала, так и с конца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E6C97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09E87E33" w14:textId="77777777">
        <w:trPr>
          <w:divId w:val="167603207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FD05E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98037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50771D5B" w14:textId="77777777">
        <w:trPr>
          <w:divId w:val="167603207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E1131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65426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6945C6ED" w14:textId="77777777">
        <w:trPr>
          <w:divId w:val="167603207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E06F3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D586B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5CB7FBA0" w14:textId="77777777">
        <w:trPr>
          <w:divId w:val="167603207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D6BEF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270A4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70811B3D" w14:textId="77777777">
        <w:trPr>
          <w:divId w:val="167603207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CFDDF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41832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5A31B5E5" w14:textId="77777777">
        <w:trPr>
          <w:divId w:val="1676032078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EF4A3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BE643" w14:textId="77777777" w:rsidR="00000000" w:rsidRDefault="00AF21E0">
            <w:pPr>
              <w:pStyle w:val="TableHead"/>
            </w:pPr>
            <w:r>
              <w:t>Ответ</w:t>
            </w:r>
            <w:r>
              <w:t>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D520A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0F7DD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3371F52B" w14:textId="77777777">
        <w:trPr>
          <w:divId w:val="167603207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BFF8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61EF5" w14:textId="77777777" w:rsidR="00000000" w:rsidRDefault="00AF21E0">
            <w:pPr>
              <w:pStyle w:val="ad"/>
              <w:divId w:val="1260140603"/>
            </w:pPr>
            <w:r>
              <w:t>Список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E52BB" w14:textId="77777777" w:rsidR="00000000" w:rsidRDefault="00AF21E0">
            <w:pPr>
              <w:pStyle w:val="QFFeedback"/>
              <w:divId w:val="142556960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88C7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D790030" w14:textId="77777777">
        <w:trPr>
          <w:divId w:val="167603207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74C16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EBD30" w14:textId="77777777" w:rsidR="00000000" w:rsidRDefault="00AF21E0">
            <w:pPr>
              <w:pStyle w:val="ad"/>
              <w:divId w:val="1322654742"/>
            </w:pPr>
            <w:r>
              <w:t>Стек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CA212" w14:textId="77777777" w:rsidR="00000000" w:rsidRDefault="00AF21E0">
            <w:pPr>
              <w:pStyle w:val="QFFeedback"/>
              <w:divId w:val="199656858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258E5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5380C1F" w14:textId="77777777">
        <w:trPr>
          <w:divId w:val="167603207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917B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F9F13" w14:textId="77777777" w:rsidR="00000000" w:rsidRDefault="00AF21E0">
            <w:pPr>
              <w:pStyle w:val="ad"/>
              <w:divId w:val="1224221289"/>
            </w:pPr>
            <w:r>
              <w:t>Двустороння очередь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65C57" w14:textId="77777777" w:rsidR="00000000" w:rsidRDefault="00AF21E0">
            <w:pPr>
              <w:pStyle w:val="QFFeedback"/>
              <w:divId w:val="47521817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15789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286E5AEF" w14:textId="77777777">
        <w:trPr>
          <w:divId w:val="167603207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5C39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CAEB9" w14:textId="77777777" w:rsidR="00000000" w:rsidRDefault="00AF21E0">
            <w:pPr>
              <w:pStyle w:val="ad"/>
              <w:divId w:val="1158689634"/>
            </w:pPr>
            <w:r>
              <w:t>Односторонняя очередь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7E49E" w14:textId="77777777" w:rsidR="00000000" w:rsidRDefault="00AF21E0">
            <w:pPr>
              <w:pStyle w:val="QFFeedback"/>
              <w:divId w:val="130130204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A7384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39BB33F" w14:textId="77777777">
        <w:trPr>
          <w:divId w:val="167603207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A33D5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52D7E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EEA0D" w14:textId="77777777" w:rsidR="00000000" w:rsidRDefault="00AF21E0">
            <w:pPr>
              <w:pStyle w:val="Cell"/>
              <w:divId w:val="159936156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5E62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0D1A50A" w14:textId="77777777">
        <w:trPr>
          <w:divId w:val="167603207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8577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17448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6E37E" w14:textId="77777777" w:rsidR="00000000" w:rsidRDefault="00AF21E0">
            <w:pPr>
              <w:spacing w:before="0" w:after="0" w:line="240" w:lineRule="auto"/>
              <w:divId w:val="48373681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243D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F257002" w14:textId="77777777">
        <w:trPr>
          <w:divId w:val="167603207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535D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05931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A9AF2" w14:textId="77777777" w:rsidR="00000000" w:rsidRDefault="00AF21E0">
            <w:pPr>
              <w:spacing w:before="0" w:after="0" w:line="240" w:lineRule="auto"/>
              <w:divId w:val="52514250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7103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5B1E305" w14:textId="77777777">
        <w:trPr>
          <w:divId w:val="167603207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6E3C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C3396" w14:textId="77777777" w:rsidR="00000000" w:rsidRDefault="00AF21E0">
            <w:pPr>
              <w:pStyle w:val="TableRowHead"/>
            </w:pPr>
            <w:r>
              <w:t>Подсказ</w:t>
            </w:r>
            <w:r>
              <w:t>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3DE7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AD81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732C53A" w14:textId="77777777">
        <w:trPr>
          <w:divId w:val="167603207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F14C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CE796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D68C3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90A0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C4467C2" w14:textId="77777777">
        <w:trPr>
          <w:divId w:val="167603207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5004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7DB09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ADA2A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0345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A2CE239" w14:textId="77777777">
        <w:trPr>
          <w:divId w:val="167603207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D773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41915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2FDC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E187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271AB3B" w14:textId="77777777">
        <w:trPr>
          <w:divId w:val="1676032078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F74A8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B239B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2DC2B992" w14:textId="77777777" w:rsidR="00000000" w:rsidRDefault="00AF21E0">
      <w:r>
        <w:t> </w:t>
      </w:r>
    </w:p>
    <w:p w14:paraId="2255E64A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&amp;#x41A;&amp;</w:t>
      </w:r>
      <w:r>
        <w:rPr>
          <w:rFonts w:eastAsia="Times New Roman"/>
        </w:rPr>
        <w:t>#x430;&amp;#x43A;&amp;#x430;&amp;#x44F; &amp;#x441;&amp;#x442;&amp;#x440;&amp;#x443;&amp;#x43A;&amp;#x442;&amp;#x443;&amp;#x440;&amp;#x430; &amp;#x434;&amp;#x430;&amp;#x43D;&amp;#x43D;&amp;#x44B;&amp;#x445; &amp;#x440;&amp;#x430;&amp;#x431;&amp;#x43E;&amp;#x442;&amp;#x430;&amp;#x435;&amp;#x442; &amp;#x43F;&amp;#x43E; &amp;#x43F;&amp;#x440;&amp;#x438;&amp;#x43D;&amp;#x446;&amp;#x438;&amp;#x43F;</w:t>
      </w:r>
      <w:r>
        <w:rPr>
          <w:rFonts w:eastAsia="Times New Roman"/>
        </w:rPr>
        <w:t>&amp;#x443; "&amp;#x43F;&amp;#x43E;&amp;#x441;&amp;#x43B;&amp;#x435;&amp;#x434;&amp;#x43D;&amp;#x438;&amp;#x439; &amp;#x432;&amp;#x43E;&amp;#x448;&amp;#x435;&amp;#x43B;, &amp;#x43F;&amp;#x435;&amp;#x440;&amp;#x432;&amp;#x44B;&amp;#x439; &amp;#x432;&amp;#x44B;&amp;#x448;&amp;#x435;&amp;#x43B;" (Last-In-First-Out, LIFO)?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418D990A" w14:textId="77777777">
        <w:trPr>
          <w:divId w:val="207435356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06CF7" w14:textId="77777777" w:rsidR="00000000" w:rsidRDefault="00AF21E0">
            <w:pPr>
              <w:pStyle w:val="ad"/>
              <w:divId w:val="302925692"/>
            </w:pPr>
            <w:r>
              <w:t>Какая структура данных работает по прин</w:t>
            </w:r>
            <w:r>
              <w:t>ципу "последний вошел, первый вышел" (Last-In-First-Out, LIFO)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10F87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3AA33199" w14:textId="77777777">
        <w:trPr>
          <w:divId w:val="207435356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4FD28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0D048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619F7117" w14:textId="77777777">
        <w:trPr>
          <w:divId w:val="207435356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29373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F6696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54E54734" w14:textId="77777777">
        <w:trPr>
          <w:divId w:val="207435356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26F13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BFF14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3D69910D" w14:textId="77777777">
        <w:trPr>
          <w:divId w:val="207435356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984C8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7E643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6B71E3ED" w14:textId="77777777">
        <w:trPr>
          <w:divId w:val="207435356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E6B2E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273D0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542F0C8E" w14:textId="77777777">
        <w:trPr>
          <w:divId w:val="2074353561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1F48F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FD65B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F5B0B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483C0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42B1C449" w14:textId="77777777">
        <w:trPr>
          <w:divId w:val="20743535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17915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ED7C5" w14:textId="77777777" w:rsidR="00000000" w:rsidRDefault="00AF21E0">
            <w:pPr>
              <w:pStyle w:val="ad"/>
              <w:divId w:val="1861510131"/>
            </w:pPr>
            <w:r>
              <w:t>Стек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882CC" w14:textId="77777777" w:rsidR="00000000" w:rsidRDefault="00AF21E0">
            <w:pPr>
              <w:pStyle w:val="QFFeedback"/>
              <w:divId w:val="42187644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EAAF9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27F3F754" w14:textId="77777777">
        <w:trPr>
          <w:divId w:val="20743535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3F658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E4EEE" w14:textId="77777777" w:rsidR="00000000" w:rsidRDefault="00AF21E0">
            <w:pPr>
              <w:pStyle w:val="ad"/>
              <w:divId w:val="952977016"/>
            </w:pPr>
            <w:r>
              <w:t>Дек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6ECCF" w14:textId="77777777" w:rsidR="00000000" w:rsidRDefault="00AF21E0">
            <w:pPr>
              <w:pStyle w:val="QFFeedback"/>
              <w:divId w:val="4746115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78DB4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6F09099" w14:textId="77777777">
        <w:trPr>
          <w:divId w:val="20743535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4093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14EB3" w14:textId="77777777" w:rsidR="00000000" w:rsidRDefault="00AF21E0">
            <w:pPr>
              <w:pStyle w:val="ad"/>
              <w:divId w:val="1453286977"/>
            </w:pPr>
            <w:r>
              <w:t>Очередь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5282F" w14:textId="77777777" w:rsidR="00000000" w:rsidRDefault="00AF21E0">
            <w:pPr>
              <w:pStyle w:val="QFFeedback"/>
              <w:divId w:val="163467368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34FFD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CCB5FAF" w14:textId="77777777">
        <w:trPr>
          <w:divId w:val="20743535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828C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23DFA" w14:textId="77777777" w:rsidR="00000000" w:rsidRDefault="00AF21E0">
            <w:pPr>
              <w:pStyle w:val="ad"/>
              <w:divId w:val="1939482377"/>
            </w:pPr>
            <w:r>
              <w:t>Список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0832D" w14:textId="77777777" w:rsidR="00000000" w:rsidRDefault="00AF21E0">
            <w:pPr>
              <w:pStyle w:val="QFFeedback"/>
              <w:divId w:val="66520604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529A5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48C1882" w14:textId="77777777">
        <w:trPr>
          <w:divId w:val="20743535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26DA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57888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DE394" w14:textId="77777777" w:rsidR="00000000" w:rsidRDefault="00AF21E0">
            <w:pPr>
              <w:pStyle w:val="Cell"/>
              <w:divId w:val="32960563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08D5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24C33D0" w14:textId="77777777">
        <w:trPr>
          <w:divId w:val="20743535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4E00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38493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1C3F0" w14:textId="77777777" w:rsidR="00000000" w:rsidRDefault="00AF21E0">
            <w:pPr>
              <w:spacing w:before="0" w:after="0" w:line="240" w:lineRule="auto"/>
              <w:divId w:val="10619904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67B1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36172FE" w14:textId="77777777">
        <w:trPr>
          <w:divId w:val="20743535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C772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2C1D1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25BCB" w14:textId="77777777" w:rsidR="00000000" w:rsidRDefault="00AF21E0">
            <w:pPr>
              <w:spacing w:before="0" w:after="0" w:line="240" w:lineRule="auto"/>
              <w:divId w:val="8631291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8780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9F30B52" w14:textId="77777777">
        <w:trPr>
          <w:divId w:val="20743535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55B0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12250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E0E9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25AD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0261A93" w14:textId="77777777">
        <w:trPr>
          <w:divId w:val="20743535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62B4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5DD49" w14:textId="77777777" w:rsidR="00000000" w:rsidRDefault="00AF21E0">
            <w:pPr>
              <w:pStyle w:val="TableRowHead"/>
            </w:pPr>
            <w:r>
              <w:t>Показать количество правильных ответов (По</w:t>
            </w:r>
            <w:r>
              <w:t>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72BB6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4B80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5E3327C" w14:textId="77777777">
        <w:trPr>
          <w:divId w:val="20743535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64E7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C4B78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835B3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0FE9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5CE6F42" w14:textId="77777777">
        <w:trPr>
          <w:divId w:val="20743535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473C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B2E27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66E4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25B8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065AB00" w14:textId="77777777">
        <w:trPr>
          <w:divId w:val="2074353561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F24AC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EB153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575DDD90" w14:textId="77777777" w:rsidR="00000000" w:rsidRDefault="00AF21E0">
      <w:r>
        <w:t> </w:t>
      </w:r>
    </w:p>
    <w:p w14:paraId="4709D0DA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&amp;#x41A;&amp;#x430;&amp;#x43A;&amp;#x430;&amp;#x44F; &amp;#x441;&amp;#x442;&amp;#x440;&amp;#x443;&amp;</w:t>
      </w:r>
      <w:r>
        <w:rPr>
          <w:rFonts w:eastAsia="Times New Roman"/>
        </w:rPr>
        <w:t>#x43A;&amp;#x442;&amp;#x443;&amp;#x440;&amp;#x430; &amp;#x434;&amp;#x430;&amp;#x43D;&amp;#x43D;&amp;#x44B;&amp;#x445; &amp;#x440;&amp;#x430;&amp;#x431;&amp;#x43E;&amp;#x442;&amp;#x430;&amp;#x435;&amp;#x442; &amp;#x43F;&amp;#x43E; &amp;#x43F;&amp;#x440;&amp;#x438;&amp;#x43D;&amp;#x446;&amp;#x438;&amp;#x43F;&amp;#x443; "&amp;#x43F;&amp;#x43E;&amp;#x441;&amp;#x43B;&amp;#x435;&amp;#x434;&amp;#x43D</w:t>
      </w:r>
      <w:r>
        <w:rPr>
          <w:rFonts w:eastAsia="Times New Roman"/>
        </w:rPr>
        <w:t>;&amp;#x438;&amp;#x439; &amp;#x432;&amp;#x43E;&amp;#x448;&amp;#x435;&amp;#x43B;, &amp;#x43F;&amp;#x435;&amp;#x440;&amp;#x432;&amp;#x44B;&amp;#x439; &amp;#x432;&amp;#x44B;&amp;#x448;&amp;#x435;&amp;#x43B;" (Last-In-First-Out, LIFO)?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39A827EB" w14:textId="77777777">
        <w:trPr>
          <w:divId w:val="163074661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E26DE" w14:textId="77777777" w:rsidR="00000000" w:rsidRDefault="00AF21E0">
            <w:pPr>
              <w:pStyle w:val="ad"/>
              <w:divId w:val="1017736302"/>
            </w:pPr>
            <w:r>
              <w:t xml:space="preserve">Какая структура данных работает по принципу "последний вошел, первый вышел" (Last-In-First-Out, </w:t>
            </w:r>
            <w:r>
              <w:t>LIFO)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5ED29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5F9EA7F6" w14:textId="77777777">
        <w:trPr>
          <w:divId w:val="163074661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03D1D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533BD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658B7A4E" w14:textId="77777777">
        <w:trPr>
          <w:divId w:val="163074661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7217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BC183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7DD1343C" w14:textId="77777777">
        <w:trPr>
          <w:divId w:val="163074661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FF99F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82932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14E16CC5" w14:textId="77777777">
        <w:trPr>
          <w:divId w:val="163074661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DD02A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7CA87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3A7CD2A4" w14:textId="77777777">
        <w:trPr>
          <w:divId w:val="163074661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67F3C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BE715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25BA09DA" w14:textId="77777777">
        <w:trPr>
          <w:divId w:val="1630746617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9B864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3B3DD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7EF77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A7B54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1673A1E3" w14:textId="77777777">
        <w:trPr>
          <w:divId w:val="16307466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8BCD8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1A3B3" w14:textId="77777777" w:rsidR="00000000" w:rsidRDefault="00AF21E0">
            <w:pPr>
              <w:pStyle w:val="ad"/>
              <w:divId w:val="1781408443"/>
            </w:pPr>
            <w:r>
              <w:t>Стек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20655" w14:textId="77777777" w:rsidR="00000000" w:rsidRDefault="00AF21E0">
            <w:pPr>
              <w:pStyle w:val="QFFeedback"/>
              <w:divId w:val="174262943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9D1D6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21651B47" w14:textId="77777777">
        <w:trPr>
          <w:divId w:val="16307466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63C35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0BDAF" w14:textId="77777777" w:rsidR="00000000" w:rsidRDefault="00AF21E0">
            <w:pPr>
              <w:pStyle w:val="ad"/>
              <w:divId w:val="613250302"/>
            </w:pPr>
            <w:r>
              <w:t>Дек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9A2F0" w14:textId="77777777" w:rsidR="00000000" w:rsidRDefault="00AF21E0">
            <w:pPr>
              <w:pStyle w:val="QFFeedback"/>
              <w:divId w:val="152320216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CAC27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9556DFD" w14:textId="77777777">
        <w:trPr>
          <w:divId w:val="16307466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434B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7BDC7" w14:textId="77777777" w:rsidR="00000000" w:rsidRDefault="00AF21E0">
            <w:pPr>
              <w:pStyle w:val="ad"/>
              <w:divId w:val="773524775"/>
            </w:pPr>
            <w:r>
              <w:t>Очередь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85EF2" w14:textId="77777777" w:rsidR="00000000" w:rsidRDefault="00AF21E0">
            <w:pPr>
              <w:pStyle w:val="QFFeedback"/>
              <w:divId w:val="33916568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F5A3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703A46F" w14:textId="77777777">
        <w:trPr>
          <w:divId w:val="16307466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9539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95333" w14:textId="77777777" w:rsidR="00000000" w:rsidRDefault="00AF21E0">
            <w:pPr>
              <w:pStyle w:val="ad"/>
              <w:divId w:val="81069546"/>
            </w:pPr>
            <w:r>
              <w:t>Список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9A8F6" w14:textId="77777777" w:rsidR="00000000" w:rsidRDefault="00AF21E0">
            <w:pPr>
              <w:pStyle w:val="QFFeedback"/>
              <w:divId w:val="196758844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3D29E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F232C6D" w14:textId="77777777">
        <w:trPr>
          <w:divId w:val="16307466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7F02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58426" w14:textId="77777777" w:rsidR="00000000" w:rsidRDefault="00AF21E0">
            <w:pPr>
              <w:pStyle w:val="TableRowHead"/>
            </w:pPr>
            <w:r>
              <w:t>Общий отзыв</w:t>
            </w:r>
            <w:r>
              <w:t xml:space="preserve">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BA08A" w14:textId="77777777" w:rsidR="00000000" w:rsidRDefault="00AF21E0">
            <w:pPr>
              <w:pStyle w:val="Cell"/>
              <w:divId w:val="14177769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95D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2171A2F" w14:textId="77777777">
        <w:trPr>
          <w:divId w:val="16307466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C2AD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43A65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108B0" w14:textId="77777777" w:rsidR="00000000" w:rsidRDefault="00AF21E0">
            <w:pPr>
              <w:spacing w:before="0" w:after="0" w:line="240" w:lineRule="auto"/>
              <w:divId w:val="159693489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7132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4F21074" w14:textId="77777777">
        <w:trPr>
          <w:divId w:val="16307466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4547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844F3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9E649" w14:textId="77777777" w:rsidR="00000000" w:rsidRDefault="00AF21E0">
            <w:pPr>
              <w:spacing w:before="0" w:after="0" w:line="240" w:lineRule="auto"/>
              <w:divId w:val="37049368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4475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FB9191D" w14:textId="77777777">
        <w:trPr>
          <w:divId w:val="16307466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DF3E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3C2DD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78B3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4FC2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8313395" w14:textId="77777777">
        <w:trPr>
          <w:divId w:val="16307466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3DF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5CFD7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35907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B26E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5048AA7" w14:textId="77777777">
        <w:trPr>
          <w:divId w:val="16307466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49AA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E6D2A" w14:textId="77777777" w:rsidR="00000000" w:rsidRDefault="00AF21E0">
            <w:pPr>
              <w:pStyle w:val="TableRowHead"/>
            </w:pPr>
            <w:r>
              <w:t>Удалить некорректные ответы (Подсказк</w:t>
            </w:r>
            <w:r>
              <w:t>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E8BF9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C8D4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0994E5C" w14:textId="77777777">
        <w:trPr>
          <w:divId w:val="16307466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7EDE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E8A76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2BF0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6B06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BC7BE38" w14:textId="77777777">
        <w:trPr>
          <w:divId w:val="1630746617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FE017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47C76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28D92DDB" w14:textId="77777777" w:rsidR="00000000" w:rsidRDefault="00AF21E0">
      <w:r>
        <w:t> </w:t>
      </w:r>
    </w:p>
    <w:p w14:paraId="2EC0F749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&amp;#x41A;&amp;#x430;&amp;#x43A;&amp;#x430;&amp;#x44F; &amp;#x441;&amp;#x442;&amp;#x440;&amp;#x443;&amp;#x43A;&amp;#x442;&amp;#x443;&amp;#x440;&amp;#x430; &amp;#x434;&amp;#x430;&amp;#x43D;&amp;</w:t>
      </w:r>
      <w:r>
        <w:rPr>
          <w:rFonts w:eastAsia="Times New Roman"/>
        </w:rPr>
        <w:t>#x43D;&amp;#x44B;&amp;#x445; &amp;#x440;&amp;#x430;&amp;#x431;&amp;#x43E;&amp;#x442;&amp;#x430;&amp;#x435;&amp;#x442; &amp;#x442;&amp;#x43E;&amp;#x43B;&amp;#x44C;&amp;#x43A;&amp;#x43E; &amp;#x43F;&amp;#x43E; &amp;#x43F;&amp;#x440;&amp;#x438;&amp;#x43D;&amp;#x446;&amp;#x438;&amp;#x43F;&amp;#x443; "&amp;#x43F;&amp;#x435;&amp;#x440;&amp;#x432;&amp;#x44B;&amp;#x439; &amp;#x432;&amp;#x43E;&amp;#x44</w:t>
      </w:r>
      <w:r>
        <w:rPr>
          <w:rFonts w:eastAsia="Times New Roman"/>
        </w:rPr>
        <w:t>8;&amp;#x435;&amp;#x43B;, &amp;#x43F;&amp;#x435;&amp;#x440;&amp;#x432;&amp;#x44B;&amp;#x439; &amp;#x432;&amp;#x44B;&amp;#x448;&amp;#x435;&amp;#x43B;" (First-In-First-Out, FIFO)?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32492E1C" w14:textId="77777777">
        <w:trPr>
          <w:divId w:val="91115886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B855C" w14:textId="77777777" w:rsidR="00000000" w:rsidRDefault="00AF21E0">
            <w:pPr>
              <w:pStyle w:val="ad"/>
              <w:divId w:val="1869178558"/>
            </w:pPr>
            <w:r>
              <w:t>Какая структура данных работает только по принципу "первый вошел, первый вышел" (First-In-First-Out, FIFO)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7EC17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6C546511" w14:textId="77777777">
        <w:trPr>
          <w:divId w:val="91115886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AB679" w14:textId="77777777" w:rsidR="00000000" w:rsidRDefault="00AF21E0">
            <w:pPr>
              <w:pStyle w:val="TableRowHead"/>
              <w:jc w:val="right"/>
            </w:pPr>
            <w:r>
              <w:t>Балл по умолча</w:t>
            </w:r>
            <w:r>
              <w:t>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712AD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15074602" w14:textId="77777777">
        <w:trPr>
          <w:divId w:val="91115886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61E6E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A5978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31EE7C47" w14:textId="77777777">
        <w:trPr>
          <w:divId w:val="91115886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5867A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4E8A8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302C42B9" w14:textId="77777777">
        <w:trPr>
          <w:divId w:val="91115886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28464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DA694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7D8E0C87" w14:textId="77777777">
        <w:trPr>
          <w:divId w:val="91115886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88D92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BF620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31E47E0E" w14:textId="77777777">
        <w:trPr>
          <w:divId w:val="911158866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38E41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52D27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20D55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63964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6876A32F" w14:textId="77777777">
        <w:trPr>
          <w:divId w:val="9111588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4B8E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72DC6" w14:textId="77777777" w:rsidR="00000000" w:rsidRDefault="00AF21E0">
            <w:pPr>
              <w:pStyle w:val="ad"/>
              <w:divId w:val="954865792"/>
            </w:pPr>
            <w:r>
              <w:t>Стек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3B7F4" w14:textId="77777777" w:rsidR="00000000" w:rsidRDefault="00AF21E0">
            <w:pPr>
              <w:pStyle w:val="QFFeedback"/>
              <w:divId w:val="204382209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5003B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5E85866" w14:textId="77777777">
        <w:trPr>
          <w:divId w:val="9111588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F346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AA764" w14:textId="77777777" w:rsidR="00000000" w:rsidRDefault="00AF21E0">
            <w:pPr>
              <w:pStyle w:val="ad"/>
              <w:divId w:val="1908564023"/>
            </w:pPr>
            <w:r>
              <w:t>Очередь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47BDA" w14:textId="77777777" w:rsidR="00000000" w:rsidRDefault="00AF21E0">
            <w:pPr>
              <w:pStyle w:val="QFFeedback"/>
              <w:divId w:val="93290651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097A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6172158A" w14:textId="77777777">
        <w:trPr>
          <w:divId w:val="9111588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41B0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E549B" w14:textId="77777777" w:rsidR="00000000" w:rsidRDefault="00AF21E0">
            <w:pPr>
              <w:pStyle w:val="ad"/>
              <w:divId w:val="1122190381"/>
            </w:pPr>
            <w:r>
              <w:t>Список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08F74" w14:textId="77777777" w:rsidR="00000000" w:rsidRDefault="00AF21E0">
            <w:pPr>
              <w:pStyle w:val="QFFeedback"/>
              <w:divId w:val="48609332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C4A7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BB03869" w14:textId="77777777">
        <w:trPr>
          <w:divId w:val="9111588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14CA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5EC91" w14:textId="77777777" w:rsidR="00000000" w:rsidRDefault="00AF21E0">
            <w:pPr>
              <w:pStyle w:val="ad"/>
              <w:divId w:val="960303600"/>
            </w:pPr>
            <w:r>
              <w:t>Дек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1717C" w14:textId="77777777" w:rsidR="00000000" w:rsidRDefault="00AF21E0">
            <w:pPr>
              <w:pStyle w:val="QFFeedback"/>
              <w:divId w:val="97256158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B70B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9A832B3" w14:textId="77777777">
        <w:trPr>
          <w:divId w:val="9111588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0C76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E50D2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F6E0B" w14:textId="77777777" w:rsidR="00000000" w:rsidRDefault="00AF21E0">
            <w:pPr>
              <w:pStyle w:val="Cell"/>
              <w:divId w:val="92853713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D801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CBDF68B" w14:textId="77777777">
        <w:trPr>
          <w:divId w:val="9111588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DBAF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B846D" w14:textId="77777777" w:rsidR="00000000" w:rsidRDefault="00AF21E0">
            <w:pPr>
              <w:pStyle w:val="TableRowHead"/>
            </w:pPr>
            <w:r>
              <w:t>Для любог</w:t>
            </w:r>
            <w:r>
              <w:t>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447DB" w14:textId="77777777" w:rsidR="00000000" w:rsidRDefault="00AF21E0">
            <w:pPr>
              <w:spacing w:before="0" w:after="0" w:line="240" w:lineRule="auto"/>
              <w:divId w:val="694959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5529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E508E3F" w14:textId="77777777">
        <w:trPr>
          <w:divId w:val="9111588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8193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C7AAB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ADF98" w14:textId="77777777" w:rsidR="00000000" w:rsidRDefault="00AF21E0">
            <w:pPr>
              <w:spacing w:before="0" w:after="0" w:line="240" w:lineRule="auto"/>
              <w:divId w:val="197463135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08C3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E738C98" w14:textId="77777777">
        <w:trPr>
          <w:divId w:val="9111588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DE66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D876B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0C09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9BEA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AF233A1" w14:textId="77777777">
        <w:trPr>
          <w:divId w:val="9111588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5761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02625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458D1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0420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87904C9" w14:textId="77777777">
        <w:trPr>
          <w:divId w:val="9111588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3719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9A059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93ECA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A97A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9DC9EDC" w14:textId="77777777">
        <w:trPr>
          <w:divId w:val="9111588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97D6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D4903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6DB7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D78B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1464776" w14:textId="77777777">
        <w:trPr>
          <w:divId w:val="911158866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70F00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</w:t>
            </w:r>
            <w:r>
              <w:rPr>
                <w:i/>
                <w:iCs/>
              </w:rPr>
              <w:t>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74BDD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50303C1A" w14:textId="77777777" w:rsidR="00000000" w:rsidRDefault="00AF21E0">
      <w:r>
        <w:t> </w:t>
      </w:r>
    </w:p>
    <w:p w14:paraId="657EA129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Какие виды имеет бинарный поиск?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2AAD773C" w14:textId="77777777">
        <w:trPr>
          <w:divId w:val="166797343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99B6E" w14:textId="77777777" w:rsidR="00000000" w:rsidRDefault="00AF21E0">
            <w:pPr>
              <w:pStyle w:val="ad"/>
              <w:divId w:val="180171794"/>
            </w:pPr>
            <w:r>
              <w:t>Какие виды имеет бинарный поиск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C9644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52F21F7A" w14:textId="77777777">
        <w:trPr>
          <w:divId w:val="166797343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40C0A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ED445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7A33EA23" w14:textId="77777777">
        <w:trPr>
          <w:divId w:val="166797343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E5EF1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D124E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6BD2E698" w14:textId="77777777">
        <w:trPr>
          <w:divId w:val="166797343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A3C93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2909F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1448C9A9" w14:textId="77777777">
        <w:trPr>
          <w:divId w:val="166797343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55653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D775C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737CC325" w14:textId="77777777">
        <w:trPr>
          <w:divId w:val="166797343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D0593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BC68C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61ECF9E6" w14:textId="77777777">
        <w:trPr>
          <w:divId w:val="1667973439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75DED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B0DC2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BC251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A5433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0E655D0F" w14:textId="77777777">
        <w:trPr>
          <w:divId w:val="16679734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BDBE6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FDD40" w14:textId="77777777" w:rsidR="00000000" w:rsidRDefault="00AF21E0">
            <w:pPr>
              <w:pStyle w:val="ad"/>
              <w:divId w:val="1092361732"/>
            </w:pPr>
            <w:r>
              <w:t>Верхний и нижни</w:t>
            </w:r>
            <w:r>
              <w:t>й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799CC" w14:textId="77777777" w:rsidR="00000000" w:rsidRDefault="00AF21E0">
            <w:pPr>
              <w:pStyle w:val="QFFeedback"/>
              <w:divId w:val="14111719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3EDC4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A9B6870" w14:textId="77777777">
        <w:trPr>
          <w:divId w:val="16679734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FCEA8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7E470" w14:textId="77777777" w:rsidR="00000000" w:rsidRDefault="00AF21E0">
            <w:pPr>
              <w:pStyle w:val="ad"/>
              <w:divId w:val="915091646"/>
            </w:pPr>
            <w:r>
              <w:t>Западный и восточны</w:t>
            </w:r>
            <w:r>
              <w:t>й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37B9F" w14:textId="77777777" w:rsidR="00000000" w:rsidRDefault="00AF21E0">
            <w:pPr>
              <w:pStyle w:val="QFFeedback"/>
              <w:divId w:val="198207460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A61E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55CE824" w14:textId="77777777">
        <w:trPr>
          <w:divId w:val="16679734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25206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19901" w14:textId="77777777" w:rsidR="00000000" w:rsidRDefault="00AF21E0">
            <w:pPr>
              <w:pStyle w:val="ad"/>
              <w:divId w:val="1699158274"/>
            </w:pPr>
            <w:r>
              <w:t>Левосторонний и правосторонни</w:t>
            </w:r>
            <w:r>
              <w:t>й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799B3" w14:textId="77777777" w:rsidR="00000000" w:rsidRDefault="00AF21E0">
            <w:pPr>
              <w:pStyle w:val="QFFeedback"/>
              <w:divId w:val="189196373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035CD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48D425A1" w14:textId="77777777">
        <w:trPr>
          <w:divId w:val="16679734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291D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2643C" w14:textId="77777777" w:rsidR="00000000" w:rsidRDefault="00AF21E0">
            <w:pPr>
              <w:pStyle w:val="ad"/>
              <w:divId w:val="2066638955"/>
            </w:pPr>
            <w:r>
              <w:t>Центральный и периферийны</w:t>
            </w:r>
            <w:r>
              <w:t>й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C3E4C" w14:textId="77777777" w:rsidR="00000000" w:rsidRDefault="00AF21E0">
            <w:pPr>
              <w:pStyle w:val="QFFeedback"/>
              <w:divId w:val="198249215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E9DB0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B0267B7" w14:textId="77777777">
        <w:trPr>
          <w:divId w:val="16679734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4704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40D09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509C7" w14:textId="77777777" w:rsidR="00000000" w:rsidRDefault="00AF21E0">
            <w:pPr>
              <w:pStyle w:val="Cell"/>
              <w:divId w:val="158237413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50CA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AFD435D" w14:textId="77777777">
        <w:trPr>
          <w:divId w:val="16679734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1882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26675" w14:textId="77777777" w:rsidR="00000000" w:rsidRDefault="00AF21E0">
            <w:pPr>
              <w:pStyle w:val="TableRowHead"/>
            </w:pPr>
            <w:r>
              <w:t>Для</w:t>
            </w:r>
            <w:r>
              <w:t xml:space="preserve">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156B7" w14:textId="77777777" w:rsidR="00000000" w:rsidRDefault="00AF21E0">
            <w:pPr>
              <w:spacing w:before="0" w:after="0" w:line="240" w:lineRule="auto"/>
              <w:divId w:val="122999497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89DD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B488900" w14:textId="77777777">
        <w:trPr>
          <w:divId w:val="16679734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E07F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4B659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43478" w14:textId="77777777" w:rsidR="00000000" w:rsidRDefault="00AF21E0">
            <w:pPr>
              <w:spacing w:before="0" w:after="0" w:line="240" w:lineRule="auto"/>
              <w:divId w:val="190841863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DCC0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72FBD4C" w14:textId="77777777">
        <w:trPr>
          <w:divId w:val="16679734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C8CC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1AEF3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14F0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1CCF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2190D15" w14:textId="77777777">
        <w:trPr>
          <w:divId w:val="16679734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DE99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75604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BC393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ABC5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6506608" w14:textId="77777777">
        <w:trPr>
          <w:divId w:val="16679734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7BB9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55FD5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A5A80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EBE8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986F364" w14:textId="77777777">
        <w:trPr>
          <w:divId w:val="16679734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7400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162A7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28D6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6FE4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7A4B3C8" w14:textId="77777777">
        <w:trPr>
          <w:divId w:val="1667973439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4233D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8A1D2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5491C5DD" w14:textId="77777777" w:rsidR="00000000" w:rsidRDefault="00AF21E0">
      <w:r>
        <w:t> </w:t>
      </w:r>
    </w:p>
    <w:p w14:paraId="776090B0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Какие виды имеет бинарный поиск?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68AF6D93" w14:textId="77777777">
        <w:trPr>
          <w:divId w:val="109794930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BB53C" w14:textId="77777777" w:rsidR="00000000" w:rsidRDefault="00AF21E0">
            <w:pPr>
              <w:pStyle w:val="ad"/>
              <w:divId w:val="414131148"/>
            </w:pPr>
            <w:r>
              <w:t>Какие виды имеет бинарный поиск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49E08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171B1358" w14:textId="77777777">
        <w:trPr>
          <w:divId w:val="109794930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B83FC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31D62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16D3A23E" w14:textId="77777777">
        <w:trPr>
          <w:divId w:val="109794930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1C92D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F6B4A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5221A722" w14:textId="77777777">
        <w:trPr>
          <w:divId w:val="109794930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3EC61" w14:textId="77777777" w:rsidR="00000000" w:rsidRDefault="00AF21E0">
            <w:pPr>
              <w:pStyle w:val="TableRowHead"/>
              <w:jc w:val="right"/>
            </w:pPr>
            <w:r>
              <w:t>Нумеровать варианты от</w:t>
            </w:r>
            <w:r>
              <w:t>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0267F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003203A3" w14:textId="77777777">
        <w:trPr>
          <w:divId w:val="109794930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5AAC0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47B11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7CB62400" w14:textId="77777777">
        <w:trPr>
          <w:divId w:val="109794930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22A22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70A62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300057E3" w14:textId="77777777">
        <w:trPr>
          <w:divId w:val="1097949308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01493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23FEB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DF3A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2B180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420DBD5E" w14:textId="77777777">
        <w:trPr>
          <w:divId w:val="109794930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877E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BD977" w14:textId="77777777" w:rsidR="00000000" w:rsidRDefault="00AF21E0">
            <w:pPr>
              <w:pStyle w:val="ad"/>
              <w:divId w:val="1720132471"/>
            </w:pPr>
            <w:r>
              <w:t>Верхний и нижни</w:t>
            </w:r>
            <w:r>
              <w:t>й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28531" w14:textId="77777777" w:rsidR="00000000" w:rsidRDefault="00AF21E0">
            <w:pPr>
              <w:pStyle w:val="QFFeedback"/>
              <w:divId w:val="77714232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C9645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F449299" w14:textId="77777777">
        <w:trPr>
          <w:divId w:val="109794930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692F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1FDED" w14:textId="77777777" w:rsidR="00000000" w:rsidRDefault="00AF21E0">
            <w:pPr>
              <w:pStyle w:val="ad"/>
              <w:divId w:val="1159886545"/>
            </w:pPr>
            <w:r>
              <w:t>Западный и восточны</w:t>
            </w:r>
            <w:r>
              <w:t>й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75D44" w14:textId="77777777" w:rsidR="00000000" w:rsidRDefault="00AF21E0">
            <w:pPr>
              <w:pStyle w:val="QFFeedback"/>
              <w:divId w:val="135256112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1D066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F1D6A89" w14:textId="77777777">
        <w:trPr>
          <w:divId w:val="109794930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8E49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6CCE0" w14:textId="77777777" w:rsidR="00000000" w:rsidRDefault="00AF21E0">
            <w:pPr>
              <w:pStyle w:val="ad"/>
              <w:divId w:val="1016884250"/>
            </w:pPr>
            <w:r>
              <w:t>Левосторонний и правосторонни</w:t>
            </w:r>
            <w:r>
              <w:t>й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E7A8D" w14:textId="77777777" w:rsidR="00000000" w:rsidRDefault="00AF21E0">
            <w:pPr>
              <w:pStyle w:val="QFFeedback"/>
              <w:divId w:val="139231357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05083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398215EA" w14:textId="77777777">
        <w:trPr>
          <w:divId w:val="109794930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CE56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9A63E" w14:textId="77777777" w:rsidR="00000000" w:rsidRDefault="00AF21E0">
            <w:pPr>
              <w:pStyle w:val="ad"/>
              <w:divId w:val="235435581"/>
            </w:pPr>
            <w:r>
              <w:t>Центральный и периферийны</w:t>
            </w:r>
            <w:r>
              <w:t>й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5BBC" w14:textId="77777777" w:rsidR="00000000" w:rsidRDefault="00AF21E0">
            <w:pPr>
              <w:pStyle w:val="QFFeedback"/>
              <w:divId w:val="73704891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B1284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D5D4342" w14:textId="77777777">
        <w:trPr>
          <w:divId w:val="109794930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F822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2062F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4335D" w14:textId="77777777" w:rsidR="00000000" w:rsidRDefault="00AF21E0">
            <w:pPr>
              <w:pStyle w:val="Cell"/>
              <w:divId w:val="413681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314A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648C42A" w14:textId="77777777">
        <w:trPr>
          <w:divId w:val="109794930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1D6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7F8E1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38323" w14:textId="77777777" w:rsidR="00000000" w:rsidRDefault="00AF21E0">
            <w:pPr>
              <w:spacing w:before="0" w:after="0" w:line="240" w:lineRule="auto"/>
              <w:divId w:val="196872998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C6C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CF83CFE" w14:textId="77777777">
        <w:trPr>
          <w:divId w:val="109794930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A737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CB83C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49004" w14:textId="77777777" w:rsidR="00000000" w:rsidRDefault="00AF21E0">
            <w:pPr>
              <w:spacing w:before="0" w:after="0" w:line="240" w:lineRule="auto"/>
              <w:divId w:val="79167687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5C87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B0775A1" w14:textId="77777777">
        <w:trPr>
          <w:divId w:val="109794930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8CC3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F4235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BB82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3B1C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40E34E1" w14:textId="77777777">
        <w:trPr>
          <w:divId w:val="109794930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8A1F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B5487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6B548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556C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67A4B95" w14:textId="77777777">
        <w:trPr>
          <w:divId w:val="109794930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F84D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8E60F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E83EC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7D09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D1CE8C5" w14:textId="77777777">
        <w:trPr>
          <w:divId w:val="109794930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2705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C91F2" w14:textId="77777777" w:rsidR="00000000" w:rsidRDefault="00AF21E0">
            <w:pPr>
              <w:pStyle w:val="TableRowHead"/>
            </w:pPr>
            <w:r>
              <w:t>Т</w:t>
            </w:r>
            <w:r>
              <w:t>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7D0A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D359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9F7EB28" w14:textId="77777777">
        <w:trPr>
          <w:divId w:val="1097949308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AB964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6F37D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37055B30" w14:textId="77777777" w:rsidR="00000000" w:rsidRDefault="00AF21E0">
      <w:r>
        <w:t> </w:t>
      </w:r>
    </w:p>
    <w:p w14:paraId="63880B70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Какие операции редактирования используются при вычислении расстояния Левенштейна?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0BDC2EEB" w14:textId="77777777">
        <w:trPr>
          <w:divId w:val="211000089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BC112" w14:textId="77777777" w:rsidR="00000000" w:rsidRDefault="00AF21E0">
            <w:pPr>
              <w:pStyle w:val="ad"/>
              <w:divId w:val="209658330"/>
            </w:pPr>
            <w:r>
              <w:t>Какие операции редактирования используются при вычислении расст</w:t>
            </w:r>
            <w:r>
              <w:t>ояния Левенштейна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AB345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0599FACE" w14:textId="77777777">
        <w:trPr>
          <w:divId w:val="211000089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0A07A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91726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7B8EEB83" w14:textId="77777777">
        <w:trPr>
          <w:divId w:val="211000089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56D2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ABA04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6E65E80D" w14:textId="77777777">
        <w:trPr>
          <w:divId w:val="211000089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E0C68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EC986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1E70D60C" w14:textId="77777777">
        <w:trPr>
          <w:divId w:val="211000089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43AC6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FA81B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40F6DFF9" w14:textId="77777777">
        <w:trPr>
          <w:divId w:val="211000089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053B6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866A6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209C5EE1" w14:textId="77777777">
        <w:trPr>
          <w:divId w:val="2110000892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B1C10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06C08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D16B2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C6F73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6072DD70" w14:textId="77777777">
        <w:trPr>
          <w:divId w:val="211000089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97E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F9125" w14:textId="77777777" w:rsidR="00000000" w:rsidRDefault="00AF21E0">
            <w:pPr>
              <w:pStyle w:val="ad"/>
              <w:divId w:val="1157764994"/>
            </w:pPr>
            <w:r>
              <w:t>Вставка, удаление, заме</w:t>
            </w:r>
            <w:r>
              <w:t>н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FFC54" w14:textId="77777777" w:rsidR="00000000" w:rsidRDefault="00AF21E0">
            <w:pPr>
              <w:pStyle w:val="QFFeedback"/>
              <w:divId w:val="201714892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FEBB9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50592917" w14:textId="77777777">
        <w:trPr>
          <w:divId w:val="211000089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60B9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7CB5E" w14:textId="77777777" w:rsidR="00000000" w:rsidRDefault="00AF21E0">
            <w:pPr>
              <w:pStyle w:val="ad"/>
              <w:divId w:val="1782072981"/>
            </w:pPr>
            <w:r>
              <w:t>Обращение, конкате</w:t>
            </w:r>
            <w:r>
              <w:t>нация, вставк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1A660" w14:textId="77777777" w:rsidR="00000000" w:rsidRDefault="00AF21E0">
            <w:pPr>
              <w:pStyle w:val="QFFeedback"/>
              <w:divId w:val="132180761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86075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DE8ED00" w14:textId="77777777">
        <w:trPr>
          <w:divId w:val="211000089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A473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B36D0" w14:textId="77777777" w:rsidR="00000000" w:rsidRDefault="00AF21E0">
            <w:pPr>
              <w:pStyle w:val="ad"/>
              <w:divId w:val="1425111125"/>
            </w:pPr>
            <w:r>
              <w:t>Замена, поворот, обращени</w:t>
            </w:r>
            <w:r>
              <w:t>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2B2FD" w14:textId="77777777" w:rsidR="00000000" w:rsidRDefault="00AF21E0">
            <w:pPr>
              <w:pStyle w:val="QFFeedback"/>
              <w:divId w:val="198476842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95D3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CE69DAD" w14:textId="77777777">
        <w:trPr>
          <w:divId w:val="211000089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90EC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92389" w14:textId="77777777" w:rsidR="00000000" w:rsidRDefault="00AF21E0">
            <w:pPr>
              <w:pStyle w:val="ad"/>
              <w:divId w:val="829559754"/>
            </w:pPr>
            <w:r>
              <w:t>Удаление, конкатенация, замен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53BE6" w14:textId="77777777" w:rsidR="00000000" w:rsidRDefault="00AF21E0">
            <w:pPr>
              <w:pStyle w:val="QFFeedback"/>
              <w:divId w:val="125393076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7CD94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2D389F5" w14:textId="77777777">
        <w:trPr>
          <w:divId w:val="211000089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BD9C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F7326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16560" w14:textId="77777777" w:rsidR="00000000" w:rsidRDefault="00AF21E0">
            <w:pPr>
              <w:pStyle w:val="Cell"/>
              <w:divId w:val="126198327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AF55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F8CCF25" w14:textId="77777777">
        <w:trPr>
          <w:divId w:val="211000089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07D6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7CCEE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DB19B" w14:textId="77777777" w:rsidR="00000000" w:rsidRDefault="00AF21E0">
            <w:pPr>
              <w:spacing w:before="0" w:after="0" w:line="240" w:lineRule="auto"/>
              <w:divId w:val="177971301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37DC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88162DD" w14:textId="77777777">
        <w:trPr>
          <w:divId w:val="211000089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3C3D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BE8B1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A97E2" w14:textId="77777777" w:rsidR="00000000" w:rsidRDefault="00AF21E0">
            <w:pPr>
              <w:spacing w:before="0" w:after="0" w:line="240" w:lineRule="auto"/>
              <w:divId w:val="1356422359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17AD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D69970C" w14:textId="77777777">
        <w:trPr>
          <w:divId w:val="211000089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AA84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78105" w14:textId="77777777" w:rsidR="00000000" w:rsidRDefault="00AF21E0">
            <w:pPr>
              <w:pStyle w:val="TableRowHead"/>
            </w:pPr>
            <w:r>
              <w:t xml:space="preserve">Подсказка </w:t>
            </w:r>
            <w:r>
              <w:t>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D57A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7D23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96DA781" w14:textId="77777777">
        <w:trPr>
          <w:divId w:val="211000089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4913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4779A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D0964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E0EE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1256610" w14:textId="77777777">
        <w:trPr>
          <w:divId w:val="211000089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FCA9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AFA2F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CD149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5D33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8D62C97" w14:textId="77777777">
        <w:trPr>
          <w:divId w:val="211000089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92F4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8A5B7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A4A4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055B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620631E" w14:textId="77777777">
        <w:trPr>
          <w:divId w:val="2110000892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A380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F14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0387603A" w14:textId="77777777" w:rsidR="00000000" w:rsidRDefault="00AF21E0">
      <w:r>
        <w:t> </w:t>
      </w:r>
    </w:p>
    <w:p w14:paraId="7B833AE1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Каков основной прин</w:t>
      </w:r>
      <w:r>
        <w:rPr>
          <w:rFonts w:eastAsia="Times New Roman"/>
        </w:rPr>
        <w:t>цип работы алгоритма Хаффмана?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333D6820" w14:textId="77777777">
        <w:trPr>
          <w:divId w:val="79417811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6B136" w14:textId="77777777" w:rsidR="00000000" w:rsidRDefault="00AF21E0">
            <w:pPr>
              <w:pStyle w:val="ad"/>
              <w:divId w:val="1664434624"/>
            </w:pPr>
            <w:r>
              <w:t>Каков основной принцип работы алгоритма Хаффмана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95EFB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148ACD91" w14:textId="77777777">
        <w:trPr>
          <w:divId w:val="79417811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05C28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C3DC7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295050C9" w14:textId="77777777">
        <w:trPr>
          <w:divId w:val="79417811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CF816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6379D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3E07A8F7" w14:textId="77777777">
        <w:trPr>
          <w:divId w:val="79417811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80531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BD7EE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12B2EA44" w14:textId="77777777">
        <w:trPr>
          <w:divId w:val="79417811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9EDF6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AD53B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1075FAC5" w14:textId="77777777">
        <w:trPr>
          <w:divId w:val="79417811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1DE29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4B239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13093D51" w14:textId="77777777">
        <w:trPr>
          <w:divId w:val="794178111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204AD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A21A9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A2ECF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26994" w14:textId="77777777" w:rsidR="00000000" w:rsidRDefault="00AF21E0">
            <w:pPr>
              <w:pStyle w:val="TableHead"/>
            </w:pPr>
            <w:r>
              <w:t>О</w:t>
            </w:r>
            <w:r>
              <w:t>ценка</w:t>
            </w:r>
          </w:p>
        </w:tc>
      </w:tr>
      <w:tr w:rsidR="00000000" w14:paraId="044EEB40" w14:textId="77777777">
        <w:trPr>
          <w:divId w:val="7941781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20B4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7FEEE" w14:textId="77777777" w:rsidR="00000000" w:rsidRDefault="00AF21E0">
            <w:pPr>
              <w:pStyle w:val="ad"/>
              <w:divId w:val="81876595"/>
            </w:pPr>
            <w:r>
              <w:t>Замена последовательностей символов на короткие код</w:t>
            </w:r>
            <w:r>
              <w:t>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BE3A1" w14:textId="77777777" w:rsidR="00000000" w:rsidRDefault="00AF21E0">
            <w:pPr>
              <w:pStyle w:val="QFFeedback"/>
              <w:divId w:val="60989927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85203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24C98E4" w14:textId="77777777">
        <w:trPr>
          <w:divId w:val="7941781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3A58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21D7C" w14:textId="77777777" w:rsidR="00000000" w:rsidRDefault="00AF21E0">
            <w:pPr>
              <w:pStyle w:val="ad"/>
              <w:divId w:val="130026182"/>
            </w:pPr>
            <w:r>
              <w:t>Создание переменно-длинных кодов на основе частоты символо</w:t>
            </w:r>
            <w:r>
              <w:t>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1F809" w14:textId="77777777" w:rsidR="00000000" w:rsidRDefault="00AF21E0">
            <w:pPr>
              <w:pStyle w:val="QFFeedback"/>
              <w:divId w:val="173284868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50E2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2D37E9E0" w14:textId="77777777">
        <w:trPr>
          <w:divId w:val="7941781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20B71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DB2C3" w14:textId="77777777" w:rsidR="00000000" w:rsidRDefault="00AF21E0">
            <w:pPr>
              <w:pStyle w:val="ad"/>
              <w:divId w:val="1992640496"/>
            </w:pPr>
            <w:r>
              <w:t>Удаление избыточной информаци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FABF9" w14:textId="77777777" w:rsidR="00000000" w:rsidRDefault="00AF21E0">
            <w:pPr>
              <w:pStyle w:val="QFFeedback"/>
              <w:divId w:val="191858998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52DB9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40F97B3" w14:textId="77777777">
        <w:trPr>
          <w:divId w:val="7941781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3FDC8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BBF77" w14:textId="77777777" w:rsidR="00000000" w:rsidRDefault="00AF21E0">
            <w:pPr>
              <w:pStyle w:val="ad"/>
              <w:divId w:val="553587384"/>
            </w:pPr>
            <w:r>
              <w:t>Кодирование каждого символа фиксированным количеством би</w:t>
            </w:r>
            <w:r>
              <w:t>т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D21F5" w14:textId="77777777" w:rsidR="00000000" w:rsidRDefault="00AF21E0">
            <w:pPr>
              <w:pStyle w:val="QFFeedback"/>
              <w:divId w:val="88665087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C72DE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047D979" w14:textId="77777777">
        <w:trPr>
          <w:divId w:val="7941781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B7AF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9B790" w14:textId="77777777" w:rsidR="00000000" w:rsidRDefault="00AF21E0">
            <w:pPr>
              <w:pStyle w:val="TableRowHead"/>
            </w:pPr>
            <w:r>
              <w:t>Общий отзы</w:t>
            </w:r>
            <w:r>
              <w:t>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3FAFC" w14:textId="77777777" w:rsidR="00000000" w:rsidRDefault="00AF21E0">
            <w:pPr>
              <w:pStyle w:val="Cell"/>
              <w:divId w:val="83264395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0701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67E8433" w14:textId="77777777">
        <w:trPr>
          <w:divId w:val="7941781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ED19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C925D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7A5EB" w14:textId="77777777" w:rsidR="00000000" w:rsidRDefault="00AF21E0">
            <w:pPr>
              <w:spacing w:before="0" w:after="0" w:line="240" w:lineRule="auto"/>
              <w:divId w:val="143643971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501A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678DE70" w14:textId="77777777">
        <w:trPr>
          <w:divId w:val="7941781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2420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C453C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8F333" w14:textId="77777777" w:rsidR="00000000" w:rsidRDefault="00AF21E0">
            <w:pPr>
              <w:spacing w:before="0" w:after="0" w:line="240" w:lineRule="auto"/>
              <w:divId w:val="360711619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6D4A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D1AADCD" w14:textId="77777777">
        <w:trPr>
          <w:divId w:val="7941781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A4B5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A6FCC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FE1B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3060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7725105" w14:textId="77777777">
        <w:trPr>
          <w:divId w:val="7941781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A965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5A393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12BCD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A127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00D996D" w14:textId="77777777">
        <w:trPr>
          <w:divId w:val="7941781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AE9B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59EA0" w14:textId="77777777" w:rsidR="00000000" w:rsidRDefault="00AF21E0">
            <w:pPr>
              <w:pStyle w:val="TableRowHead"/>
            </w:pPr>
            <w:r>
              <w:t>Удалить некорректные ответы (Подсказ</w:t>
            </w:r>
            <w:r>
              <w:t>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324FD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EAE9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4A14D4C" w14:textId="77777777">
        <w:trPr>
          <w:divId w:val="7941781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39CA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D7307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2E28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85E9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6CDBD66" w14:textId="77777777">
        <w:trPr>
          <w:divId w:val="794178111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F4E46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AC254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0DE7C454" w14:textId="77777777" w:rsidR="00000000" w:rsidRDefault="00AF21E0">
      <w:r>
        <w:t> </w:t>
      </w:r>
    </w:p>
    <w:p w14:paraId="0F638EEE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Какова асимптотическая сложность алгоритма Дейкстры на базе массива?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0745EF77" w14:textId="77777777">
        <w:trPr>
          <w:divId w:val="15236624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EEDB7" w14:textId="77777777" w:rsidR="00000000" w:rsidRDefault="00AF21E0">
            <w:pPr>
              <w:pStyle w:val="ad"/>
              <w:divId w:val="590508090"/>
            </w:pPr>
            <w:r>
              <w:t>Какова асимптотическая сложность алгоритма Дейкстры на базе</w:t>
            </w:r>
            <w:r>
              <w:t xml:space="preserve"> массива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27A98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0B7CA92A" w14:textId="77777777">
        <w:trPr>
          <w:divId w:val="15236624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05E55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F9BE7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5E0AED4C" w14:textId="77777777">
        <w:trPr>
          <w:divId w:val="15236624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2653B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27261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1E45942F" w14:textId="77777777">
        <w:trPr>
          <w:divId w:val="15236624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E5253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93290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59C0119D" w14:textId="77777777">
        <w:trPr>
          <w:divId w:val="15236624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288B1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2E24A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3F7C35C2" w14:textId="77777777">
        <w:trPr>
          <w:divId w:val="15236624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0A10E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F7AF0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16A0DD2C" w14:textId="77777777">
        <w:trPr>
          <w:divId w:val="1523662429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734E3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4A109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2B56D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70AA9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20215385" w14:textId="77777777">
        <w:trPr>
          <w:divId w:val="15236624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1AA7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65E85" w14:textId="77777777" w:rsidR="00000000" w:rsidRDefault="00AF21E0">
            <w:pPr>
              <w:pStyle w:val="ad"/>
              <w:divId w:val="255483801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+m)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D760" w14:textId="77777777" w:rsidR="00000000" w:rsidRDefault="00AF21E0">
            <w:pPr>
              <w:pStyle w:val="QFFeedback"/>
              <w:divId w:val="23305394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76D85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5818B610" w14:textId="77777777">
        <w:trPr>
          <w:divId w:val="15236624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DE4BE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D152F" w14:textId="77777777" w:rsidR="00000000" w:rsidRDefault="00AF21E0">
            <w:pPr>
              <w:pStyle w:val="ad"/>
              <w:divId w:val="566766886"/>
            </w:pPr>
            <w:r>
              <w:t>O(mn)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25C7B" w14:textId="77777777" w:rsidR="00000000" w:rsidRDefault="00AF21E0">
            <w:pPr>
              <w:pStyle w:val="QFFeedback"/>
              <w:divId w:val="36707490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29B33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2CBD521" w14:textId="77777777">
        <w:trPr>
          <w:divId w:val="15236624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D690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8DAE" w14:textId="77777777" w:rsidR="00000000" w:rsidRDefault="00AF21E0">
            <w:pPr>
              <w:pStyle w:val="ad"/>
              <w:divId w:val="859053410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F3F61" w14:textId="77777777" w:rsidR="00000000" w:rsidRDefault="00AF21E0">
            <w:pPr>
              <w:pStyle w:val="QFFeedback"/>
              <w:divId w:val="96103625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F26AF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DE66BB3" w14:textId="77777777">
        <w:trPr>
          <w:divId w:val="15236624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C0665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DF508" w14:textId="77777777" w:rsidR="00000000" w:rsidRDefault="00AF21E0">
            <w:pPr>
              <w:pStyle w:val="ad"/>
              <w:divId w:val="684601478"/>
            </w:pPr>
            <w:r>
              <w:t>O(m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E116A" w14:textId="77777777" w:rsidR="00000000" w:rsidRDefault="00AF21E0">
            <w:pPr>
              <w:pStyle w:val="QFFeedback"/>
              <w:divId w:val="64631937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F0F30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8AC2FF0" w14:textId="77777777">
        <w:trPr>
          <w:divId w:val="15236624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E5B8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A88BD" w14:textId="77777777" w:rsidR="00000000" w:rsidRDefault="00AF21E0">
            <w:pPr>
              <w:pStyle w:val="TableRowHead"/>
            </w:pPr>
            <w:r>
              <w:t>Общий</w:t>
            </w:r>
            <w:r>
              <w:t xml:space="preserve">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C78B3" w14:textId="77777777" w:rsidR="00000000" w:rsidRDefault="00AF21E0">
            <w:pPr>
              <w:pStyle w:val="Cell"/>
              <w:divId w:val="191439181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F542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B744170" w14:textId="77777777">
        <w:trPr>
          <w:divId w:val="15236624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7E6E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0ED4C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C7938" w14:textId="77777777" w:rsidR="00000000" w:rsidRDefault="00AF21E0">
            <w:pPr>
              <w:spacing w:before="0" w:after="0" w:line="240" w:lineRule="auto"/>
              <w:divId w:val="20374594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30F7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A7A2E29" w14:textId="77777777">
        <w:trPr>
          <w:divId w:val="15236624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F21E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582CD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7B60F" w14:textId="77777777" w:rsidR="00000000" w:rsidRDefault="00AF21E0">
            <w:pPr>
              <w:spacing w:before="0" w:after="0" w:line="240" w:lineRule="auto"/>
              <w:divId w:val="204165913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0312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46101CE" w14:textId="77777777">
        <w:trPr>
          <w:divId w:val="15236624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9ACF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C6F6C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B3BD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40E2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D342308" w14:textId="77777777">
        <w:trPr>
          <w:divId w:val="15236624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F28C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C5E8B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3C4D3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2B3B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DFA4F60" w14:textId="77777777">
        <w:trPr>
          <w:divId w:val="15236624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0B74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51D87" w14:textId="77777777" w:rsidR="00000000" w:rsidRDefault="00AF21E0">
            <w:pPr>
              <w:pStyle w:val="TableRowHead"/>
            </w:pPr>
            <w:r>
              <w:t>Удалить некорректные ответы (По</w:t>
            </w:r>
            <w:r>
              <w:t>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A96FE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F44A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3B69163" w14:textId="77777777">
        <w:trPr>
          <w:divId w:val="15236624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40E6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A9C22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475B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5554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09742E4" w14:textId="77777777">
        <w:trPr>
          <w:divId w:val="1523662429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46D10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8E071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65EDF79F" w14:textId="77777777" w:rsidR="00000000" w:rsidRDefault="00AF21E0">
      <w:r>
        <w:t> </w:t>
      </w:r>
    </w:p>
    <w:p w14:paraId="754183F2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Какова асимптотическая сложность алгоритма Флойда-Уоршелла?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5CEBD090" w14:textId="77777777">
        <w:trPr>
          <w:divId w:val="20483081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FDE69" w14:textId="77777777" w:rsidR="00000000" w:rsidRDefault="00AF21E0">
            <w:pPr>
              <w:pStyle w:val="ad"/>
              <w:divId w:val="194781222"/>
            </w:pPr>
            <w:r>
              <w:t>Какова асимптотическая сложность алгоритма Флойда-Уоршелла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459F4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48FEE920" w14:textId="77777777">
        <w:trPr>
          <w:divId w:val="20483081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D05F1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9E264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30351175" w14:textId="77777777">
        <w:trPr>
          <w:divId w:val="20483081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23F72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8FBE9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4BE02E34" w14:textId="77777777">
        <w:trPr>
          <w:divId w:val="20483081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B79FC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3B980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09F81D6B" w14:textId="77777777">
        <w:trPr>
          <w:divId w:val="20483081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95E66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76344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5DAF66BE" w14:textId="77777777">
        <w:trPr>
          <w:divId w:val="20483081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D5310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84156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39A1F1A3" w14:textId="77777777">
        <w:trPr>
          <w:divId w:val="204830817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57372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AAFE2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A5848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97A34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1C6EEE7E" w14:textId="77777777">
        <w:trPr>
          <w:divId w:val="2048308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FBE6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83423" w14:textId="77777777" w:rsidR="00000000" w:rsidRDefault="00AF21E0">
            <w:pPr>
              <w:pStyle w:val="ad"/>
              <w:divId w:val="1463187180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+m)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4D777" w14:textId="77777777" w:rsidR="00000000" w:rsidRDefault="00AF21E0">
            <w:pPr>
              <w:pStyle w:val="QFFeedback"/>
              <w:divId w:val="169523317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AC546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FAC39FC" w14:textId="77777777">
        <w:trPr>
          <w:divId w:val="2048308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00601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330F9" w14:textId="77777777" w:rsidR="00000000" w:rsidRDefault="00AF21E0">
            <w:pPr>
              <w:pStyle w:val="ad"/>
              <w:divId w:val="768045768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m)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AADC7" w14:textId="77777777" w:rsidR="00000000" w:rsidRDefault="00AF21E0">
            <w:pPr>
              <w:pStyle w:val="QFFeedback"/>
              <w:divId w:val="43078222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985BB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C98FA14" w14:textId="77777777">
        <w:trPr>
          <w:divId w:val="2048308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97DB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7E6F5" w14:textId="77777777" w:rsidR="00000000" w:rsidRDefault="00AF21E0">
            <w:pPr>
              <w:pStyle w:val="ad"/>
              <w:divId w:val="266085107"/>
            </w:pPr>
            <w:r>
              <w:t>O(n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44847" w14:textId="77777777" w:rsidR="00000000" w:rsidRDefault="00AF21E0">
            <w:pPr>
              <w:pStyle w:val="QFFeedback"/>
              <w:divId w:val="158560290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5AE9F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628E2A81" w14:textId="77777777">
        <w:trPr>
          <w:divId w:val="2048308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EB5D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209FC" w14:textId="77777777" w:rsidR="00000000" w:rsidRDefault="00AF21E0">
            <w:pPr>
              <w:pStyle w:val="ad"/>
              <w:divId w:val="1279486604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5FA71" w14:textId="77777777" w:rsidR="00000000" w:rsidRDefault="00AF21E0">
            <w:pPr>
              <w:pStyle w:val="QFFeedback"/>
              <w:divId w:val="88251740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57820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4729925" w14:textId="77777777">
        <w:trPr>
          <w:divId w:val="2048308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190A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603F8" w14:textId="77777777" w:rsidR="00000000" w:rsidRDefault="00AF21E0">
            <w:pPr>
              <w:pStyle w:val="TableRowHead"/>
            </w:pPr>
            <w:r>
              <w:t>Общий отзыв к воп</w:t>
            </w:r>
            <w:r>
              <w:t>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323A0" w14:textId="77777777" w:rsidR="00000000" w:rsidRDefault="00AF21E0">
            <w:pPr>
              <w:pStyle w:val="Cell"/>
              <w:divId w:val="45830798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A9C7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91DEE83" w14:textId="77777777">
        <w:trPr>
          <w:divId w:val="2048308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9CE3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939DF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DFFB3" w14:textId="77777777" w:rsidR="00000000" w:rsidRDefault="00AF21E0">
            <w:pPr>
              <w:spacing w:before="0" w:after="0" w:line="240" w:lineRule="auto"/>
              <w:divId w:val="98836826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727C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FB6A24B" w14:textId="77777777">
        <w:trPr>
          <w:divId w:val="2048308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3DCA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9E75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CBE87" w14:textId="77777777" w:rsidR="00000000" w:rsidRDefault="00AF21E0">
            <w:pPr>
              <w:spacing w:before="0" w:after="0" w:line="240" w:lineRule="auto"/>
              <w:divId w:val="212665009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61A9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B1BF66F" w14:textId="77777777">
        <w:trPr>
          <w:divId w:val="2048308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CDAE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6D0F2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AA58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C650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771B9FF" w14:textId="77777777">
        <w:trPr>
          <w:divId w:val="2048308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9F21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45D3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B8CCA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F2C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1ECBB72" w14:textId="77777777">
        <w:trPr>
          <w:divId w:val="2048308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923F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644CC" w14:textId="77777777" w:rsidR="00000000" w:rsidRDefault="00AF21E0">
            <w:pPr>
              <w:pStyle w:val="TableRowHead"/>
            </w:pPr>
            <w:r>
              <w:t xml:space="preserve">Удалить некорректные ответы (Подсказка </w:t>
            </w:r>
            <w:r>
              <w:t>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A468A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0E7E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53CA6DA" w14:textId="77777777">
        <w:trPr>
          <w:divId w:val="2048308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FBEE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CAB59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63BB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CBE4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BD39D11" w14:textId="77777777">
        <w:trPr>
          <w:divId w:val="204830817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9B2BF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AE9AE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603D7276" w14:textId="77777777" w:rsidR="00000000" w:rsidRDefault="00AF21E0">
      <w:r>
        <w:t> </w:t>
      </w:r>
    </w:p>
    <w:p w14:paraId="305CF82D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Какова асимптотическая сложность алгоритма Флойда-Уоршелла?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5D8D4016" w14:textId="77777777">
        <w:trPr>
          <w:divId w:val="123647131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9B1FB" w14:textId="77777777" w:rsidR="00000000" w:rsidRDefault="00AF21E0">
            <w:pPr>
              <w:pStyle w:val="ad"/>
              <w:divId w:val="1062556443"/>
            </w:pPr>
            <w:r>
              <w:t>Какова асимптотическая сложность алгоритма Флойда-Уоршелла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DF001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4BECA17E" w14:textId="77777777">
        <w:trPr>
          <w:divId w:val="123647131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07139" w14:textId="77777777" w:rsidR="00000000" w:rsidRDefault="00AF21E0">
            <w:pPr>
              <w:pStyle w:val="TableRowHead"/>
              <w:jc w:val="right"/>
            </w:pPr>
            <w:r>
              <w:t>Балл</w:t>
            </w:r>
            <w:r>
              <w:t xml:space="preserve">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45A64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366060FA" w14:textId="77777777">
        <w:trPr>
          <w:divId w:val="123647131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C3F95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004AF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484BF8A7" w14:textId="77777777">
        <w:trPr>
          <w:divId w:val="123647131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52187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3EF30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16C3525D" w14:textId="77777777">
        <w:trPr>
          <w:divId w:val="123647131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EEDF2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B1721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2B40A38D" w14:textId="77777777">
        <w:trPr>
          <w:divId w:val="123647131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B798C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2DFCE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5E12984A" w14:textId="77777777">
        <w:trPr>
          <w:divId w:val="1236471311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F1729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86FEA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A2CB0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13D1F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57779ED1" w14:textId="77777777">
        <w:trPr>
          <w:divId w:val="12364713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93A6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2745D" w14:textId="77777777" w:rsidR="00000000" w:rsidRDefault="00AF21E0">
            <w:pPr>
              <w:pStyle w:val="ad"/>
              <w:divId w:val="1129323345"/>
            </w:pPr>
            <w:r>
              <w:t>O(V^2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6B953" w14:textId="77777777" w:rsidR="00000000" w:rsidRDefault="00AF21E0">
            <w:pPr>
              <w:pStyle w:val="QFFeedback"/>
              <w:divId w:val="2433489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07F1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DDF5A18" w14:textId="77777777">
        <w:trPr>
          <w:divId w:val="12364713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4AAA5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332F0" w14:textId="77777777" w:rsidR="00000000" w:rsidRDefault="00AF21E0">
            <w:pPr>
              <w:pStyle w:val="ad"/>
              <w:divId w:val="1590771879"/>
            </w:pPr>
            <w:r>
              <w:t>O(V^3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60777" w14:textId="77777777" w:rsidR="00000000" w:rsidRDefault="00AF21E0">
            <w:pPr>
              <w:pStyle w:val="QFFeedback"/>
              <w:divId w:val="181791579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937D3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3C43CF5F" w14:textId="77777777">
        <w:trPr>
          <w:divId w:val="12364713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0064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E07DE" w14:textId="77777777" w:rsidR="00000000" w:rsidRDefault="00AF21E0">
            <w:pPr>
              <w:pStyle w:val="ad"/>
              <w:divId w:val="193546949"/>
            </w:pPr>
            <w:r>
              <w:t>O(V^4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0B853" w14:textId="77777777" w:rsidR="00000000" w:rsidRDefault="00AF21E0">
            <w:pPr>
              <w:pStyle w:val="QFFeedback"/>
              <w:divId w:val="192761280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C187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3BB666E" w14:textId="77777777">
        <w:trPr>
          <w:divId w:val="12364713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73B31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68BCF" w14:textId="77777777" w:rsidR="00000000" w:rsidRDefault="00AF21E0">
            <w:pPr>
              <w:pStyle w:val="ad"/>
              <w:divId w:val="364991590"/>
            </w:pPr>
            <w:r>
              <w:t>O(V log V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E6933" w14:textId="77777777" w:rsidR="00000000" w:rsidRDefault="00AF21E0">
            <w:pPr>
              <w:pStyle w:val="QFFeedback"/>
              <w:divId w:val="199579875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6C40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89559DD" w14:textId="77777777">
        <w:trPr>
          <w:divId w:val="12364713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5900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274EB" w14:textId="77777777" w:rsidR="00000000" w:rsidRDefault="00AF21E0">
            <w:pPr>
              <w:pStyle w:val="TableRowHead"/>
            </w:pPr>
            <w:r>
              <w:t>Общий отзыв к воп</w:t>
            </w:r>
            <w:r>
              <w:t>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C2D45" w14:textId="77777777" w:rsidR="00000000" w:rsidRDefault="00AF21E0">
            <w:pPr>
              <w:pStyle w:val="Cell"/>
              <w:divId w:val="51434248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177F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69E9B0F" w14:textId="77777777">
        <w:trPr>
          <w:divId w:val="12364713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5402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B4CAB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92BE9" w14:textId="77777777" w:rsidR="00000000" w:rsidRDefault="00AF21E0">
            <w:pPr>
              <w:spacing w:before="0" w:after="0" w:line="240" w:lineRule="auto"/>
              <w:divId w:val="165066563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68A2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7CA3989" w14:textId="77777777">
        <w:trPr>
          <w:divId w:val="12364713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F84C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4FF7D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A1F4D" w14:textId="77777777" w:rsidR="00000000" w:rsidRDefault="00AF21E0">
            <w:pPr>
              <w:spacing w:before="0" w:after="0" w:line="240" w:lineRule="auto"/>
              <w:divId w:val="202239175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F8BF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E8B6F31" w14:textId="77777777">
        <w:trPr>
          <w:divId w:val="12364713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E015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5D512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C008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E52C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F35077E" w14:textId="77777777">
        <w:trPr>
          <w:divId w:val="12364713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59A2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75422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37C42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2DD0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277B532" w14:textId="77777777">
        <w:trPr>
          <w:divId w:val="12364713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D32F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9A898" w14:textId="77777777" w:rsidR="00000000" w:rsidRDefault="00AF21E0">
            <w:pPr>
              <w:pStyle w:val="TableRowHead"/>
            </w:pPr>
            <w:r>
              <w:t xml:space="preserve">Удалить некорректные ответы (Подсказка </w:t>
            </w:r>
            <w:r>
              <w:t>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587CB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72F8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4392CD2" w14:textId="77777777">
        <w:trPr>
          <w:divId w:val="123647131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F26D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2D51C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6718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D560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9DDCD76" w14:textId="77777777">
        <w:trPr>
          <w:divId w:val="1236471311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940A4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1B0F1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7D2025BE" w14:textId="77777777" w:rsidR="00000000" w:rsidRDefault="00AF21E0">
      <w:r>
        <w:t> </w:t>
      </w:r>
    </w:p>
    <w:p w14:paraId="5554F038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Какова асимптотическая сложность добавления элемента в середину односвязного списка?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13C098D9" w14:textId="77777777">
        <w:trPr>
          <w:divId w:val="2240688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07A79" w14:textId="77777777" w:rsidR="00000000" w:rsidRDefault="00AF21E0">
            <w:pPr>
              <w:pStyle w:val="ad"/>
              <w:divId w:val="1477646227"/>
            </w:pPr>
            <w:r>
              <w:t>Какова асимптотическая сложность добавления эл</w:t>
            </w:r>
            <w:r>
              <w:t>емента в середину односвязного списка?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73D89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2671572D" w14:textId="77777777">
        <w:trPr>
          <w:divId w:val="2240688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47BC5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D2495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36B1EED4" w14:textId="77777777">
        <w:trPr>
          <w:divId w:val="2240688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A142A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47FA7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6844652C" w14:textId="77777777">
        <w:trPr>
          <w:divId w:val="2240688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40797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41E1E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5E39D54F" w14:textId="77777777">
        <w:trPr>
          <w:divId w:val="2240688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A47FD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88A2F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263CC804" w14:textId="77777777">
        <w:trPr>
          <w:divId w:val="2240688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9264B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EE8FB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2BE49255" w14:textId="77777777">
        <w:trPr>
          <w:divId w:val="224068873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20B56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99978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13F0C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CA0E0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4A820F09" w14:textId="77777777">
        <w:trPr>
          <w:divId w:val="2240688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EA25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7C1AB" w14:textId="77777777" w:rsidR="00000000" w:rsidRDefault="00AF21E0">
            <w:pPr>
              <w:pStyle w:val="ad"/>
              <w:divId w:val="1653635485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DAEF0" w14:textId="77777777" w:rsidR="00000000" w:rsidRDefault="00AF21E0">
            <w:pPr>
              <w:pStyle w:val="QFFeedback"/>
              <w:divId w:val="99464697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D03A9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41820B05" w14:textId="77777777">
        <w:trPr>
          <w:divId w:val="2240688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79F4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6BD9D" w14:textId="77777777" w:rsidR="00000000" w:rsidRDefault="00AF21E0">
            <w:pPr>
              <w:pStyle w:val="ad"/>
              <w:divId w:val="1330720382"/>
            </w:pPr>
            <w:r>
              <w:t>O(1)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500E1" w14:textId="77777777" w:rsidR="00000000" w:rsidRDefault="00AF21E0">
            <w:pPr>
              <w:pStyle w:val="QFFeedback"/>
              <w:divId w:val="95722313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FB79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DE993E6" w14:textId="77777777">
        <w:trPr>
          <w:divId w:val="2240688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D946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25E14" w14:textId="77777777" w:rsidR="00000000" w:rsidRDefault="00AF21E0">
            <w:pPr>
              <w:pStyle w:val="ad"/>
              <w:divId w:val="309790447"/>
            </w:pPr>
            <w:r>
              <w:t>O(log 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FDD03" w14:textId="77777777" w:rsidR="00000000" w:rsidRDefault="00AF21E0">
            <w:pPr>
              <w:pStyle w:val="QFFeedback"/>
              <w:divId w:val="12369359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E9B52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11431E2" w14:textId="77777777">
        <w:trPr>
          <w:divId w:val="2240688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BA2D1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1F19D" w14:textId="77777777" w:rsidR="00000000" w:rsidRDefault="00AF21E0">
            <w:pPr>
              <w:pStyle w:val="ad"/>
              <w:divId w:val="163202072"/>
            </w:pPr>
            <w:r>
              <w:t>O(n log 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EC4A9" w14:textId="77777777" w:rsidR="00000000" w:rsidRDefault="00AF21E0">
            <w:pPr>
              <w:pStyle w:val="QFFeedback"/>
              <w:divId w:val="188201660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B832D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0B44D14" w14:textId="77777777">
        <w:trPr>
          <w:divId w:val="2240688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A917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AEDA1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AEED7" w14:textId="77777777" w:rsidR="00000000" w:rsidRDefault="00AF21E0">
            <w:pPr>
              <w:pStyle w:val="Cell"/>
              <w:divId w:val="81468220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96E2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AE956A2" w14:textId="77777777">
        <w:trPr>
          <w:divId w:val="2240688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DA9A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1ED51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219F" w14:textId="77777777" w:rsidR="00000000" w:rsidRDefault="00AF21E0">
            <w:pPr>
              <w:spacing w:before="0" w:after="0" w:line="240" w:lineRule="auto"/>
              <w:divId w:val="113783887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87CD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C0432E8" w14:textId="77777777">
        <w:trPr>
          <w:divId w:val="2240688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D769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B74B8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985F8" w14:textId="77777777" w:rsidR="00000000" w:rsidRDefault="00AF21E0">
            <w:pPr>
              <w:spacing w:before="0" w:after="0" w:line="240" w:lineRule="auto"/>
              <w:divId w:val="54999692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54DB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889C4F6" w14:textId="77777777">
        <w:trPr>
          <w:divId w:val="2240688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1FA0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188E0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CEB4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A6D2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F334E62" w14:textId="77777777">
        <w:trPr>
          <w:divId w:val="2240688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5E4C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5ED0C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3C7E3" w14:textId="77777777" w:rsidR="00000000" w:rsidRDefault="00AF21E0">
            <w:pPr>
              <w:pStyle w:val="Cell"/>
            </w:pPr>
            <w:r>
              <w:t>Н</w:t>
            </w:r>
            <w:r>
              <w:t>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84A3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F54DAA2" w14:textId="77777777">
        <w:trPr>
          <w:divId w:val="2240688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2E6D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F5711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C1C83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EB8D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DBEE5D3" w14:textId="77777777">
        <w:trPr>
          <w:divId w:val="2240688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42EE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71FCA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B6F1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2602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99AB3C2" w14:textId="77777777">
        <w:trPr>
          <w:divId w:val="224068873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39196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521B4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5EEEEA3F" w14:textId="77777777" w:rsidR="00000000" w:rsidRDefault="00AF21E0">
      <w:r>
        <w:t> </w:t>
      </w:r>
    </w:p>
    <w:p w14:paraId="0E9D6BC0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 xml:space="preserve">Какова асимптотическая сложность операции добавления элемента в множество в </w:t>
      </w:r>
      <w:r>
        <w:rPr>
          <w:rFonts w:eastAsia="Times New Roman"/>
        </w:rPr>
        <w:t>Python?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4DE8BF2D" w14:textId="77777777">
        <w:trPr>
          <w:divId w:val="63067256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B57B3" w14:textId="77777777" w:rsidR="00000000" w:rsidRDefault="00AF21E0">
            <w:pPr>
              <w:pStyle w:val="ad"/>
              <w:divId w:val="752550433"/>
            </w:pPr>
            <w:r>
              <w:t>Какова асимптотическая сложность операции добавления элемента в множество в Python?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05BA6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07B7665C" w14:textId="77777777">
        <w:trPr>
          <w:divId w:val="63067256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B1350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0C877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756DE850" w14:textId="77777777">
        <w:trPr>
          <w:divId w:val="63067256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E84D5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A95B3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0C5F2863" w14:textId="77777777">
        <w:trPr>
          <w:divId w:val="63067256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641AC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219A9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756450D1" w14:textId="77777777">
        <w:trPr>
          <w:divId w:val="63067256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D1616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525B4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212C0A90" w14:textId="77777777">
        <w:trPr>
          <w:divId w:val="63067256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D4761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82BFA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3990729D" w14:textId="77777777">
        <w:trPr>
          <w:divId w:val="630672569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DE9CA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EBC0F" w14:textId="77777777" w:rsidR="00000000" w:rsidRDefault="00AF21E0">
            <w:pPr>
              <w:pStyle w:val="TableHead"/>
            </w:pPr>
            <w:r>
              <w:t>Отв</w:t>
            </w:r>
            <w:r>
              <w:t>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13E7A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69C8B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767DD632" w14:textId="77777777">
        <w:trPr>
          <w:divId w:val="6306725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9BD0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4FCF9" w14:textId="77777777" w:rsidR="00000000" w:rsidRDefault="00AF21E0">
            <w:pPr>
              <w:pStyle w:val="ad"/>
              <w:divId w:val="949437015"/>
            </w:pPr>
            <w:r>
              <w:rPr>
                <w:lang w:val="en-US"/>
              </w:rPr>
              <w:t>O(1)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9B10D" w14:textId="77777777" w:rsidR="00000000" w:rsidRDefault="00AF21E0">
            <w:pPr>
              <w:pStyle w:val="QFFeedback"/>
              <w:divId w:val="50177479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A1C56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443D631D" w14:textId="77777777">
        <w:trPr>
          <w:divId w:val="6306725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F3CE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FD311" w14:textId="77777777" w:rsidR="00000000" w:rsidRDefault="00AF21E0">
            <w:pPr>
              <w:pStyle w:val="ad"/>
              <w:divId w:val="1815221041"/>
            </w:pPr>
            <w:r>
              <w:rPr>
                <w:lang w:val="en-US"/>
              </w:rPr>
              <w:t>O(log N)</w:t>
            </w:r>
          </w:p>
          <w:p w14:paraId="5DF0FDA7" w14:textId="77777777" w:rsidR="00000000" w:rsidRDefault="00AF21E0">
            <w:pPr>
              <w:spacing w:before="0" w:after="0" w:line="240" w:lineRule="auto"/>
              <w:divId w:val="1815221041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FDEA4" w14:textId="77777777" w:rsidR="00000000" w:rsidRDefault="00AF21E0">
            <w:pPr>
              <w:pStyle w:val="QFFeedback"/>
              <w:divId w:val="123419427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CED6F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0DCC2B9" w14:textId="77777777">
        <w:trPr>
          <w:divId w:val="6306725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01FD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19A00" w14:textId="77777777" w:rsidR="00000000" w:rsidRDefault="00AF21E0">
            <w:pPr>
              <w:pStyle w:val="ad"/>
              <w:divId w:val="1656105663"/>
            </w:pPr>
            <w:r>
              <w:rPr>
                <w:lang w:val="en-US"/>
              </w:rP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DBC42" w14:textId="77777777" w:rsidR="00000000" w:rsidRDefault="00AF21E0">
            <w:pPr>
              <w:pStyle w:val="QFFeedback"/>
              <w:divId w:val="203105651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BFAAD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96F2E74" w14:textId="77777777">
        <w:trPr>
          <w:divId w:val="6306725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7010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06BBA" w14:textId="77777777" w:rsidR="00000000" w:rsidRDefault="00AF21E0">
            <w:pPr>
              <w:pStyle w:val="ad"/>
              <w:divId w:val="1850219813"/>
            </w:pPr>
            <w:r>
              <w:t>O(N^2)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178CB" w14:textId="77777777" w:rsidR="00000000" w:rsidRDefault="00AF21E0">
            <w:pPr>
              <w:pStyle w:val="QFFeedback"/>
              <w:divId w:val="50679217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3BC65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C130779" w14:textId="77777777">
        <w:trPr>
          <w:divId w:val="6306725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6081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0F5B5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EDFB3" w14:textId="77777777" w:rsidR="00000000" w:rsidRDefault="00AF21E0">
            <w:pPr>
              <w:pStyle w:val="Cell"/>
              <w:divId w:val="116524054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8795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E8D49CE" w14:textId="77777777">
        <w:trPr>
          <w:divId w:val="6306725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27EC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623A5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24B7E" w14:textId="77777777" w:rsidR="00000000" w:rsidRDefault="00AF21E0">
            <w:pPr>
              <w:spacing w:before="0" w:after="0" w:line="240" w:lineRule="auto"/>
              <w:divId w:val="4295009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6FB2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9D42A08" w14:textId="77777777">
        <w:trPr>
          <w:divId w:val="6306725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5207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AD9F5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86159" w14:textId="77777777" w:rsidR="00000000" w:rsidRDefault="00AF21E0">
            <w:pPr>
              <w:spacing w:before="0" w:after="0" w:line="240" w:lineRule="auto"/>
              <w:divId w:val="20138014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B68E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7F812A1" w14:textId="77777777">
        <w:trPr>
          <w:divId w:val="6306725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D2CA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6E1E7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52FA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250F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791DA70" w14:textId="77777777">
        <w:trPr>
          <w:divId w:val="6306725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F859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539FD" w14:textId="77777777" w:rsidR="00000000" w:rsidRDefault="00AF21E0">
            <w:pPr>
              <w:pStyle w:val="TableRowHead"/>
            </w:pPr>
            <w:r>
              <w:t>Показать</w:t>
            </w:r>
            <w:r>
              <w:t xml:space="preserve">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E7F0C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CA48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988EA11" w14:textId="77777777">
        <w:trPr>
          <w:divId w:val="6306725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5E87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3AE50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31CCA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4302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2B5D31E" w14:textId="77777777">
        <w:trPr>
          <w:divId w:val="6306725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8761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79AD0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AEF9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7098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7897517" w14:textId="77777777">
        <w:trPr>
          <w:divId w:val="630672569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0F386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B3C6A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4F5DD13D" w14:textId="77777777" w:rsidR="00000000" w:rsidRDefault="00AF21E0">
      <w:r>
        <w:t> </w:t>
      </w:r>
    </w:p>
    <w:p w14:paraId="5D3101DA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Какова асимптотическая сложность опер</w:t>
      </w:r>
      <w:r>
        <w:rPr>
          <w:rFonts w:eastAsia="Times New Roman"/>
        </w:rPr>
        <w:t>ации добавления элемента в словарь в Python?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7EA56071" w14:textId="77777777">
        <w:trPr>
          <w:divId w:val="117083272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0E93A" w14:textId="77777777" w:rsidR="00000000" w:rsidRDefault="00AF21E0">
            <w:pPr>
              <w:pStyle w:val="ad"/>
              <w:divId w:val="1700545863"/>
            </w:pPr>
            <w:r>
              <w:t>Какова асимптотическая сложность операции добавления элемента в словарь в Python?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03886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3F42EA5B" w14:textId="77777777">
        <w:trPr>
          <w:divId w:val="117083272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1C13E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F3A79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4C67B0AD" w14:textId="77777777">
        <w:trPr>
          <w:divId w:val="117083272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579F5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457C4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263A181C" w14:textId="77777777">
        <w:trPr>
          <w:divId w:val="117083272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1B8B6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7EC1F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7DB4646A" w14:textId="77777777">
        <w:trPr>
          <w:divId w:val="117083272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BC284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</w:t>
            </w:r>
            <w:r>
              <w:t>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1FB59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1D2F65A8" w14:textId="77777777">
        <w:trPr>
          <w:divId w:val="117083272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D239B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BB6C5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407A94F2" w14:textId="77777777">
        <w:trPr>
          <w:divId w:val="1170832724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B9973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AAC30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C9E5B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3D8A1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32F312EA" w14:textId="77777777">
        <w:trPr>
          <w:divId w:val="11708327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0D68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24E2F" w14:textId="77777777" w:rsidR="00000000" w:rsidRDefault="00AF21E0">
            <w:pPr>
              <w:pStyle w:val="ad"/>
              <w:divId w:val="1654214466"/>
            </w:pPr>
            <w:r>
              <w:rPr>
                <w:lang w:val="en-US"/>
              </w:rPr>
              <w:t>O(1)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E3ECF" w14:textId="77777777" w:rsidR="00000000" w:rsidRDefault="00AF21E0">
            <w:pPr>
              <w:pStyle w:val="QFFeedback"/>
              <w:divId w:val="106556883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C6DF4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59CE186B" w14:textId="77777777">
        <w:trPr>
          <w:divId w:val="11708327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97CB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24CEC" w14:textId="77777777" w:rsidR="00000000" w:rsidRDefault="00AF21E0">
            <w:pPr>
              <w:pStyle w:val="ad"/>
              <w:divId w:val="1561331184"/>
            </w:pPr>
            <w:r>
              <w:rPr>
                <w:lang w:val="en-US"/>
              </w:rPr>
              <w:t>O(log 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DEEC5" w14:textId="77777777" w:rsidR="00000000" w:rsidRDefault="00AF21E0">
            <w:pPr>
              <w:pStyle w:val="QFFeedback"/>
              <w:divId w:val="163906614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DF148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EA9CEA2" w14:textId="77777777">
        <w:trPr>
          <w:divId w:val="11708327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BA2B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E9BF3" w14:textId="77777777" w:rsidR="00000000" w:rsidRDefault="00AF21E0">
            <w:pPr>
              <w:pStyle w:val="ad"/>
              <w:divId w:val="809783408"/>
            </w:pPr>
            <w:r>
              <w:rPr>
                <w:lang w:val="en-US"/>
              </w:rPr>
              <w:t>O(N)</w:t>
            </w:r>
          </w:p>
          <w:p w14:paraId="49E1A613" w14:textId="77777777" w:rsidR="00000000" w:rsidRDefault="00AF21E0">
            <w:pPr>
              <w:spacing w:before="0" w:after="0" w:line="240" w:lineRule="auto"/>
              <w:divId w:val="809783408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CF6D9" w14:textId="77777777" w:rsidR="00000000" w:rsidRDefault="00AF21E0">
            <w:pPr>
              <w:pStyle w:val="QFFeedback"/>
              <w:divId w:val="236703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6DBC4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BB19B1A" w14:textId="77777777">
        <w:trPr>
          <w:divId w:val="11708327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9144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C2309" w14:textId="77777777" w:rsidR="00000000" w:rsidRDefault="00AF21E0">
            <w:pPr>
              <w:pStyle w:val="ad"/>
              <w:divId w:val="984744527"/>
            </w:pPr>
            <w:r>
              <w:t>O(N^2)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90D67" w14:textId="77777777" w:rsidR="00000000" w:rsidRDefault="00AF21E0">
            <w:pPr>
              <w:pStyle w:val="QFFeedback"/>
              <w:divId w:val="11174727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3E914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A7F3B67" w14:textId="77777777">
        <w:trPr>
          <w:divId w:val="11708327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8119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7527F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4DC61" w14:textId="77777777" w:rsidR="00000000" w:rsidRDefault="00AF21E0">
            <w:pPr>
              <w:pStyle w:val="Cell"/>
              <w:divId w:val="16366388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7540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5978B64" w14:textId="77777777">
        <w:trPr>
          <w:divId w:val="11708327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6B45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21461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47061" w14:textId="77777777" w:rsidR="00000000" w:rsidRDefault="00AF21E0">
            <w:pPr>
              <w:spacing w:before="0" w:after="0" w:line="240" w:lineRule="auto"/>
              <w:divId w:val="108087899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81A5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8E69497" w14:textId="77777777">
        <w:trPr>
          <w:divId w:val="11708327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B6AF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39ED0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0488F" w14:textId="77777777" w:rsidR="00000000" w:rsidRDefault="00AF21E0">
            <w:pPr>
              <w:spacing w:before="0" w:after="0" w:line="240" w:lineRule="auto"/>
              <w:divId w:val="89890112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C7C3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8A4AC9C" w14:textId="77777777">
        <w:trPr>
          <w:divId w:val="11708327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F1E5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3C34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17FD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32D7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E969436" w14:textId="77777777">
        <w:trPr>
          <w:divId w:val="11708327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ED03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684E7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5713A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599B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C2DAA00" w14:textId="77777777">
        <w:trPr>
          <w:divId w:val="11708327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0C53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9C004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843C8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D107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D37E256" w14:textId="77777777">
        <w:trPr>
          <w:divId w:val="11708327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FBD1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69F6E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F2B0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1C2B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B704942" w14:textId="77777777">
        <w:trPr>
          <w:divId w:val="1170832724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2E0C0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4E19E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5DB7412A" w14:textId="77777777" w:rsidR="00000000" w:rsidRDefault="00AF21E0">
      <w:r>
        <w:t> </w:t>
      </w:r>
    </w:p>
    <w:p w14:paraId="5A4BE071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</w:t>
      </w:r>
      <w:r>
        <w:rPr>
          <w:rFonts w:eastAsia="Times New Roman"/>
        </w:rPr>
        <w:t>кова асимптотическая сложность операции проверки на равенство двух множеств в Python?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27A17036" w14:textId="77777777">
        <w:trPr>
          <w:divId w:val="147942316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E3661" w14:textId="77777777" w:rsidR="00000000" w:rsidRDefault="00AF21E0">
            <w:pPr>
              <w:pStyle w:val="ad"/>
              <w:divId w:val="821970045"/>
            </w:pPr>
            <w:r>
              <w:t>Какова асимптотическая сложность операции проверки на равенство двух множеств в Python?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8ED38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7404B521" w14:textId="77777777">
        <w:trPr>
          <w:divId w:val="147942316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A8CA0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1BB20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3E547226" w14:textId="77777777">
        <w:trPr>
          <w:divId w:val="147942316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5B283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E51CA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5E9E7A26" w14:textId="77777777">
        <w:trPr>
          <w:divId w:val="147942316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BE562" w14:textId="77777777" w:rsidR="00000000" w:rsidRDefault="00AF21E0">
            <w:pPr>
              <w:pStyle w:val="TableRowHead"/>
              <w:jc w:val="right"/>
            </w:pPr>
            <w:r>
              <w:t>Нумеровать вариант</w:t>
            </w:r>
            <w:r>
              <w:t>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BC8AE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696AD40F" w14:textId="77777777">
        <w:trPr>
          <w:divId w:val="147942316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0F3D4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6AE56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0C66ACA0" w14:textId="77777777">
        <w:trPr>
          <w:divId w:val="147942316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63F57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8B8D0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64E4A9C8" w14:textId="77777777">
        <w:trPr>
          <w:divId w:val="1479423166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3E48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73DEB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F2EE5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6EED2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1E638D79" w14:textId="77777777">
        <w:trPr>
          <w:divId w:val="14794231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2400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F9187" w14:textId="77777777" w:rsidR="00000000" w:rsidRDefault="00AF21E0">
            <w:pPr>
              <w:pStyle w:val="ad"/>
              <w:divId w:val="221870491"/>
            </w:pPr>
            <w:r>
              <w:rPr>
                <w:lang w:val="en-US"/>
              </w:rPr>
              <w:t>O(1)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ED656" w14:textId="77777777" w:rsidR="00000000" w:rsidRDefault="00AF21E0">
            <w:pPr>
              <w:pStyle w:val="QFFeedback"/>
              <w:divId w:val="157007488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18978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E523AF4" w14:textId="77777777">
        <w:trPr>
          <w:divId w:val="14794231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71C5E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831F2" w14:textId="77777777" w:rsidR="00000000" w:rsidRDefault="00AF21E0">
            <w:pPr>
              <w:spacing w:before="0" w:after="0" w:line="240" w:lineRule="auto"/>
              <w:divId w:val="18848289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O(log 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0C4B2" w14:textId="77777777" w:rsidR="00000000" w:rsidRDefault="00AF21E0">
            <w:pPr>
              <w:pStyle w:val="QFFeedback"/>
              <w:divId w:val="53688876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6817B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F2C1F95" w14:textId="77777777">
        <w:trPr>
          <w:divId w:val="14794231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C895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EB61C" w14:textId="77777777" w:rsidR="00000000" w:rsidRDefault="00AF21E0">
            <w:pPr>
              <w:pStyle w:val="ad"/>
              <w:divId w:val="1514418208"/>
            </w:pPr>
            <w:r>
              <w:rPr>
                <w:lang w:val="en-US"/>
              </w:rP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D3DA3" w14:textId="77777777" w:rsidR="00000000" w:rsidRDefault="00AF21E0">
            <w:pPr>
              <w:pStyle w:val="QFFeedback"/>
              <w:divId w:val="148466143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2A4E2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63768681" w14:textId="77777777">
        <w:trPr>
          <w:divId w:val="14794231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47AC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73AD4" w14:textId="77777777" w:rsidR="00000000" w:rsidRDefault="00AF21E0">
            <w:pPr>
              <w:pStyle w:val="ad"/>
              <w:divId w:val="428618632"/>
            </w:pPr>
            <w:r>
              <w:t>O(N^2)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88746" w14:textId="77777777" w:rsidR="00000000" w:rsidRDefault="00AF21E0">
            <w:pPr>
              <w:pStyle w:val="QFFeedback"/>
              <w:divId w:val="201372517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A3B0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93E600D" w14:textId="77777777">
        <w:trPr>
          <w:divId w:val="14794231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2E75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1E4B3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F76AD" w14:textId="77777777" w:rsidR="00000000" w:rsidRDefault="00AF21E0">
            <w:pPr>
              <w:pStyle w:val="Cell"/>
              <w:divId w:val="50135407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8A7E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6066426" w14:textId="77777777">
        <w:trPr>
          <w:divId w:val="14794231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7945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36BC2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9BF40" w14:textId="77777777" w:rsidR="00000000" w:rsidRDefault="00AF21E0">
            <w:pPr>
              <w:spacing w:before="0" w:after="0" w:line="240" w:lineRule="auto"/>
              <w:divId w:val="138649386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AE8E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DC65C57" w14:textId="77777777">
        <w:trPr>
          <w:divId w:val="14794231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CEB6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FDA50" w14:textId="77777777" w:rsidR="00000000" w:rsidRDefault="00AF21E0">
            <w:pPr>
              <w:pStyle w:val="TableRowHead"/>
            </w:pPr>
            <w:r>
              <w:t>Для любого</w:t>
            </w:r>
            <w:r>
              <w:t xml:space="preserve">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6E742" w14:textId="77777777" w:rsidR="00000000" w:rsidRDefault="00AF21E0">
            <w:pPr>
              <w:spacing w:before="0" w:after="0" w:line="240" w:lineRule="auto"/>
              <w:divId w:val="179531996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2B1A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944E6E2" w14:textId="77777777">
        <w:trPr>
          <w:divId w:val="14794231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1351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DC79C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F7DD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C917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E4B7F5D" w14:textId="77777777">
        <w:trPr>
          <w:divId w:val="14794231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A3A8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513E1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884B7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8427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5F6E267" w14:textId="77777777">
        <w:trPr>
          <w:divId w:val="14794231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1F76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5D752C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506C0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0F80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FB25035" w14:textId="77777777">
        <w:trPr>
          <w:divId w:val="14794231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8716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3F436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C631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2D21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4CA9D32" w14:textId="77777777">
        <w:trPr>
          <w:divId w:val="1479423166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C06A1" w14:textId="77777777" w:rsidR="00000000" w:rsidRDefault="00AF21E0">
            <w:pPr>
              <w:pStyle w:val="Cell"/>
            </w:pPr>
            <w:r>
              <w:rPr>
                <w:i/>
                <w:iCs/>
              </w:rPr>
              <w:t xml:space="preserve">Позволяет выбирать один или несколько правильных ответов </w:t>
            </w:r>
            <w:r>
              <w:rPr>
                <w:i/>
                <w:iCs/>
              </w:rPr>
              <w:t>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70E41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0BFD48E1" w14:textId="77777777" w:rsidR="00000000" w:rsidRDefault="00AF21E0">
      <w:r>
        <w:t> </w:t>
      </w:r>
    </w:p>
    <w:p w14:paraId="0EE19EAE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Какова асимптотическая сложность операции удаления элемента из множества по значению?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3E8902B3" w14:textId="77777777">
        <w:trPr>
          <w:divId w:val="57502031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142DF" w14:textId="77777777" w:rsidR="00000000" w:rsidRDefault="00AF21E0">
            <w:pPr>
              <w:pStyle w:val="ad"/>
              <w:divId w:val="2065792442"/>
            </w:pPr>
            <w:r>
              <w:t>Какова асимптотическая сложность операции удаления элемента из множества по значению?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F0754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2E863985" w14:textId="77777777">
        <w:trPr>
          <w:divId w:val="57502031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96286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56BD3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10C41008" w14:textId="77777777">
        <w:trPr>
          <w:divId w:val="57502031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9822C" w14:textId="77777777" w:rsidR="00000000" w:rsidRDefault="00AF21E0">
            <w:pPr>
              <w:pStyle w:val="TableRowHead"/>
              <w:jc w:val="right"/>
            </w:pPr>
            <w:r>
              <w:t>Случайный</w:t>
            </w:r>
            <w:r>
              <w:t xml:space="preserve">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3D089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5BA46FDC" w14:textId="77777777">
        <w:trPr>
          <w:divId w:val="57502031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7CAE9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03BD6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549F6218" w14:textId="77777777">
        <w:trPr>
          <w:divId w:val="57502031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43312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825CF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7EE71CA9" w14:textId="77777777">
        <w:trPr>
          <w:divId w:val="57502031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32224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17661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493CA387" w14:textId="77777777">
        <w:trPr>
          <w:divId w:val="575020310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3784C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A9EE6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ECC99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C01C5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5703FC59" w14:textId="77777777">
        <w:trPr>
          <w:divId w:val="57502031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A5E6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3EED4" w14:textId="77777777" w:rsidR="00000000" w:rsidRDefault="00AF21E0">
            <w:pPr>
              <w:pStyle w:val="ad"/>
              <w:divId w:val="1867058832"/>
            </w:pPr>
            <w:r>
              <w:rPr>
                <w:lang w:val="en-US"/>
              </w:rPr>
              <w:t>O(1)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E2651" w14:textId="77777777" w:rsidR="00000000" w:rsidRDefault="00AF21E0">
            <w:pPr>
              <w:pStyle w:val="QFFeedback"/>
              <w:divId w:val="92681355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0A919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6C8BDB74" w14:textId="77777777">
        <w:trPr>
          <w:divId w:val="57502031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4BB1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B7778" w14:textId="77777777" w:rsidR="00000000" w:rsidRDefault="00AF21E0">
            <w:pPr>
              <w:pStyle w:val="ad"/>
              <w:divId w:val="952132965"/>
            </w:pPr>
            <w:r>
              <w:rPr>
                <w:lang w:val="en-US"/>
              </w:rPr>
              <w:t>O(log 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2FCF4" w14:textId="77777777" w:rsidR="00000000" w:rsidRDefault="00AF21E0">
            <w:pPr>
              <w:pStyle w:val="QFFeedback"/>
              <w:divId w:val="174826305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EE5A0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8372782" w14:textId="77777777">
        <w:trPr>
          <w:divId w:val="57502031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ED10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6A661" w14:textId="77777777" w:rsidR="00000000" w:rsidRDefault="00AF21E0">
            <w:pPr>
              <w:pStyle w:val="ad"/>
              <w:divId w:val="1215696604"/>
            </w:pPr>
            <w:r>
              <w:rPr>
                <w:lang w:val="en-US"/>
              </w:rP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9BC17" w14:textId="77777777" w:rsidR="00000000" w:rsidRDefault="00AF21E0">
            <w:pPr>
              <w:pStyle w:val="QFFeedback"/>
              <w:divId w:val="75289197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1AAE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9512BBD" w14:textId="77777777">
        <w:trPr>
          <w:divId w:val="57502031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35EC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89745" w14:textId="77777777" w:rsidR="00000000" w:rsidRDefault="00AF21E0">
            <w:pPr>
              <w:pStyle w:val="ad"/>
              <w:divId w:val="1005790164"/>
            </w:pPr>
            <w:r>
              <w:t>O(N^2)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FFFC4" w14:textId="77777777" w:rsidR="00000000" w:rsidRDefault="00AF21E0">
            <w:pPr>
              <w:pStyle w:val="QFFeedback"/>
              <w:divId w:val="780361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3E9E8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2EAF260" w14:textId="77777777">
        <w:trPr>
          <w:divId w:val="57502031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7F64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0157A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4C3AE" w14:textId="77777777" w:rsidR="00000000" w:rsidRDefault="00AF21E0">
            <w:pPr>
              <w:pStyle w:val="Cell"/>
              <w:divId w:val="187993060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93ECA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1E55B33" w14:textId="77777777">
        <w:trPr>
          <w:divId w:val="57502031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124B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97B25" w14:textId="77777777" w:rsidR="00000000" w:rsidRDefault="00AF21E0">
            <w:pPr>
              <w:pStyle w:val="TableRowHead"/>
            </w:pPr>
            <w:r>
              <w:t>Для любого правильного</w:t>
            </w:r>
            <w:r>
              <w:t xml:space="preserve">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61EA9" w14:textId="77777777" w:rsidR="00000000" w:rsidRDefault="00AF21E0">
            <w:pPr>
              <w:spacing w:before="0" w:after="0" w:line="240" w:lineRule="auto"/>
              <w:divId w:val="158814789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2FDF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1B77D3E" w14:textId="77777777">
        <w:trPr>
          <w:divId w:val="57502031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87A0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E822F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539E3" w14:textId="77777777" w:rsidR="00000000" w:rsidRDefault="00AF21E0">
            <w:pPr>
              <w:spacing w:before="0" w:after="0" w:line="240" w:lineRule="auto"/>
              <w:divId w:val="151723024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A9A2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70664FD" w14:textId="77777777">
        <w:trPr>
          <w:divId w:val="57502031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C6F2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19A13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0BE2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52D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E664FEC" w14:textId="77777777">
        <w:trPr>
          <w:divId w:val="57502031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D180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071E8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E9A30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DF32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55C1F54" w14:textId="77777777">
        <w:trPr>
          <w:divId w:val="57502031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4FD6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95A9D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613D9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44B5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C32D01B" w14:textId="77777777">
        <w:trPr>
          <w:divId w:val="57502031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AAC9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CDE60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BCC7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F9E9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6F5ED69" w14:textId="77777777">
        <w:trPr>
          <w:divId w:val="575020310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674D3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</w:t>
            </w:r>
            <w:r>
              <w:rPr>
                <w:i/>
                <w:iCs/>
              </w:rPr>
              <w:t>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C9466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03A1C59E" w14:textId="77777777" w:rsidR="00000000" w:rsidRDefault="00AF21E0">
      <w:r>
        <w:t> </w:t>
      </w:r>
    </w:p>
    <w:p w14:paraId="7026E429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Какова асимптотическая сложность операции удаления элемента из словаря по ключу?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73FC7FBD" w14:textId="77777777">
        <w:trPr>
          <w:divId w:val="204983525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BE7B7" w14:textId="77777777" w:rsidR="00000000" w:rsidRDefault="00AF21E0">
            <w:pPr>
              <w:pStyle w:val="ad"/>
              <w:divId w:val="1954627161"/>
            </w:pPr>
            <w:r>
              <w:t>Какова асимптотическая сложность операции удаления элемента из словаря по ключу?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523D6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78550217" w14:textId="77777777">
        <w:trPr>
          <w:divId w:val="204983525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D5BF0" w14:textId="77777777" w:rsidR="00000000" w:rsidRDefault="00AF21E0">
            <w:pPr>
              <w:pStyle w:val="TableRowHead"/>
              <w:jc w:val="right"/>
            </w:pPr>
            <w:r>
              <w:t>Б</w:t>
            </w:r>
            <w:r>
              <w:t>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CDDC7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6CF3A849" w14:textId="77777777">
        <w:trPr>
          <w:divId w:val="204983525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E34A6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6ADBB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1CED5A9A" w14:textId="77777777">
        <w:trPr>
          <w:divId w:val="204983525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BF20D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1CE8A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640B8056" w14:textId="77777777">
        <w:trPr>
          <w:divId w:val="204983525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990F3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A8D4C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7712BE9C" w14:textId="77777777">
        <w:trPr>
          <w:divId w:val="204983525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75A61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0DBC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3364D802" w14:textId="77777777">
        <w:trPr>
          <w:divId w:val="2049835258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7544B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99131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3FDBC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9F5BA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7CA8E041" w14:textId="77777777">
        <w:trPr>
          <w:divId w:val="204983525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F8CB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6D120" w14:textId="77777777" w:rsidR="00000000" w:rsidRDefault="00AF21E0">
            <w:pPr>
              <w:pStyle w:val="ad"/>
              <w:divId w:val="1917353573"/>
            </w:pPr>
            <w:r>
              <w:rPr>
                <w:lang w:val="en-US"/>
              </w:rPr>
              <w:t>O(1)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1A7BF" w14:textId="77777777" w:rsidR="00000000" w:rsidRDefault="00AF21E0">
            <w:pPr>
              <w:pStyle w:val="QFFeedback"/>
              <w:divId w:val="47442060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D0C2D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35C10A17" w14:textId="77777777">
        <w:trPr>
          <w:divId w:val="204983525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0098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9AFA4" w14:textId="77777777" w:rsidR="00000000" w:rsidRDefault="00AF21E0">
            <w:pPr>
              <w:pStyle w:val="ad"/>
              <w:divId w:val="430859721"/>
            </w:pPr>
            <w:r>
              <w:rPr>
                <w:lang w:val="en-US"/>
              </w:rPr>
              <w:t>O(log 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42AAD" w14:textId="77777777" w:rsidR="00000000" w:rsidRDefault="00AF21E0">
            <w:pPr>
              <w:pStyle w:val="QFFeedback"/>
              <w:divId w:val="16024217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611AE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502F3F8" w14:textId="77777777">
        <w:trPr>
          <w:divId w:val="204983525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CF1F1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A7F60" w14:textId="77777777" w:rsidR="00000000" w:rsidRDefault="00AF21E0">
            <w:pPr>
              <w:pStyle w:val="ad"/>
              <w:divId w:val="2106921396"/>
            </w:pPr>
            <w:r>
              <w:rPr>
                <w:lang w:val="en-US"/>
              </w:rP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52AAB" w14:textId="77777777" w:rsidR="00000000" w:rsidRDefault="00AF21E0">
            <w:pPr>
              <w:pStyle w:val="QFFeedback"/>
              <w:divId w:val="88985239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29CB7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9904E5C" w14:textId="77777777">
        <w:trPr>
          <w:divId w:val="204983525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6429E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4672DB" w14:textId="77777777" w:rsidR="00000000" w:rsidRDefault="00AF21E0">
            <w:pPr>
              <w:pStyle w:val="ad"/>
              <w:spacing w:after="240"/>
              <w:divId w:val="1250233732"/>
            </w:pPr>
            <w:r>
              <w:t>O(N^2)</w:t>
            </w:r>
            <w:r>
              <w:br/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0EBAB" w14:textId="77777777" w:rsidR="00000000" w:rsidRDefault="00AF21E0">
            <w:pPr>
              <w:pStyle w:val="QFFeedback"/>
              <w:divId w:val="3003382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DA3C3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9F6DD0F" w14:textId="77777777">
        <w:trPr>
          <w:divId w:val="204983525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B11C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546B8" w14:textId="77777777" w:rsidR="00000000" w:rsidRDefault="00AF21E0">
            <w:pPr>
              <w:pStyle w:val="TableRowHead"/>
            </w:pPr>
            <w:r>
              <w:t>Общий отзыв к вопр</w:t>
            </w:r>
            <w:r>
              <w:t>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6FBBB" w14:textId="77777777" w:rsidR="00000000" w:rsidRDefault="00AF21E0">
            <w:pPr>
              <w:pStyle w:val="Cell"/>
              <w:divId w:val="89581885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3E43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02D01D9" w14:textId="77777777">
        <w:trPr>
          <w:divId w:val="204983525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B626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C424C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82EC2" w14:textId="77777777" w:rsidR="00000000" w:rsidRDefault="00AF21E0">
            <w:pPr>
              <w:spacing w:before="0" w:after="0" w:line="240" w:lineRule="auto"/>
              <w:divId w:val="68212902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6977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CEEDBC2" w14:textId="77777777">
        <w:trPr>
          <w:divId w:val="204983525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CD15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741C8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36D52" w14:textId="77777777" w:rsidR="00000000" w:rsidRDefault="00AF21E0">
            <w:pPr>
              <w:spacing w:before="0" w:after="0" w:line="240" w:lineRule="auto"/>
              <w:divId w:val="36864792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5D08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2BBFD00" w14:textId="77777777">
        <w:trPr>
          <w:divId w:val="204983525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18B3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608C1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ABD2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7C13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3865E1E" w14:textId="77777777">
        <w:trPr>
          <w:divId w:val="204983525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5AE4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CE737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EECA5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92A3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83A4566" w14:textId="77777777">
        <w:trPr>
          <w:divId w:val="204983525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59DB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F14EC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26D1C" w14:textId="77777777" w:rsidR="00000000" w:rsidRDefault="00AF21E0">
            <w:pPr>
              <w:pStyle w:val="Cell"/>
            </w:pPr>
            <w:r>
              <w:t>Н</w:t>
            </w:r>
            <w:r>
              <w:t>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0C10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C154F4E" w14:textId="77777777">
        <w:trPr>
          <w:divId w:val="204983525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5065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0F87F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9DF2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2ABC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02668F3" w14:textId="77777777">
        <w:trPr>
          <w:divId w:val="2049835258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044E5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FCBB2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5C94DA5D" w14:textId="77777777" w:rsidR="00000000" w:rsidRDefault="00AF21E0">
      <w:r>
        <w:t> </w:t>
      </w:r>
    </w:p>
    <w:p w14:paraId="558A0271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Какова асимптотическая сложность удаления элемента из начала двустороннего списка?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14441330" w14:textId="77777777">
        <w:trPr>
          <w:divId w:val="204768138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C9D6B" w14:textId="77777777" w:rsidR="00000000" w:rsidRDefault="00AF21E0">
            <w:pPr>
              <w:pStyle w:val="ad"/>
              <w:divId w:val="1852405634"/>
            </w:pPr>
            <w:r>
              <w:t>Какова асимптотическая сложность удаления элемента из</w:t>
            </w:r>
            <w:r>
              <w:t xml:space="preserve"> начала двустороннего списка?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FC8B7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583780DA" w14:textId="77777777">
        <w:trPr>
          <w:divId w:val="204768138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D1E9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19756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54F97D27" w14:textId="77777777">
        <w:trPr>
          <w:divId w:val="204768138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71764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93C41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05271634" w14:textId="77777777">
        <w:trPr>
          <w:divId w:val="204768138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31E9C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9E730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6C4AF5CC" w14:textId="77777777">
        <w:trPr>
          <w:divId w:val="204768138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B7360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60357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7EC7C340" w14:textId="77777777">
        <w:trPr>
          <w:divId w:val="204768138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4811B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9B52A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48F11EDB" w14:textId="77777777">
        <w:trPr>
          <w:divId w:val="2047681383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A7AE4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9546B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873AC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A6F6B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7DFD7FE6" w14:textId="77777777">
        <w:trPr>
          <w:divId w:val="20476813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9A03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4EE1E" w14:textId="77777777" w:rsidR="00000000" w:rsidRDefault="00AF21E0">
            <w:pPr>
              <w:pStyle w:val="ad"/>
              <w:divId w:val="1874923785"/>
            </w:pPr>
            <w:r>
              <w:t>O(1)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FEA50" w14:textId="77777777" w:rsidR="00000000" w:rsidRDefault="00AF21E0">
            <w:pPr>
              <w:pStyle w:val="QFFeedback"/>
              <w:divId w:val="51330803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CCAD0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14CB94EC" w14:textId="77777777">
        <w:trPr>
          <w:divId w:val="20476813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0A1F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1C9CF" w14:textId="77777777" w:rsidR="00000000" w:rsidRDefault="00AF21E0">
            <w:pPr>
              <w:pStyle w:val="ad"/>
              <w:divId w:val="1884903962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7DE91" w14:textId="77777777" w:rsidR="00000000" w:rsidRDefault="00AF21E0">
            <w:pPr>
              <w:pStyle w:val="QFFeedback"/>
              <w:divId w:val="127579275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25A36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AF38079" w14:textId="77777777">
        <w:trPr>
          <w:divId w:val="20476813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CEA4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405F3" w14:textId="77777777" w:rsidR="00000000" w:rsidRDefault="00AF21E0">
            <w:pPr>
              <w:pStyle w:val="ad"/>
              <w:divId w:val="1882595362"/>
            </w:pPr>
            <w:r>
              <w:t>O(log 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50D8D" w14:textId="77777777" w:rsidR="00000000" w:rsidRDefault="00AF21E0">
            <w:pPr>
              <w:pStyle w:val="QFFeedback"/>
              <w:divId w:val="111197341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59EA2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BE2D181" w14:textId="77777777">
        <w:trPr>
          <w:divId w:val="20476813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470B6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4A5EB" w14:textId="77777777" w:rsidR="00000000" w:rsidRDefault="00AF21E0">
            <w:pPr>
              <w:pStyle w:val="ad"/>
              <w:divId w:val="228617222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E243A" w14:textId="77777777" w:rsidR="00000000" w:rsidRDefault="00AF21E0">
            <w:pPr>
              <w:pStyle w:val="QFFeedback"/>
              <w:divId w:val="152536451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0A8A7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8E67114" w14:textId="77777777">
        <w:trPr>
          <w:divId w:val="20476813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C1C9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21883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327E4" w14:textId="77777777" w:rsidR="00000000" w:rsidRDefault="00AF21E0">
            <w:pPr>
              <w:pStyle w:val="Cell"/>
              <w:divId w:val="30690736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E288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8045146" w14:textId="77777777">
        <w:trPr>
          <w:divId w:val="20476813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CED8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0FEAE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71A3F" w14:textId="77777777" w:rsidR="00000000" w:rsidRDefault="00AF21E0">
            <w:pPr>
              <w:spacing w:before="0" w:after="0" w:line="240" w:lineRule="auto"/>
              <w:divId w:val="190467995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6D63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2F3D677" w14:textId="77777777">
        <w:trPr>
          <w:divId w:val="20476813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EAFB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8C02D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14201" w14:textId="77777777" w:rsidR="00000000" w:rsidRDefault="00AF21E0">
            <w:pPr>
              <w:spacing w:before="0" w:after="0" w:line="240" w:lineRule="auto"/>
              <w:divId w:val="94623318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E216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A3DF197" w14:textId="77777777">
        <w:trPr>
          <w:divId w:val="20476813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7649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B4BD4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8BC7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1E5E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A81B1AB" w14:textId="77777777">
        <w:trPr>
          <w:divId w:val="20476813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9EE7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D54EB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F9C7B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2DDB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F467A3F" w14:textId="77777777">
        <w:trPr>
          <w:divId w:val="20476813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9B95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77493" w14:textId="77777777" w:rsidR="00000000" w:rsidRDefault="00AF21E0">
            <w:pPr>
              <w:pStyle w:val="TableRowHead"/>
            </w:pPr>
            <w:r>
              <w:t>Удалить некор</w:t>
            </w:r>
            <w:r>
              <w:t>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019ED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F499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369EC6D" w14:textId="77777777">
        <w:trPr>
          <w:divId w:val="204768138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CA7A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90A5D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F50F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158D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6070D70" w14:textId="77777777">
        <w:trPr>
          <w:divId w:val="2047681383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FCD8B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D0CF6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479B53E2" w14:textId="77777777" w:rsidR="00000000" w:rsidRDefault="00AF21E0">
      <w:r>
        <w:t> </w:t>
      </w:r>
    </w:p>
    <w:p w14:paraId="2CEDE8E8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Какова асимптотическая сложность удаления элемента из односвязного списка в худшем случае?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50478946" w14:textId="77777777">
        <w:trPr>
          <w:divId w:val="10434852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CE406" w14:textId="77777777" w:rsidR="00000000" w:rsidRDefault="00AF21E0">
            <w:pPr>
              <w:pStyle w:val="ad"/>
              <w:divId w:val="1198350243"/>
            </w:pPr>
            <w:r>
              <w:t>Какова асимпто</w:t>
            </w:r>
            <w:r>
              <w:t>тическая сложность удаления элемента из односвязного списка в худшем случае?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4888F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252E7253" w14:textId="77777777">
        <w:trPr>
          <w:divId w:val="10434852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A2C87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B18AC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4A7C575D" w14:textId="77777777">
        <w:trPr>
          <w:divId w:val="10434852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4AD1A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174D8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209A1032" w14:textId="77777777">
        <w:trPr>
          <w:divId w:val="10434852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073E9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B856B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7D4BEE0A" w14:textId="77777777">
        <w:trPr>
          <w:divId w:val="10434852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C1C17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E7499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260B0BAE" w14:textId="77777777">
        <w:trPr>
          <w:divId w:val="10434852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7FB61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39AEC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05C3FE4D" w14:textId="77777777">
        <w:trPr>
          <w:divId w:val="104348524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BD1AE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7ADEA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7E291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BB88F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3602E7D6" w14:textId="77777777">
        <w:trPr>
          <w:divId w:val="1043485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F73D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CBF59" w14:textId="77777777" w:rsidR="00000000" w:rsidRDefault="00AF21E0">
            <w:pPr>
              <w:pStyle w:val="ad"/>
              <w:divId w:val="253903356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59FE9" w14:textId="77777777" w:rsidR="00000000" w:rsidRDefault="00AF21E0">
            <w:pPr>
              <w:pStyle w:val="QFFeedback"/>
              <w:divId w:val="183969192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47AAB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3E298050" w14:textId="77777777">
        <w:trPr>
          <w:divId w:val="1043485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4BE0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A0E39" w14:textId="77777777" w:rsidR="00000000" w:rsidRDefault="00AF21E0">
            <w:pPr>
              <w:pStyle w:val="ad"/>
              <w:divId w:val="1444154570"/>
            </w:pPr>
            <w:r>
              <w:t>O(1)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05CB9" w14:textId="77777777" w:rsidR="00000000" w:rsidRDefault="00AF21E0">
            <w:pPr>
              <w:pStyle w:val="QFFeedback"/>
              <w:divId w:val="96751807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21202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9EC977F" w14:textId="77777777">
        <w:trPr>
          <w:divId w:val="1043485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C4FA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7DA23" w14:textId="77777777" w:rsidR="00000000" w:rsidRDefault="00AF21E0">
            <w:pPr>
              <w:pStyle w:val="ad"/>
              <w:divId w:val="509635896"/>
            </w:pPr>
            <w:r>
              <w:t>O(log 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833DA" w14:textId="77777777" w:rsidR="00000000" w:rsidRDefault="00AF21E0">
            <w:pPr>
              <w:pStyle w:val="QFFeedback"/>
              <w:divId w:val="89346545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A027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B86FFF6" w14:textId="77777777">
        <w:trPr>
          <w:divId w:val="1043485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CB316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F258F" w14:textId="77777777" w:rsidR="00000000" w:rsidRDefault="00AF21E0">
            <w:pPr>
              <w:pStyle w:val="ad"/>
              <w:divId w:val="1959682814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0E599" w14:textId="77777777" w:rsidR="00000000" w:rsidRDefault="00AF21E0">
            <w:pPr>
              <w:pStyle w:val="QFFeedback"/>
              <w:divId w:val="158341777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4E1C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1385C26" w14:textId="77777777">
        <w:trPr>
          <w:divId w:val="1043485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66AB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D87A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8816F" w14:textId="77777777" w:rsidR="00000000" w:rsidRDefault="00AF21E0">
            <w:pPr>
              <w:pStyle w:val="Cell"/>
              <w:divId w:val="73670435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A533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C236883" w14:textId="77777777">
        <w:trPr>
          <w:divId w:val="1043485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3E39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DE947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AF3BB" w14:textId="77777777" w:rsidR="00000000" w:rsidRDefault="00AF21E0">
            <w:pPr>
              <w:spacing w:before="0" w:after="0" w:line="240" w:lineRule="auto"/>
              <w:divId w:val="141821297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5037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C271314" w14:textId="77777777">
        <w:trPr>
          <w:divId w:val="1043485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D59D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C1E1C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C215D" w14:textId="77777777" w:rsidR="00000000" w:rsidRDefault="00AF21E0">
            <w:pPr>
              <w:spacing w:before="0" w:after="0" w:line="240" w:lineRule="auto"/>
              <w:divId w:val="150427509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8DD1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258B67D" w14:textId="77777777">
        <w:trPr>
          <w:divId w:val="1043485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397A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D6351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7F41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CE6A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F09D591" w14:textId="77777777">
        <w:trPr>
          <w:divId w:val="1043485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D808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8677A" w14:textId="77777777" w:rsidR="00000000" w:rsidRDefault="00AF21E0">
            <w:pPr>
              <w:pStyle w:val="TableRowHead"/>
            </w:pPr>
            <w:r>
              <w:t>Показать количество правильных</w:t>
            </w:r>
            <w:r>
              <w:t xml:space="preserve">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69926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1AE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1957C78" w14:textId="77777777">
        <w:trPr>
          <w:divId w:val="1043485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325D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FA737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E90FF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D39F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FDCC4C5" w14:textId="77777777">
        <w:trPr>
          <w:divId w:val="10434852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4C2D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465C3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0BCA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1880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EED5052" w14:textId="77777777">
        <w:trPr>
          <w:divId w:val="104348524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5A1F1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2755D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112F23F9" w14:textId="77777777" w:rsidR="00000000" w:rsidRDefault="00AF21E0">
      <w:r>
        <w:t> </w:t>
      </w:r>
    </w:p>
    <w:p w14:paraId="5883B430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Какова временная сложность бинарного поиска в лучшем случае</w:t>
      </w:r>
      <w:r>
        <w:rPr>
          <w:rFonts w:eastAsia="Times New Roman"/>
        </w:rPr>
        <w:t>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18F36806" w14:textId="77777777">
        <w:trPr>
          <w:divId w:val="171699986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48022" w14:textId="77777777" w:rsidR="00000000" w:rsidRDefault="00AF21E0">
            <w:pPr>
              <w:pStyle w:val="ad"/>
              <w:divId w:val="702364517"/>
            </w:pPr>
            <w:r>
              <w:t>Какова временная сложность бинарного поиска в лучшем случае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48B5D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01FEBF78" w14:textId="77777777">
        <w:trPr>
          <w:divId w:val="171699986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A5DC2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BC26D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057A3D68" w14:textId="77777777">
        <w:trPr>
          <w:divId w:val="171699986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41957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CE1AC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5CE56FD7" w14:textId="77777777">
        <w:trPr>
          <w:divId w:val="171699986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281EB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EE49F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7030D38D" w14:textId="77777777">
        <w:trPr>
          <w:divId w:val="171699986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08144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BF8B3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525BAB6B" w14:textId="77777777">
        <w:trPr>
          <w:divId w:val="171699986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0B0FA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217E7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134954BA" w14:textId="77777777">
        <w:trPr>
          <w:divId w:val="1716999865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C120C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D1899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56EF0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DC05C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2886A3F2" w14:textId="77777777">
        <w:trPr>
          <w:divId w:val="17169998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42C1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CB4B0" w14:textId="77777777" w:rsidR="00000000" w:rsidRDefault="00AF21E0">
            <w:pPr>
              <w:pStyle w:val="ad"/>
              <w:divId w:val="531844770"/>
            </w:pPr>
            <w:r>
              <w:t>O(1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CBCA7" w14:textId="77777777" w:rsidR="00000000" w:rsidRDefault="00AF21E0">
            <w:pPr>
              <w:pStyle w:val="QFFeedback"/>
              <w:divId w:val="110292075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DF7C2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17468267" w14:textId="77777777">
        <w:trPr>
          <w:divId w:val="17169998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C516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C578B" w14:textId="77777777" w:rsidR="00000000" w:rsidRDefault="00AF21E0">
            <w:pPr>
              <w:pStyle w:val="ad"/>
              <w:divId w:val="1886216752"/>
            </w:pPr>
            <w:r>
              <w:t>O(log n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72D3D" w14:textId="77777777" w:rsidR="00000000" w:rsidRDefault="00AF21E0">
            <w:pPr>
              <w:pStyle w:val="QFFeedback"/>
              <w:divId w:val="162103635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F4A6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2874D2C" w14:textId="77777777">
        <w:trPr>
          <w:divId w:val="17169998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55E3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D4C88" w14:textId="77777777" w:rsidR="00000000" w:rsidRDefault="00AF21E0">
            <w:pPr>
              <w:pStyle w:val="ad"/>
              <w:divId w:val="1316687549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DFFB5" w14:textId="77777777" w:rsidR="00000000" w:rsidRDefault="00AF21E0">
            <w:pPr>
              <w:pStyle w:val="QFFeedback"/>
              <w:divId w:val="197899582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797C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075C5A4" w14:textId="77777777">
        <w:trPr>
          <w:divId w:val="17169998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83F38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DFD99" w14:textId="77777777" w:rsidR="00000000" w:rsidRDefault="00AF21E0">
            <w:pPr>
              <w:pStyle w:val="ad"/>
              <w:divId w:val="1351107453"/>
            </w:pPr>
            <w:r>
              <w:t>O(n log 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68E2F" w14:textId="77777777" w:rsidR="00000000" w:rsidRDefault="00AF21E0">
            <w:pPr>
              <w:pStyle w:val="QFFeedback"/>
              <w:divId w:val="86136213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94C02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0148EB0" w14:textId="77777777">
        <w:trPr>
          <w:divId w:val="17169998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BF80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7CB88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8252E" w14:textId="77777777" w:rsidR="00000000" w:rsidRDefault="00AF21E0">
            <w:pPr>
              <w:pStyle w:val="Cell"/>
              <w:divId w:val="61848608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72A7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9873282" w14:textId="77777777">
        <w:trPr>
          <w:divId w:val="17169998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2DB0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90391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AA6B8" w14:textId="77777777" w:rsidR="00000000" w:rsidRDefault="00AF21E0">
            <w:pPr>
              <w:spacing w:before="0" w:after="0" w:line="240" w:lineRule="auto"/>
              <w:divId w:val="173404101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AC0E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862C03C" w14:textId="77777777">
        <w:trPr>
          <w:divId w:val="17169998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9A83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699D9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8F431" w14:textId="77777777" w:rsidR="00000000" w:rsidRDefault="00AF21E0">
            <w:pPr>
              <w:spacing w:before="0" w:after="0" w:line="240" w:lineRule="auto"/>
              <w:divId w:val="104197403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CFE3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F331340" w14:textId="77777777">
        <w:trPr>
          <w:divId w:val="17169998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56F5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C9F76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E69A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8FCB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3D49712" w14:textId="77777777">
        <w:trPr>
          <w:divId w:val="17169998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66F5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95402" w14:textId="77777777" w:rsidR="00000000" w:rsidRDefault="00AF21E0">
            <w:pPr>
              <w:pStyle w:val="TableRowHead"/>
            </w:pPr>
            <w:r>
              <w:t>Показать количество правильных отве</w:t>
            </w:r>
            <w:r>
              <w:t>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8CBE9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374C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AF88114" w14:textId="77777777">
        <w:trPr>
          <w:divId w:val="17169998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442A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E4547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4A69C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8852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6B944A9" w14:textId="77777777">
        <w:trPr>
          <w:divId w:val="17169998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CD5B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004FC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BE4C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5819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E4D6E93" w14:textId="77777777">
        <w:trPr>
          <w:divId w:val="1716999865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BFA2F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9C167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0B97D54C" w14:textId="77777777" w:rsidR="00000000" w:rsidRDefault="00AF21E0">
      <w:r>
        <w:t> </w:t>
      </w:r>
    </w:p>
    <w:p w14:paraId="5ADE7A8E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Какова основная идея алгоритма Шеннона-Фано?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594F1AB8" w14:textId="77777777">
        <w:trPr>
          <w:divId w:val="177277906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09166" w14:textId="77777777" w:rsidR="00000000" w:rsidRDefault="00AF21E0">
            <w:pPr>
              <w:pStyle w:val="ad"/>
              <w:divId w:val="612519382"/>
            </w:pPr>
            <w:r>
              <w:t>Какова основная иде</w:t>
            </w:r>
            <w:r>
              <w:t>я алгоритма Шеннона-Фано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6BA8A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1639677E" w14:textId="77777777">
        <w:trPr>
          <w:divId w:val="177277906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0F5D6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3E948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62D3631B" w14:textId="77777777">
        <w:trPr>
          <w:divId w:val="177277906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41BAD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67996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3132D803" w14:textId="77777777">
        <w:trPr>
          <w:divId w:val="177277906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DE710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62BFF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371576AE" w14:textId="77777777">
        <w:trPr>
          <w:divId w:val="177277906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5C708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12C83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25955EB9" w14:textId="77777777">
        <w:trPr>
          <w:divId w:val="177277906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6C9ED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6555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12ECB6A1" w14:textId="77777777">
        <w:trPr>
          <w:divId w:val="1772779068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FA7CF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5B0C6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B9071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12A32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19C51A45" w14:textId="77777777">
        <w:trPr>
          <w:divId w:val="177277906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6F8A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D36E4" w14:textId="77777777" w:rsidR="00000000" w:rsidRDefault="00AF21E0">
            <w:pPr>
              <w:pStyle w:val="ad"/>
              <w:divId w:val="658462231"/>
            </w:pPr>
            <w:r>
              <w:t>Присваивание коротких кодов часто встречающимс</w:t>
            </w:r>
            <w:r>
              <w:t>я символа</w:t>
            </w:r>
            <w:r>
              <w:t>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FB313" w14:textId="77777777" w:rsidR="00000000" w:rsidRDefault="00AF21E0">
            <w:pPr>
              <w:pStyle w:val="QFFeedback"/>
              <w:divId w:val="111451894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5CF7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8FEA9C1" w14:textId="77777777">
        <w:trPr>
          <w:divId w:val="177277906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D7D38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9A803" w14:textId="77777777" w:rsidR="00000000" w:rsidRDefault="00AF21E0">
            <w:pPr>
              <w:pStyle w:val="ad"/>
              <w:divId w:val="811869885"/>
            </w:pPr>
            <w:r>
              <w:t>Разделение алфавита на две части с приблизительно одинаковыми частотами и рекурсивное применение этого метод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F2654" w14:textId="77777777" w:rsidR="00000000" w:rsidRDefault="00AF21E0">
            <w:pPr>
              <w:pStyle w:val="QFFeedback"/>
              <w:divId w:val="119106820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E1094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464EE5ED" w14:textId="77777777">
        <w:trPr>
          <w:divId w:val="177277906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3019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22DA6" w14:textId="77777777" w:rsidR="00000000" w:rsidRDefault="00AF21E0">
            <w:pPr>
              <w:pStyle w:val="ad"/>
              <w:divId w:val="739867007"/>
            </w:pPr>
            <w:r>
              <w:t>Замена повторяющихся подстрок на код</w:t>
            </w:r>
            <w:r>
              <w:t>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E1325" w14:textId="77777777" w:rsidR="00000000" w:rsidRDefault="00AF21E0">
            <w:pPr>
              <w:pStyle w:val="QFFeedback"/>
              <w:divId w:val="97572486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1441D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875EA2F" w14:textId="77777777">
        <w:trPr>
          <w:divId w:val="177277906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7835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5D2E7" w14:textId="77777777" w:rsidR="00000000" w:rsidRDefault="00AF21E0">
            <w:pPr>
              <w:pStyle w:val="ad"/>
              <w:divId w:val="784926151"/>
            </w:pPr>
            <w:r>
              <w:t>Использование фиксированного словаря для сжати</w:t>
            </w:r>
            <w:r>
              <w:t>я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8DA43" w14:textId="77777777" w:rsidR="00000000" w:rsidRDefault="00AF21E0">
            <w:pPr>
              <w:pStyle w:val="QFFeedback"/>
              <w:divId w:val="59540502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9F703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BA2527D" w14:textId="77777777">
        <w:trPr>
          <w:divId w:val="177277906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5DA7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B4626" w14:textId="77777777" w:rsidR="00000000" w:rsidRDefault="00AF21E0">
            <w:pPr>
              <w:pStyle w:val="TableRowHead"/>
            </w:pPr>
            <w:r>
              <w:t xml:space="preserve">Общий отзыв к </w:t>
            </w:r>
            <w:r>
              <w:t>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EF2BF" w14:textId="77777777" w:rsidR="00000000" w:rsidRDefault="00AF21E0">
            <w:pPr>
              <w:pStyle w:val="Cell"/>
              <w:divId w:val="161004000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38C8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988D7E7" w14:textId="77777777">
        <w:trPr>
          <w:divId w:val="177277906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3312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21B75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43371" w14:textId="77777777" w:rsidR="00000000" w:rsidRDefault="00AF21E0">
            <w:pPr>
              <w:spacing w:before="0" w:after="0" w:line="240" w:lineRule="auto"/>
              <w:divId w:val="70097757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64B0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6594B8B" w14:textId="77777777">
        <w:trPr>
          <w:divId w:val="177277906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FB80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28DDF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994DA" w14:textId="77777777" w:rsidR="00000000" w:rsidRDefault="00AF21E0">
            <w:pPr>
              <w:spacing w:before="0" w:after="0" w:line="240" w:lineRule="auto"/>
              <w:divId w:val="38872454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05E2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7906897" w14:textId="77777777">
        <w:trPr>
          <w:divId w:val="177277906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40EF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F73D9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C1C4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6B95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A9AC900" w14:textId="77777777">
        <w:trPr>
          <w:divId w:val="177277906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92E9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E1AFE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E79EF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8A2C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6EB1A1E" w14:textId="77777777">
        <w:trPr>
          <w:divId w:val="177277906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DCAC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8526F" w14:textId="77777777" w:rsidR="00000000" w:rsidRDefault="00AF21E0">
            <w:pPr>
              <w:pStyle w:val="TableRowHead"/>
            </w:pPr>
            <w:r>
              <w:t xml:space="preserve">Удалить некорректные ответы (Подсказка </w:t>
            </w:r>
            <w:r>
              <w:t>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F6423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1573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9CC7FFC" w14:textId="77777777">
        <w:trPr>
          <w:divId w:val="177277906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5BB8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80097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B4C8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41FF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348AF51" w14:textId="77777777">
        <w:trPr>
          <w:divId w:val="1772779068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6B43F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DBC97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067A94B0" w14:textId="77777777" w:rsidR="00000000" w:rsidRDefault="00AF21E0">
      <w:r>
        <w:t> </w:t>
      </w:r>
    </w:p>
    <w:p w14:paraId="27A6EABF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Какова основная цель использования алгоритма Шеннона-Фано?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4C0114FC" w14:textId="77777777">
        <w:trPr>
          <w:divId w:val="179675497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86DD0" w14:textId="77777777" w:rsidR="00000000" w:rsidRDefault="00AF21E0">
            <w:pPr>
              <w:pStyle w:val="ad"/>
              <w:divId w:val="327364161"/>
            </w:pPr>
            <w:r>
              <w:t>Какова основная цель использования алгоритма Шеннона-Фано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9A8E5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071FD973" w14:textId="77777777">
        <w:trPr>
          <w:divId w:val="179675497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EDF70" w14:textId="77777777" w:rsidR="00000000" w:rsidRDefault="00AF21E0">
            <w:pPr>
              <w:pStyle w:val="TableRowHead"/>
              <w:jc w:val="right"/>
            </w:pPr>
            <w:r>
              <w:t>Балл п</w:t>
            </w:r>
            <w:r>
              <w:t>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EA7FF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290E862B" w14:textId="77777777">
        <w:trPr>
          <w:divId w:val="179675497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5D542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345ED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06A06F0A" w14:textId="77777777">
        <w:trPr>
          <w:divId w:val="179675497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DD6D8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7F14A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1E95D079" w14:textId="77777777">
        <w:trPr>
          <w:divId w:val="179675497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08D3A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6C590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3C51F969" w14:textId="77777777">
        <w:trPr>
          <w:divId w:val="179675497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B7D69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7129D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3F6D9A3B" w14:textId="77777777">
        <w:trPr>
          <w:divId w:val="1796754976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A0BF5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99589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A9951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86529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2618B3E8" w14:textId="77777777">
        <w:trPr>
          <w:divId w:val="179675497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29615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49CDD" w14:textId="77777777" w:rsidR="00000000" w:rsidRDefault="00AF21E0">
            <w:pPr>
              <w:pStyle w:val="ad"/>
              <w:divId w:val="427505058"/>
            </w:pPr>
            <w:r>
              <w:rPr>
                <w:b/>
                <w:bCs/>
              </w:rPr>
              <w:t>Уменьшить размер файлов для хранения или передачи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2A014" w14:textId="77777777" w:rsidR="00000000" w:rsidRDefault="00AF21E0">
            <w:pPr>
              <w:pStyle w:val="QFFeedback"/>
              <w:divId w:val="53832143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3F849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477F0A2F" w14:textId="77777777">
        <w:trPr>
          <w:divId w:val="179675497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A854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7BEE6" w14:textId="77777777" w:rsidR="00000000" w:rsidRDefault="00AF21E0">
            <w:pPr>
              <w:pStyle w:val="ad"/>
              <w:divId w:val="1228801177"/>
            </w:pPr>
            <w:r>
              <w:t>Ускорить время передачи д</w:t>
            </w:r>
            <w:r>
              <w:t>анных по сет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349AE" w14:textId="77777777" w:rsidR="00000000" w:rsidRDefault="00AF21E0">
            <w:pPr>
              <w:pStyle w:val="QFFeedback"/>
              <w:divId w:val="189970952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E8708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5F9E6C3" w14:textId="77777777">
        <w:trPr>
          <w:divId w:val="179675497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6837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E56A1" w14:textId="77777777" w:rsidR="00000000" w:rsidRDefault="00AF21E0">
            <w:pPr>
              <w:pStyle w:val="ad"/>
              <w:divId w:val="1210845804"/>
            </w:pPr>
            <w:r>
              <w:t>Улучшить качество изображений или звук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E35A1" w14:textId="77777777" w:rsidR="00000000" w:rsidRDefault="00AF21E0">
            <w:pPr>
              <w:pStyle w:val="QFFeedback"/>
              <w:divId w:val="161147220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C44D8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CAED0F5" w14:textId="77777777">
        <w:trPr>
          <w:divId w:val="179675497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6ADF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BCDFE" w14:textId="77777777" w:rsidR="00000000" w:rsidRDefault="00AF21E0">
            <w:pPr>
              <w:pStyle w:val="ad"/>
              <w:divId w:val="1120807003"/>
            </w:pPr>
            <w:r>
              <w:t>Защитить данные от несанкционированного доступ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A6237" w14:textId="77777777" w:rsidR="00000000" w:rsidRDefault="00AF21E0">
            <w:pPr>
              <w:pStyle w:val="QFFeedback"/>
              <w:divId w:val="114866605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6A2C3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99426B6" w14:textId="77777777">
        <w:trPr>
          <w:divId w:val="179675497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310B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5CBF3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DDFF9" w14:textId="77777777" w:rsidR="00000000" w:rsidRDefault="00AF21E0">
            <w:pPr>
              <w:pStyle w:val="Cell"/>
              <w:divId w:val="208760304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6443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C24E3EE" w14:textId="77777777">
        <w:trPr>
          <w:divId w:val="179675497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DCC1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B5C22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A4CA8" w14:textId="77777777" w:rsidR="00000000" w:rsidRDefault="00AF21E0">
            <w:pPr>
              <w:spacing w:before="0" w:after="0" w:line="240" w:lineRule="auto"/>
              <w:divId w:val="1584021719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BADB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FA41DFF" w14:textId="77777777">
        <w:trPr>
          <w:divId w:val="179675497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90B3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EEF4D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F4605" w14:textId="77777777" w:rsidR="00000000" w:rsidRDefault="00AF21E0">
            <w:pPr>
              <w:spacing w:before="0" w:after="0" w:line="240" w:lineRule="auto"/>
              <w:divId w:val="27193553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</w:t>
            </w:r>
            <w:r>
              <w:rPr>
                <w:rFonts w:eastAsia="Times New Roman"/>
                <w:sz w:val="24"/>
                <w:szCs w:val="24"/>
              </w:rPr>
              <w:t>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E20F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267FBDC" w14:textId="77777777">
        <w:trPr>
          <w:divId w:val="179675497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F66D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8866B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9819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CC1E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A4944C4" w14:textId="77777777">
        <w:trPr>
          <w:divId w:val="179675497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5F63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2BCC0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FCA78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74AB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E33C60F" w14:textId="77777777">
        <w:trPr>
          <w:divId w:val="179675497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FCC3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A8950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29D67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D3C0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BDCC2D2" w14:textId="77777777">
        <w:trPr>
          <w:divId w:val="179675497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2032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05AAC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327F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1F4E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D3C75DB" w14:textId="77777777">
        <w:trPr>
          <w:divId w:val="1796754976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AACA8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</w:t>
            </w:r>
            <w:r>
              <w:rPr>
                <w:i/>
                <w:iCs/>
              </w:rPr>
              <w:t>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E95FB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23822AD4" w14:textId="77777777" w:rsidR="00000000" w:rsidRDefault="00AF21E0">
      <w:r>
        <w:t> </w:t>
      </w:r>
    </w:p>
    <w:p w14:paraId="53B1B971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Какова пространственная сложность бинарного поиска?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4205ED39" w14:textId="77777777">
        <w:trPr>
          <w:divId w:val="183344506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40741" w14:textId="77777777" w:rsidR="00000000" w:rsidRDefault="00AF21E0">
            <w:pPr>
              <w:pStyle w:val="ad"/>
              <w:divId w:val="1104618795"/>
            </w:pPr>
            <w:r>
              <w:t>Какова пространственная сложность бинарного поиска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73555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50081C63" w14:textId="77777777">
        <w:trPr>
          <w:divId w:val="183344506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A7A65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67AF7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0C86058C" w14:textId="77777777">
        <w:trPr>
          <w:divId w:val="183344506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5E6D1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4CC7F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1D6025F7" w14:textId="77777777">
        <w:trPr>
          <w:divId w:val="183344506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F846F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84F1E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6B9C2F26" w14:textId="77777777">
        <w:trPr>
          <w:divId w:val="183344506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D3625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</w:t>
            </w:r>
            <w:r>
              <w:t>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2F2E0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57B97669" w14:textId="77777777">
        <w:trPr>
          <w:divId w:val="183344506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9B259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BEFC1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6BEC7F2C" w14:textId="77777777">
        <w:trPr>
          <w:divId w:val="1833445063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075F0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918DC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B6AE5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0904B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71D36FCF" w14:textId="77777777">
        <w:trPr>
          <w:divId w:val="183344506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7AF3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906E0" w14:textId="77777777" w:rsidR="00000000" w:rsidRDefault="00AF21E0">
            <w:pPr>
              <w:pStyle w:val="ad"/>
              <w:divId w:val="1762145166"/>
            </w:pPr>
            <w:r>
              <w:t>O(1)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9A701" w14:textId="77777777" w:rsidR="00000000" w:rsidRDefault="00AF21E0">
            <w:pPr>
              <w:pStyle w:val="QFFeedback"/>
              <w:divId w:val="152504879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88CEE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08171221" w14:textId="77777777">
        <w:trPr>
          <w:divId w:val="183344506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540D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A1C6" w14:textId="77777777" w:rsidR="00000000" w:rsidRDefault="00AF21E0">
            <w:pPr>
              <w:pStyle w:val="ad"/>
              <w:divId w:val="2087143692"/>
            </w:pPr>
            <w:r>
              <w:t>O(log 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8FEF2" w14:textId="77777777" w:rsidR="00000000" w:rsidRDefault="00AF21E0">
            <w:pPr>
              <w:pStyle w:val="QFFeedback"/>
              <w:divId w:val="161802093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977D5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458BF7D" w14:textId="77777777">
        <w:trPr>
          <w:divId w:val="183344506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F371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1ECB6" w14:textId="77777777" w:rsidR="00000000" w:rsidRDefault="00AF21E0">
            <w:pPr>
              <w:pStyle w:val="ad"/>
              <w:divId w:val="516501626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2DD27" w14:textId="77777777" w:rsidR="00000000" w:rsidRDefault="00AF21E0">
            <w:pPr>
              <w:pStyle w:val="QFFeedback"/>
              <w:divId w:val="108791862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B159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577A246" w14:textId="77777777">
        <w:trPr>
          <w:divId w:val="183344506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6F2A1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6EA9F" w14:textId="77777777" w:rsidR="00000000" w:rsidRDefault="00AF21E0">
            <w:pPr>
              <w:pStyle w:val="ad"/>
              <w:divId w:val="648483421"/>
            </w:pPr>
            <w:r>
              <w:t>O(n log 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3B154" w14:textId="77777777" w:rsidR="00000000" w:rsidRDefault="00AF21E0">
            <w:pPr>
              <w:pStyle w:val="QFFeedback"/>
              <w:divId w:val="10677550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695A4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336A445" w14:textId="77777777">
        <w:trPr>
          <w:divId w:val="183344506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92E4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FAEA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6A16C" w14:textId="77777777" w:rsidR="00000000" w:rsidRDefault="00AF21E0">
            <w:pPr>
              <w:pStyle w:val="Cell"/>
              <w:divId w:val="87936806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B91D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78B6859" w14:textId="77777777">
        <w:trPr>
          <w:divId w:val="183344506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8C9A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BE1CD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27E25" w14:textId="77777777" w:rsidR="00000000" w:rsidRDefault="00AF21E0">
            <w:pPr>
              <w:spacing w:before="0" w:after="0" w:line="240" w:lineRule="auto"/>
              <w:divId w:val="118386149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E10E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02D8AD9" w14:textId="77777777">
        <w:trPr>
          <w:divId w:val="183344506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F170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3CC73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72E3F" w14:textId="77777777" w:rsidR="00000000" w:rsidRDefault="00AF21E0">
            <w:pPr>
              <w:spacing w:before="0" w:after="0" w:line="240" w:lineRule="auto"/>
              <w:divId w:val="9746077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5F1E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2B1EC07" w14:textId="77777777">
        <w:trPr>
          <w:divId w:val="183344506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48A9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48729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2095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DE39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4407D16" w14:textId="77777777">
        <w:trPr>
          <w:divId w:val="183344506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8BB4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4B056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DB986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2FAE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087BC85" w14:textId="77777777">
        <w:trPr>
          <w:divId w:val="183344506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B709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A074D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6D748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DDBD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53AB1FD" w14:textId="77777777">
        <w:trPr>
          <w:divId w:val="183344506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8061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DAC84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024D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1FA4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5DF2F24" w14:textId="77777777">
        <w:trPr>
          <w:divId w:val="1833445063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ADBA0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8631C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3E206F97" w14:textId="77777777" w:rsidR="00000000" w:rsidRDefault="00AF21E0">
      <w:r>
        <w:t> </w:t>
      </w:r>
    </w:p>
    <w:p w14:paraId="7D65C2D4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</w:t>
      </w:r>
      <w:r>
        <w:rPr>
          <w:rFonts w:eastAsia="Times New Roman"/>
        </w:rPr>
        <w:t>кова сложность операции поиска элемента по ключу в хэш-таблице в среднем случае?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555CC28C" w14:textId="77777777">
        <w:trPr>
          <w:divId w:val="17876501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02A17" w14:textId="77777777" w:rsidR="00000000" w:rsidRDefault="00AF21E0">
            <w:pPr>
              <w:pStyle w:val="ad"/>
              <w:divId w:val="845486771"/>
            </w:pPr>
            <w:r>
              <w:t>Какова сложность операции поиска элемента по ключу в хэш-таблице в среднем случае?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B7D8F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273EBF9A" w14:textId="77777777">
        <w:trPr>
          <w:divId w:val="17876501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04867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68590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14AC5095" w14:textId="77777777">
        <w:trPr>
          <w:divId w:val="17876501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94C11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7E8D6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1E8FB7C4" w14:textId="77777777">
        <w:trPr>
          <w:divId w:val="17876501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C1AE7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0E14A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44212362" w14:textId="77777777">
        <w:trPr>
          <w:divId w:val="17876501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9928E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7F57A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7EFAE401" w14:textId="77777777">
        <w:trPr>
          <w:divId w:val="17876501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74D2E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8AABD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2AC614C5" w14:textId="77777777">
        <w:trPr>
          <w:divId w:val="1787650129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A0846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C66D4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31C788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07145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44BC4027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7A5F5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65A0F" w14:textId="77777777" w:rsidR="00000000" w:rsidRDefault="00AF21E0">
            <w:pPr>
              <w:spacing w:before="0" w:after="0" w:line="240" w:lineRule="auto"/>
              <w:divId w:val="133873203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O(1)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9B1D0" w14:textId="77777777" w:rsidR="00000000" w:rsidRDefault="00AF21E0">
            <w:pPr>
              <w:pStyle w:val="QFFeedback"/>
              <w:divId w:val="29537375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75388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6FFD22D7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5F768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FF16" w14:textId="77777777" w:rsidR="00000000" w:rsidRDefault="00AF21E0">
            <w:pPr>
              <w:pStyle w:val="ad"/>
              <w:divId w:val="2110195254"/>
            </w:pPr>
            <w:r>
              <w:rPr>
                <w:lang w:val="en-US"/>
              </w:rPr>
              <w:t>O(log 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6D292" w14:textId="77777777" w:rsidR="00000000" w:rsidRDefault="00AF21E0">
            <w:pPr>
              <w:pStyle w:val="QFFeedback"/>
              <w:divId w:val="164739103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9145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4C934F1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E93E1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C0FA7" w14:textId="77777777" w:rsidR="00000000" w:rsidRDefault="00AF21E0">
            <w:pPr>
              <w:pStyle w:val="ad"/>
              <w:divId w:val="695084052"/>
            </w:pPr>
            <w:r>
              <w:rPr>
                <w:lang w:val="en-US"/>
              </w:rP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16F9B" w14:textId="77777777" w:rsidR="00000000" w:rsidRDefault="00AF21E0">
            <w:pPr>
              <w:pStyle w:val="QFFeedback"/>
              <w:divId w:val="90206611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36367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167733B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0E92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E4535" w14:textId="77777777" w:rsidR="00000000" w:rsidRDefault="00AF21E0">
            <w:pPr>
              <w:pStyle w:val="ad"/>
              <w:divId w:val="1852260784"/>
            </w:pPr>
            <w:r>
              <w:t>O(N^2)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1BE45" w14:textId="77777777" w:rsidR="00000000" w:rsidRDefault="00AF21E0">
            <w:pPr>
              <w:pStyle w:val="QFFeedback"/>
              <w:divId w:val="27193981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D49DD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113CBFA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C975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7D16E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A5277" w14:textId="77777777" w:rsidR="00000000" w:rsidRDefault="00AF21E0">
            <w:pPr>
              <w:pStyle w:val="Cell"/>
              <w:divId w:val="72066622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A491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0611828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52BF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5272E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CF83C" w14:textId="77777777" w:rsidR="00000000" w:rsidRDefault="00AF21E0">
            <w:pPr>
              <w:spacing w:before="0" w:after="0" w:line="240" w:lineRule="auto"/>
              <w:divId w:val="37601058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BFE8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6C1A8E9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85B1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B9A23" w14:textId="77777777" w:rsidR="00000000" w:rsidRDefault="00AF21E0">
            <w:pPr>
              <w:pStyle w:val="TableRowHead"/>
            </w:pPr>
            <w:r>
              <w:t>Для любого неправиль</w:t>
            </w:r>
            <w:r>
              <w:t>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50097" w14:textId="77777777" w:rsidR="00000000" w:rsidRDefault="00AF21E0">
            <w:pPr>
              <w:spacing w:before="0" w:after="0" w:line="240" w:lineRule="auto"/>
              <w:divId w:val="182316182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46C7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7070649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9B56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12A8D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A3FE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29B9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EE2CACC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8D49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190C9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C2B43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484A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7DE3AFA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AC7C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FFF8E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BBCA1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068B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4433328" w14:textId="77777777">
        <w:trPr>
          <w:divId w:val="17876501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9646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CDC17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44C0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6659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D8FF581" w14:textId="77777777">
        <w:trPr>
          <w:divId w:val="1787650129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E6A50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</w:t>
            </w:r>
            <w:r>
              <w:rPr>
                <w:i/>
                <w:iCs/>
              </w:rPr>
              <w:t>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13E4E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06CA1991" w14:textId="77777777" w:rsidR="00000000" w:rsidRDefault="00AF21E0">
      <w:r>
        <w:t> </w:t>
      </w:r>
    </w:p>
    <w:p w14:paraId="12437448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Каково время работы алгоритма сортировки бинарными вставками в лучшем случае?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0E6E1327" w14:textId="77777777">
        <w:trPr>
          <w:divId w:val="167727197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0AA83" w14:textId="77777777" w:rsidR="00000000" w:rsidRDefault="00AF21E0">
            <w:pPr>
              <w:pStyle w:val="ad"/>
              <w:divId w:val="592014505"/>
            </w:pPr>
            <w:r>
              <w:t>Каково время работы алгоритма сортировки бинарными вставками в лучшем случае?</w:t>
            </w:r>
            <w:r>
              <w:br/>
              <w:t>def insertionSort(a):</w:t>
            </w:r>
            <w:r>
              <w:br/>
              <w:t>    n = len(a)</w:t>
            </w:r>
            <w:r>
              <w:br/>
            </w:r>
            <w:r>
              <w:t>    for i in range(1, n):</w:t>
            </w:r>
            <w:r>
              <w:br/>
              <w:t>        j = i - 1</w:t>
            </w:r>
            <w:r>
              <w:br/>
              <w:t>        k = binSearch(a, a[i], 0, j)</w:t>
            </w:r>
            <w:r>
              <w:br/>
              <w:t>        m = j</w:t>
            </w:r>
            <w:r>
              <w:br/>
              <w:t>        while m &gt;= k:</w:t>
            </w:r>
            <w:r>
              <w:br/>
              <w:t>            a[m], a[m+1] = a[m+1], a[m]</w:t>
            </w:r>
            <w:r>
              <w:br/>
              <w:t>            m -= </w:t>
            </w:r>
            <w:r>
              <w:t>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A3633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584CB07F" w14:textId="77777777">
        <w:trPr>
          <w:divId w:val="167727197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183BB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75820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7BC44450" w14:textId="77777777">
        <w:trPr>
          <w:divId w:val="167727197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BCF22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5FA67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03584CC5" w14:textId="77777777">
        <w:trPr>
          <w:divId w:val="167727197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DBDDB" w14:textId="77777777" w:rsidR="00000000" w:rsidRDefault="00AF21E0">
            <w:pPr>
              <w:pStyle w:val="TableRowHead"/>
              <w:jc w:val="right"/>
            </w:pPr>
            <w:r>
              <w:t>Нумеровать вариа</w:t>
            </w:r>
            <w:r>
              <w:t>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939B8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7D689489" w14:textId="77777777">
        <w:trPr>
          <w:divId w:val="167727197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5DE08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3C926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19BE011C" w14:textId="77777777">
        <w:trPr>
          <w:divId w:val="167727197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754E4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071E4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343E21FE" w14:textId="77777777">
        <w:trPr>
          <w:divId w:val="1677271972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D5B60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7414D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0EF22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29BC1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4032DBFC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ACFE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5FD4D" w14:textId="77777777" w:rsidR="00000000" w:rsidRDefault="00AF21E0">
            <w:pPr>
              <w:pStyle w:val="ad"/>
              <w:divId w:val="965621660"/>
            </w:pPr>
            <w:r>
              <w:t>O(log n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3318A" w14:textId="77777777" w:rsidR="00000000" w:rsidRDefault="00AF21E0">
            <w:pPr>
              <w:pStyle w:val="QFFeedback"/>
              <w:divId w:val="208837654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0484F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BE63459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E31D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B7A32" w14:textId="77777777" w:rsidR="00000000" w:rsidRDefault="00AF21E0">
            <w:pPr>
              <w:pStyle w:val="ad"/>
              <w:divId w:val="1454640334"/>
            </w:pPr>
            <w:r>
              <w:t>О(n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BAFB2" w14:textId="77777777" w:rsidR="00000000" w:rsidRDefault="00AF21E0">
            <w:pPr>
              <w:pStyle w:val="QFFeedback"/>
              <w:divId w:val="95448079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03034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9E39C04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3251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3506E" w14:textId="77777777" w:rsidR="00000000" w:rsidRDefault="00AF21E0">
            <w:pPr>
              <w:pStyle w:val="ad"/>
              <w:divId w:val="639193324"/>
            </w:pPr>
            <w:r>
              <w:t>O(1)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15AB6" w14:textId="77777777" w:rsidR="00000000" w:rsidRDefault="00AF21E0">
            <w:pPr>
              <w:pStyle w:val="QFFeedback"/>
              <w:divId w:val="51257727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1CE4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07E3B7F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5029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16374" w14:textId="77777777" w:rsidR="00000000" w:rsidRDefault="00AF21E0">
            <w:pPr>
              <w:pStyle w:val="ad"/>
              <w:divId w:val="145829528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111B7" w14:textId="77777777" w:rsidR="00000000" w:rsidRDefault="00AF21E0">
            <w:pPr>
              <w:pStyle w:val="QFFeedback"/>
              <w:divId w:val="472084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15247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6044E723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D387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C62C8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670EA" w14:textId="77777777" w:rsidR="00000000" w:rsidRDefault="00AF21E0">
            <w:pPr>
              <w:pStyle w:val="Cell"/>
              <w:divId w:val="208341030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6AE2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621FF3D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40E0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B9E26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F160E" w14:textId="77777777" w:rsidR="00000000" w:rsidRDefault="00AF21E0">
            <w:pPr>
              <w:spacing w:before="0" w:after="0" w:line="240" w:lineRule="auto"/>
              <w:divId w:val="71208010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E19D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65936A2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9682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C90D4" w14:textId="77777777" w:rsidR="00000000" w:rsidRDefault="00AF21E0">
            <w:pPr>
              <w:pStyle w:val="TableRowHead"/>
            </w:pPr>
            <w:r>
              <w:t>Для любого</w:t>
            </w:r>
            <w:r>
              <w:t xml:space="preserve">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D02DC" w14:textId="77777777" w:rsidR="00000000" w:rsidRDefault="00AF21E0">
            <w:pPr>
              <w:spacing w:before="0" w:after="0" w:line="240" w:lineRule="auto"/>
              <w:divId w:val="88614473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396B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0FEB4D8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1A40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E0C03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FB1C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3B4D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E167623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C872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AB8D8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1F4BC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6A7F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77B512F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EFA8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DD068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0E493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D971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0DC5D36" w14:textId="77777777">
        <w:trPr>
          <w:divId w:val="16772719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6588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E444D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F05F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5370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C7F8CD6" w14:textId="77777777">
        <w:trPr>
          <w:divId w:val="1677271972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0A268" w14:textId="77777777" w:rsidR="00000000" w:rsidRDefault="00AF21E0">
            <w:pPr>
              <w:pStyle w:val="Cell"/>
            </w:pPr>
            <w:r>
              <w:rPr>
                <w:i/>
                <w:iCs/>
              </w:rPr>
              <w:t xml:space="preserve">Позволяет выбирать один или несколько правильных ответов </w:t>
            </w:r>
            <w:r>
              <w:rPr>
                <w:i/>
                <w:iCs/>
              </w:rPr>
              <w:t>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335B0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344AB6CC" w14:textId="77777777" w:rsidR="00000000" w:rsidRDefault="00AF21E0">
      <w:r>
        <w:t> </w:t>
      </w:r>
    </w:p>
    <w:p w14:paraId="31538DC5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Каковы основные приложения расстояния Левенштейна?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5011BFB0" w14:textId="77777777">
        <w:trPr>
          <w:divId w:val="119453749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29A5A" w14:textId="77777777" w:rsidR="00000000" w:rsidRDefault="00AF21E0">
            <w:pPr>
              <w:pStyle w:val="ad"/>
              <w:divId w:val="1285383207"/>
            </w:pPr>
            <w:r>
              <w:t>Каковы основные приложения расстояния Левенштейна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85C17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317238DB" w14:textId="77777777">
        <w:trPr>
          <w:divId w:val="119453749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39AE7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A7333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014BB494" w14:textId="77777777">
        <w:trPr>
          <w:divId w:val="119453749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BEE6C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655F0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7FA4E017" w14:textId="77777777">
        <w:trPr>
          <w:divId w:val="119453749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B43D1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58FA7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2FE34F06" w14:textId="77777777">
        <w:trPr>
          <w:divId w:val="119453749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5DE2B" w14:textId="77777777" w:rsidR="00000000" w:rsidRDefault="00AF21E0">
            <w:pPr>
              <w:pStyle w:val="TableRowHead"/>
              <w:jc w:val="right"/>
            </w:pPr>
            <w:r>
              <w:t>Штраф за кажд</w:t>
            </w:r>
            <w:r>
              <w:t>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915B9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4DC1D2B8" w14:textId="77777777">
        <w:trPr>
          <w:divId w:val="119453749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B538D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10ECE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59B77430" w14:textId="77777777">
        <w:trPr>
          <w:divId w:val="1194537498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DCD8A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2E1CD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D57ED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312DC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1588B9ED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12F5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26856" w14:textId="77777777" w:rsidR="00000000" w:rsidRDefault="00AF21E0">
            <w:pPr>
              <w:pStyle w:val="ad"/>
              <w:divId w:val="1387341247"/>
            </w:pPr>
            <w:r>
              <w:t>Поиск в интернете и исправление опечато</w:t>
            </w:r>
            <w:r>
              <w:t>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98096" w14:textId="77777777" w:rsidR="00000000" w:rsidRDefault="00AF21E0">
            <w:pPr>
              <w:pStyle w:val="QFFeedback"/>
              <w:divId w:val="47934427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6D010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4C2D0BBE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170D8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2EDB5" w14:textId="77777777" w:rsidR="00000000" w:rsidRDefault="00AF21E0">
            <w:pPr>
              <w:pStyle w:val="ad"/>
              <w:divId w:val="43527035"/>
            </w:pPr>
            <w:r>
              <w:t>Компрессия данны</w:t>
            </w:r>
            <w:r>
              <w:t>х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5E70F" w14:textId="77777777" w:rsidR="00000000" w:rsidRDefault="00AF21E0">
            <w:pPr>
              <w:pStyle w:val="QFFeedback"/>
              <w:divId w:val="52305516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E0E08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F65FB56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852C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BDB67" w14:textId="77777777" w:rsidR="00000000" w:rsidRDefault="00AF21E0">
            <w:pPr>
              <w:pStyle w:val="ad"/>
              <w:divId w:val="435297974"/>
            </w:pPr>
            <w:r>
              <w:t>Криптографи</w:t>
            </w:r>
            <w:r>
              <w:t>я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CF33B" w14:textId="77777777" w:rsidR="00000000" w:rsidRDefault="00AF21E0">
            <w:pPr>
              <w:pStyle w:val="QFFeedback"/>
              <w:divId w:val="119927140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BFF18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F5BDF2E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7CDE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2476C" w14:textId="77777777" w:rsidR="00000000" w:rsidRDefault="00AF21E0">
            <w:pPr>
              <w:pStyle w:val="ad"/>
              <w:divId w:val="821503519"/>
            </w:pPr>
            <w:r>
              <w:t>Построение графо</w:t>
            </w:r>
            <w:r>
              <w:t>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AB87F" w14:textId="77777777" w:rsidR="00000000" w:rsidRDefault="00AF21E0">
            <w:pPr>
              <w:pStyle w:val="QFFeedback"/>
              <w:divId w:val="8179934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4DE2B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D896212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DAD1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65334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2B16E" w14:textId="77777777" w:rsidR="00000000" w:rsidRDefault="00AF21E0">
            <w:pPr>
              <w:pStyle w:val="Cell"/>
              <w:divId w:val="61054821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DA3F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DF7D0F0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4571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D94EC" w14:textId="77777777" w:rsidR="00000000" w:rsidRDefault="00AF21E0">
            <w:pPr>
              <w:pStyle w:val="TableRowHead"/>
            </w:pPr>
            <w:r>
              <w:t>Для любого правильного ответ</w:t>
            </w:r>
            <w:r>
              <w:t>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708D6" w14:textId="77777777" w:rsidR="00000000" w:rsidRDefault="00AF21E0">
            <w:pPr>
              <w:spacing w:before="0" w:after="0" w:line="240" w:lineRule="auto"/>
              <w:divId w:val="184493615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AD13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3CBBCDB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7715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4BF06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1128A" w14:textId="77777777" w:rsidR="00000000" w:rsidRDefault="00AF21E0">
            <w:pPr>
              <w:spacing w:before="0" w:after="0" w:line="240" w:lineRule="auto"/>
              <w:divId w:val="99610615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0E4F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D24669F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8E61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FD39A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58D4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A419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B036E0B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1D75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E64D8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F7648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96A6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5F183F1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1958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24DDC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1C776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DF23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762C9AC" w14:textId="77777777">
        <w:trPr>
          <w:divId w:val="1194537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F803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71C72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B000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DED3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CB7C73D" w14:textId="77777777">
        <w:trPr>
          <w:divId w:val="1194537498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FB236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</w:t>
            </w:r>
            <w:r>
              <w:rPr>
                <w:i/>
                <w:iCs/>
              </w:rPr>
              <w:t>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49C95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71633118" w14:textId="77777777" w:rsidR="00000000" w:rsidRDefault="00AF21E0">
      <w:r>
        <w:t> </w:t>
      </w:r>
    </w:p>
    <w:p w14:paraId="055F5FEE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Какое время выполнения имеет алгоритм динамического программирования для решения задачи о нахождении наибольшей общей подпоследовательности длины n и m?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709BF2E0" w14:textId="77777777">
        <w:trPr>
          <w:divId w:val="125339318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FEAD4" w14:textId="77777777" w:rsidR="00000000" w:rsidRDefault="00AF21E0">
            <w:pPr>
              <w:pStyle w:val="ad"/>
              <w:divId w:val="629168857"/>
            </w:pPr>
            <w:r>
              <w:t xml:space="preserve">Какое время выполнения </w:t>
            </w:r>
            <w:r>
              <w:t>имеет алгоритм динамического программирования для решения задачи о нахождении наибольшей общей подпоследовательности длины n и m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097CA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0A79F2D9" w14:textId="77777777">
        <w:trPr>
          <w:divId w:val="125339318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17B0E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A8F57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10950C76" w14:textId="77777777">
        <w:trPr>
          <w:divId w:val="125339318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6143A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29AAE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27FB039F" w14:textId="77777777">
        <w:trPr>
          <w:divId w:val="125339318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BB919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8D0B1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0F23EAEB" w14:textId="77777777">
        <w:trPr>
          <w:divId w:val="125339318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6C533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</w:t>
            </w:r>
            <w:r>
              <w:t xml:space="preserve">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81895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329F26E7" w14:textId="77777777">
        <w:trPr>
          <w:divId w:val="125339318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7E43A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B8161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493926F5" w14:textId="77777777">
        <w:trPr>
          <w:divId w:val="1253393180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43C65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DA551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BD7DD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4FF0B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2E42BCFA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8564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3A4E2" w14:textId="77777777" w:rsidR="00000000" w:rsidRDefault="00AF21E0">
            <w:pPr>
              <w:pStyle w:val="ad"/>
              <w:divId w:val="1668291264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954EE" w14:textId="77777777" w:rsidR="00000000" w:rsidRDefault="00AF21E0">
            <w:pPr>
              <w:pStyle w:val="QFFeedback"/>
              <w:divId w:val="113811413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C1EB5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63BD606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897A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E39BB" w14:textId="77777777" w:rsidR="00000000" w:rsidRDefault="00AF21E0">
            <w:pPr>
              <w:pStyle w:val="ad"/>
              <w:divId w:val="2125608021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99BE3" w14:textId="77777777" w:rsidR="00000000" w:rsidRDefault="00AF21E0">
            <w:pPr>
              <w:pStyle w:val="QFFeedback"/>
              <w:divId w:val="77459361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E555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449EA40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E769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8C44A" w14:textId="77777777" w:rsidR="00000000" w:rsidRDefault="00AF21E0">
            <w:pPr>
              <w:pStyle w:val="ad"/>
              <w:divId w:val="915238780"/>
            </w:pPr>
            <w:r>
              <w:t>O(nm)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F3CA0" w14:textId="77777777" w:rsidR="00000000" w:rsidRDefault="00AF21E0">
            <w:pPr>
              <w:pStyle w:val="QFFeedback"/>
              <w:divId w:val="49342369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5959F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2B7BC20E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C6BE5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41772" w14:textId="77777777" w:rsidR="00000000" w:rsidRDefault="00AF21E0">
            <w:pPr>
              <w:pStyle w:val="ad"/>
              <w:divId w:val="1946765311"/>
            </w:pPr>
            <w:r>
              <w:t>O(2</w:t>
            </w:r>
            <w:r>
              <w:rPr>
                <w:vertAlign w:val="superscript"/>
              </w:rPr>
              <w:t>n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42F6E" w14:textId="77777777" w:rsidR="00000000" w:rsidRDefault="00AF21E0">
            <w:pPr>
              <w:pStyle w:val="QFFeedback"/>
              <w:divId w:val="44381718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C5F96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0788145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04E4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7E6A9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8DEAD" w14:textId="77777777" w:rsidR="00000000" w:rsidRDefault="00AF21E0">
            <w:pPr>
              <w:pStyle w:val="Cell"/>
              <w:divId w:val="56769265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3614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0558DF4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3F3A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83C38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AFA4C" w14:textId="77777777" w:rsidR="00000000" w:rsidRDefault="00AF21E0">
            <w:pPr>
              <w:spacing w:before="0" w:after="0" w:line="240" w:lineRule="auto"/>
              <w:divId w:val="3127501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11A2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2D15090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3BB8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E2DD7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17E5A" w14:textId="77777777" w:rsidR="00000000" w:rsidRDefault="00AF21E0">
            <w:pPr>
              <w:spacing w:before="0" w:after="0" w:line="240" w:lineRule="auto"/>
              <w:divId w:val="191778183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9161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8DCA44A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C86D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DE0E9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A3FA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9EBE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C2B22F8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75F6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3FF49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55994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A563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4073640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988D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48165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4C3E1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B4D7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F57A6A8" w14:textId="77777777">
        <w:trPr>
          <w:divId w:val="125339318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930A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C7D16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7AFF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5D9F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055F85C" w14:textId="77777777">
        <w:trPr>
          <w:divId w:val="1253393180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15145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7C6E3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5D25D20A" w14:textId="77777777" w:rsidR="00000000" w:rsidRDefault="00AF21E0">
      <w:r>
        <w:t> </w:t>
      </w:r>
    </w:p>
    <w:p w14:paraId="0EF7A3B3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Какое и</w:t>
      </w:r>
      <w:r>
        <w:rPr>
          <w:rFonts w:eastAsia="Times New Roman"/>
        </w:rPr>
        <w:t>з следующих определений наиболее точно описывает понятие графа?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0B59E593" w14:textId="77777777">
        <w:trPr>
          <w:divId w:val="11442017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FCA3E" w14:textId="77777777" w:rsidR="00000000" w:rsidRDefault="00AF21E0">
            <w:pPr>
              <w:pStyle w:val="ad"/>
              <w:divId w:val="365178756"/>
            </w:pPr>
            <w:r>
              <w:t>Какое из следующих определений наиболее точно описывает понятие графа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E798E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21EF8F87" w14:textId="77777777">
        <w:trPr>
          <w:divId w:val="11442017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F998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BF0BE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039F6457" w14:textId="77777777">
        <w:trPr>
          <w:divId w:val="11442017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1F419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E5CEB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76A6DA55" w14:textId="77777777">
        <w:trPr>
          <w:divId w:val="11442017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8FD3A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76692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1249CF30" w14:textId="77777777">
        <w:trPr>
          <w:divId w:val="11442017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2F346" w14:textId="77777777" w:rsidR="00000000" w:rsidRDefault="00AF21E0">
            <w:pPr>
              <w:pStyle w:val="TableRowHead"/>
              <w:jc w:val="right"/>
            </w:pPr>
            <w:r>
              <w:t>Штраф за каждую неправи</w:t>
            </w:r>
            <w:r>
              <w:t>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BC322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7E0881C6" w14:textId="77777777">
        <w:trPr>
          <w:divId w:val="11442017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E2421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CC89A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3190C459" w14:textId="77777777">
        <w:trPr>
          <w:divId w:val="1144201779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79439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E1BF5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36A41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04129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5784B0B6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946F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3B018" w14:textId="77777777" w:rsidR="00000000" w:rsidRDefault="00AF21E0">
            <w:pPr>
              <w:pStyle w:val="ad"/>
              <w:divId w:val="2050453628"/>
            </w:pPr>
            <w:r>
              <w:t>Граф – это набор вершин и ребер, связывающих эти вершин</w:t>
            </w:r>
            <w:r>
              <w:t>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75E10" w14:textId="77777777" w:rsidR="00000000" w:rsidRDefault="00AF21E0">
            <w:pPr>
              <w:pStyle w:val="QFFeedback"/>
              <w:divId w:val="168632180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06161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72FE9C7D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C143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D44D" w14:textId="77777777" w:rsidR="00000000" w:rsidRDefault="00AF21E0">
            <w:pPr>
              <w:pStyle w:val="ad"/>
              <w:divId w:val="896745263"/>
            </w:pPr>
            <w:r>
              <w:t>Граф – это набор вершин и дуг, связывающих эти вершин</w:t>
            </w:r>
            <w:r>
              <w:t>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D8901" w14:textId="77777777" w:rsidR="00000000" w:rsidRDefault="00AF21E0">
            <w:pPr>
              <w:pStyle w:val="QFFeedback"/>
              <w:divId w:val="208656098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DCF18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5D8EEE9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66045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81075" w14:textId="77777777" w:rsidR="00000000" w:rsidRDefault="00AF21E0">
            <w:pPr>
              <w:pStyle w:val="ad"/>
              <w:divId w:val="97676240"/>
            </w:pPr>
            <w:r>
              <w:t>Граф – это набор ребер, связывающих вершин</w:t>
            </w:r>
            <w:r>
              <w:t>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C26BB" w14:textId="77777777" w:rsidR="00000000" w:rsidRDefault="00AF21E0">
            <w:pPr>
              <w:pStyle w:val="QFFeedback"/>
              <w:divId w:val="101175947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69FB0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88813D2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267E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86A6C" w14:textId="77777777" w:rsidR="00000000" w:rsidRDefault="00AF21E0">
            <w:pPr>
              <w:pStyle w:val="ad"/>
              <w:divId w:val="1717701924"/>
            </w:pPr>
            <w:r>
              <w:t>Граф – это</w:t>
            </w:r>
            <w:r>
              <w:t xml:space="preserve"> набор дуг, связывающих вершин</w:t>
            </w:r>
            <w:r>
              <w:t>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78DD8" w14:textId="77777777" w:rsidR="00000000" w:rsidRDefault="00AF21E0">
            <w:pPr>
              <w:pStyle w:val="QFFeedback"/>
              <w:divId w:val="96967169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984C9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1915F53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D426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9E8A0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E0F60" w14:textId="77777777" w:rsidR="00000000" w:rsidRDefault="00AF21E0">
            <w:pPr>
              <w:pStyle w:val="Cell"/>
              <w:divId w:val="136040034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0BA2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8CBC6B1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2DD1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9024B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9B49D" w14:textId="77777777" w:rsidR="00000000" w:rsidRDefault="00AF21E0">
            <w:pPr>
              <w:spacing w:before="0" w:after="0" w:line="240" w:lineRule="auto"/>
              <w:divId w:val="43798639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2BBC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AFF6F82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273F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82B70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75DEC" w14:textId="77777777" w:rsidR="00000000" w:rsidRDefault="00AF21E0">
            <w:pPr>
              <w:spacing w:before="0" w:after="0" w:line="240" w:lineRule="auto"/>
              <w:divId w:val="96268971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B18B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620327C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5980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4185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C8A9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EC09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F5E4F64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D84A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6F10F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</w:t>
            </w:r>
            <w:r>
              <w:t xml:space="preserve">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A7FA0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EF94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0281B3B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8A26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BBCB6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363C9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815C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06245CA" w14:textId="77777777">
        <w:trPr>
          <w:divId w:val="11442017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9792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9BB64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6A63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3A9B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59F0153" w14:textId="77777777">
        <w:trPr>
          <w:divId w:val="1144201779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C49B4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4207C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3002A38C" w14:textId="77777777" w:rsidR="00000000" w:rsidRDefault="00AF21E0">
      <w:r>
        <w:t> </w:t>
      </w:r>
    </w:p>
    <w:p w14:paraId="7048F5E4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Какое количество подстрок длины от 1 до n можно выделить из строки длины n?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618B02F6" w14:textId="77777777">
        <w:trPr>
          <w:divId w:val="30305009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E2955" w14:textId="77777777" w:rsidR="00000000" w:rsidRDefault="00AF21E0">
            <w:pPr>
              <w:pStyle w:val="ad"/>
              <w:divId w:val="90126242"/>
            </w:pPr>
            <w:r>
              <w:t>Ка</w:t>
            </w:r>
            <w:r>
              <w:t>кое количество подстрок длины от 1 до n можно выделить из строки длины n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4854F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52800726" w14:textId="77777777">
        <w:trPr>
          <w:divId w:val="30305009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7A59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8027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0AE291A9" w14:textId="77777777">
        <w:trPr>
          <w:divId w:val="30305009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F1260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0B0FC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73A63217" w14:textId="77777777">
        <w:trPr>
          <w:divId w:val="30305009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AB944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23A60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0EE10FB9" w14:textId="77777777">
        <w:trPr>
          <w:divId w:val="30305009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C858E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C7353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2721AD1E" w14:textId="77777777">
        <w:trPr>
          <w:divId w:val="30305009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4D424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B6229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42B058F9" w14:textId="77777777">
        <w:trPr>
          <w:divId w:val="303050096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B12DE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FA69E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7B850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6C8C1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2EE23A8A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21F8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03411" w14:textId="77777777" w:rsidR="00000000" w:rsidRDefault="00AF21E0">
            <w:pPr>
              <w:spacing w:before="0" w:after="0" w:line="240" w:lineRule="auto"/>
              <w:divId w:val="172498799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(n</w:t>
            </w:r>
            <w:r>
              <w:rPr>
                <w:rFonts w:eastAsia="Times New Roman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-n)/2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A4897" w14:textId="77777777" w:rsidR="00000000" w:rsidRDefault="00AF21E0">
            <w:pPr>
              <w:pStyle w:val="QFFeedback"/>
              <w:divId w:val="71489142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FC695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EC49B6D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C960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35DFD" w14:textId="77777777" w:rsidR="00000000" w:rsidRDefault="00AF21E0">
            <w:pPr>
              <w:pStyle w:val="ad"/>
              <w:divId w:val="1491018793"/>
            </w:pPr>
            <w:r>
              <w:rPr>
                <w:b/>
                <w:bCs/>
              </w:rPr>
              <w:t>(n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+n)/2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95A2C" w14:textId="77777777" w:rsidR="00000000" w:rsidRDefault="00AF21E0">
            <w:pPr>
              <w:pStyle w:val="QFFeedback"/>
              <w:divId w:val="106143828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52AB8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15030610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B827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99960" w14:textId="77777777" w:rsidR="00000000" w:rsidRDefault="00AF21E0">
            <w:pPr>
              <w:pStyle w:val="ad"/>
              <w:divId w:val="1772163896"/>
            </w:pPr>
            <w:r>
              <w:rPr>
                <w:b/>
                <w:bCs/>
              </w:rPr>
              <w:t>(n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-n-1)/2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D8E8" w14:textId="77777777" w:rsidR="00000000" w:rsidRDefault="00AF21E0">
            <w:pPr>
              <w:pStyle w:val="QFFeedback"/>
              <w:divId w:val="180160954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71EB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37AB309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C5FA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DE986" w14:textId="77777777" w:rsidR="00000000" w:rsidRDefault="00AF21E0">
            <w:pPr>
              <w:pStyle w:val="ad"/>
              <w:divId w:val="100271055"/>
            </w:pPr>
            <w:r>
              <w:rPr>
                <w:b/>
                <w:bCs/>
              </w:rPr>
              <w:t>(n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-2n+1)/2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49671" w14:textId="77777777" w:rsidR="00000000" w:rsidRDefault="00AF21E0">
            <w:pPr>
              <w:pStyle w:val="QFFeedback"/>
              <w:divId w:val="86201413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C41F2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629AA50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33D1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C10AC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8647C" w14:textId="77777777" w:rsidR="00000000" w:rsidRDefault="00AF21E0">
            <w:pPr>
              <w:pStyle w:val="Cell"/>
              <w:divId w:val="117410793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3C64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3C6E7C6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7C52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7B50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B5A5E" w14:textId="77777777" w:rsidR="00000000" w:rsidRDefault="00AF21E0">
            <w:pPr>
              <w:spacing w:before="0" w:after="0" w:line="240" w:lineRule="auto"/>
              <w:divId w:val="137199967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6ABB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DA3DDE7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64B4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3C7E6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8B739" w14:textId="77777777" w:rsidR="00000000" w:rsidRDefault="00AF21E0">
            <w:pPr>
              <w:spacing w:before="0" w:after="0" w:line="240" w:lineRule="auto"/>
              <w:divId w:val="9044101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9B22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3921A80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4CF8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B5AB7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4206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C0E6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C00BC4E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F957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5BE77" w14:textId="77777777" w:rsidR="00000000" w:rsidRDefault="00AF21E0">
            <w:pPr>
              <w:pStyle w:val="TableRowHead"/>
            </w:pPr>
            <w:r>
              <w:t>Показать коли</w:t>
            </w:r>
            <w:r>
              <w:t>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8929B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D00B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81CDD42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4B7A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762A8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095B5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C0FF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E256B07" w14:textId="77777777">
        <w:trPr>
          <w:divId w:val="30305009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0E9B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403C6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1B66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F171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55EFCC2" w14:textId="77777777">
        <w:trPr>
          <w:divId w:val="303050096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7C2B0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496EE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78135F36" w14:textId="77777777" w:rsidR="00000000" w:rsidRDefault="00AF21E0">
      <w:r>
        <w:t> </w:t>
      </w:r>
    </w:p>
    <w:p w14:paraId="1A38986D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Какое утверждение о деревьях не верно?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0A0EB51C" w14:textId="77777777">
        <w:trPr>
          <w:divId w:val="191642992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C402E" w14:textId="77777777" w:rsidR="00000000" w:rsidRDefault="00AF21E0">
            <w:pPr>
              <w:pStyle w:val="ad"/>
              <w:divId w:val="963581569"/>
            </w:pPr>
            <w:r>
              <w:t>Как</w:t>
            </w:r>
            <w:r>
              <w:t>ое утверждение о деревьях не верно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6C921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660D04CA" w14:textId="77777777">
        <w:trPr>
          <w:divId w:val="191642992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69689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9FBC8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3E644401" w14:textId="77777777">
        <w:trPr>
          <w:divId w:val="191642992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DB11F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0AFC8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56DB6471" w14:textId="77777777">
        <w:trPr>
          <w:divId w:val="191642992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1A49E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51B77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5BD79C9B" w14:textId="77777777">
        <w:trPr>
          <w:divId w:val="191642992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93671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A5C67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6752432D" w14:textId="77777777">
        <w:trPr>
          <w:divId w:val="191642992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FC132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381AC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5CCE0E78" w14:textId="77777777">
        <w:trPr>
          <w:divId w:val="1916429922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80F2E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B4A5A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03516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17765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0496052F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DF4F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AE292" w14:textId="77777777" w:rsidR="00000000" w:rsidRDefault="00AF21E0">
            <w:pPr>
              <w:pStyle w:val="ad"/>
              <w:divId w:val="1718159973"/>
            </w:pPr>
            <w:r>
              <w:t>Дерево не имеет кратных ребе</w:t>
            </w:r>
            <w:r>
              <w:t>р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2E224" w14:textId="77777777" w:rsidR="00000000" w:rsidRDefault="00AF21E0">
            <w:pPr>
              <w:pStyle w:val="QFFeedback"/>
              <w:divId w:val="157485565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A5686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2C6821F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19FE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F89B3" w14:textId="77777777" w:rsidR="00000000" w:rsidRDefault="00AF21E0">
            <w:pPr>
              <w:pStyle w:val="ad"/>
              <w:divId w:val="943071155"/>
            </w:pPr>
            <w:r>
              <w:t>Дерево – это связный ациклический гра</w:t>
            </w:r>
            <w:r>
              <w:t>ф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287BE" w14:textId="77777777" w:rsidR="00000000" w:rsidRDefault="00AF21E0">
            <w:pPr>
              <w:pStyle w:val="QFFeedback"/>
              <w:divId w:val="35809440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E7DA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3CB0341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ACA2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B4EB5" w14:textId="77777777" w:rsidR="00000000" w:rsidRDefault="00AF21E0">
            <w:pPr>
              <w:pStyle w:val="ad"/>
              <w:divId w:val="98181441"/>
            </w:pPr>
            <w:r>
              <w:t>Множество деревьев называют лесо</w:t>
            </w:r>
            <w:r>
              <w:t>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7433C" w14:textId="77777777" w:rsidR="00000000" w:rsidRDefault="00AF21E0">
            <w:pPr>
              <w:pStyle w:val="QFFeedback"/>
              <w:divId w:val="123458040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B013B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8FB78C5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8D81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7A1FB" w14:textId="77777777" w:rsidR="00000000" w:rsidRDefault="00AF21E0">
            <w:pPr>
              <w:pStyle w:val="ad"/>
              <w:divId w:val="490144796"/>
            </w:pPr>
            <w:r>
              <w:t>Не каждое дерево является двудольным графо</w:t>
            </w:r>
            <w:r>
              <w:t>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E0508" w14:textId="77777777" w:rsidR="00000000" w:rsidRDefault="00AF21E0">
            <w:pPr>
              <w:pStyle w:val="QFFeedback"/>
              <w:divId w:val="105450491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3DE7E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365B7DC2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4CDC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5EA5D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C9A54" w14:textId="77777777" w:rsidR="00000000" w:rsidRDefault="00AF21E0">
            <w:pPr>
              <w:pStyle w:val="Cell"/>
              <w:divId w:val="171291870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936E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55BD6AA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4568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7D408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DF4DE" w14:textId="77777777" w:rsidR="00000000" w:rsidRDefault="00AF21E0">
            <w:pPr>
              <w:spacing w:before="0" w:after="0" w:line="240" w:lineRule="auto"/>
              <w:divId w:val="205935741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7F12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2F7C7F6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6FBA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0B227" w14:textId="77777777" w:rsidR="00000000" w:rsidRDefault="00AF21E0">
            <w:pPr>
              <w:pStyle w:val="TableRowHead"/>
            </w:pPr>
            <w:r>
              <w:t>Для любого неправильного о</w:t>
            </w:r>
            <w:r>
              <w:t>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F210A" w14:textId="77777777" w:rsidR="00000000" w:rsidRDefault="00AF21E0">
            <w:pPr>
              <w:spacing w:before="0" w:after="0" w:line="240" w:lineRule="auto"/>
              <w:divId w:val="44847383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3502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495B635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ED44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26C35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DF18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71AA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634A085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BE4A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07706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2E12B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50D1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9F21920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EF4B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0027A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BDA10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9662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823D14A" w14:textId="77777777">
        <w:trPr>
          <w:divId w:val="191642992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ACAC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2DCB6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9FB7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1242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FEBDD4C" w14:textId="77777777">
        <w:trPr>
          <w:divId w:val="1916429922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0F2DA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</w:t>
            </w:r>
            <w:r>
              <w:rPr>
                <w:i/>
                <w:iCs/>
              </w:rPr>
              <w:t>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16F69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56957164" w14:textId="77777777" w:rsidR="00000000" w:rsidRDefault="00AF21E0">
      <w:r>
        <w:t> </w:t>
      </w:r>
    </w:p>
    <w:p w14:paraId="3E2BFFCA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Какой алгоритм был основой для создания формата GIF?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02D2F0E7" w14:textId="77777777">
        <w:trPr>
          <w:divId w:val="191511615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0C8E4" w14:textId="77777777" w:rsidR="00000000" w:rsidRDefault="00AF21E0">
            <w:pPr>
              <w:pStyle w:val="ad"/>
              <w:divId w:val="1691755275"/>
            </w:pPr>
            <w:r>
              <w:t>Какой алгоритм был основой для создания формата GIF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7AADE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3589CD4F" w14:textId="77777777">
        <w:trPr>
          <w:divId w:val="191511615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070E8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86DD2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5AD6B6C2" w14:textId="77777777">
        <w:trPr>
          <w:divId w:val="191511615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61623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BF1C3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43C9C4E2" w14:textId="77777777">
        <w:trPr>
          <w:divId w:val="191511615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E170D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7411C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71856C16" w14:textId="77777777">
        <w:trPr>
          <w:divId w:val="191511615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2F9A7" w14:textId="77777777" w:rsidR="00000000" w:rsidRDefault="00AF21E0">
            <w:pPr>
              <w:pStyle w:val="TableRowHead"/>
              <w:jc w:val="right"/>
            </w:pPr>
            <w:r>
              <w:t>Штраф за каждую неправиль</w:t>
            </w:r>
            <w:r>
              <w:t>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0568E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309012DE" w14:textId="77777777">
        <w:trPr>
          <w:divId w:val="191511615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0746A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DA0E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4BBD33F6" w14:textId="77777777">
        <w:trPr>
          <w:divId w:val="1915116159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0A8F0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DD44E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69B5C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30F42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0B309C91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F4E2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68D62" w14:textId="77777777" w:rsidR="00000000" w:rsidRDefault="00AF21E0">
            <w:pPr>
              <w:pStyle w:val="ad"/>
              <w:divId w:val="1816141294"/>
            </w:pPr>
            <w:r>
              <w:t>Алгоритм Шеннона-Фан</w:t>
            </w:r>
            <w:r>
              <w:t>о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AA033" w14:textId="77777777" w:rsidR="00000000" w:rsidRDefault="00AF21E0">
            <w:pPr>
              <w:pStyle w:val="QFFeedback"/>
              <w:divId w:val="114073396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095D3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4174DD1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3232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80C53" w14:textId="77777777" w:rsidR="00000000" w:rsidRDefault="00AF21E0">
            <w:pPr>
              <w:pStyle w:val="ad"/>
              <w:divId w:val="1152865344"/>
            </w:pPr>
            <w:r>
              <w:t>Алгоритм Хаффман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D835F" w14:textId="77777777" w:rsidR="00000000" w:rsidRDefault="00AF21E0">
            <w:pPr>
              <w:pStyle w:val="QFFeedback"/>
              <w:divId w:val="108063822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5CEB2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14E1AD9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12BE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D5897" w14:textId="77777777" w:rsidR="00000000" w:rsidRDefault="00AF21E0">
            <w:pPr>
              <w:pStyle w:val="ad"/>
              <w:divId w:val="1529484670"/>
            </w:pPr>
            <w:r>
              <w:t>Алгоритм LZ</w:t>
            </w:r>
            <w:r>
              <w:t>W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C6A60" w14:textId="77777777" w:rsidR="00000000" w:rsidRDefault="00AF21E0">
            <w:pPr>
              <w:pStyle w:val="QFFeedback"/>
              <w:divId w:val="10049443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9D6B2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6438FAB2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8A27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CAEF4" w14:textId="77777777" w:rsidR="00000000" w:rsidRDefault="00AF21E0">
            <w:pPr>
              <w:pStyle w:val="ad"/>
              <w:divId w:val="2124180731"/>
            </w:pPr>
            <w:r>
              <w:t>Алгоритм RL</w:t>
            </w:r>
            <w:r>
              <w:t>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0A1AE" w14:textId="77777777" w:rsidR="00000000" w:rsidRDefault="00AF21E0">
            <w:pPr>
              <w:pStyle w:val="QFFeedback"/>
              <w:divId w:val="1292019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75E4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0DA0A71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6793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6517C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0D597" w14:textId="77777777" w:rsidR="00000000" w:rsidRDefault="00AF21E0">
            <w:pPr>
              <w:pStyle w:val="Cell"/>
              <w:divId w:val="179413296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EF00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0C50C60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F4DB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650CF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6E66B" w14:textId="77777777" w:rsidR="00000000" w:rsidRDefault="00AF21E0">
            <w:pPr>
              <w:spacing w:before="0" w:after="0" w:line="240" w:lineRule="auto"/>
              <w:divId w:val="32423857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2932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81173F9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88F5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02651" w14:textId="77777777" w:rsidR="00000000" w:rsidRDefault="00AF21E0">
            <w:pPr>
              <w:pStyle w:val="TableRowHead"/>
            </w:pPr>
            <w:r>
              <w:t>Для любого</w:t>
            </w:r>
            <w:r>
              <w:t xml:space="preserve">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ADB39" w14:textId="77777777" w:rsidR="00000000" w:rsidRDefault="00AF21E0">
            <w:pPr>
              <w:spacing w:before="0" w:after="0" w:line="240" w:lineRule="auto"/>
              <w:divId w:val="28262050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905D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52F82D2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0F1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FCECF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DBE0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00E3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53C8626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A768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2C4E8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8CF6D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A459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46CA9CC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346E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409B8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5D712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B7B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E51154D" w14:textId="77777777">
        <w:trPr>
          <w:divId w:val="19151161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AA11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1FE97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0B28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DF6C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B1DAC7A" w14:textId="77777777">
        <w:trPr>
          <w:divId w:val="1915116159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AD8C1" w14:textId="77777777" w:rsidR="00000000" w:rsidRDefault="00AF21E0">
            <w:pPr>
              <w:pStyle w:val="Cell"/>
            </w:pPr>
            <w:r>
              <w:rPr>
                <w:i/>
                <w:iCs/>
              </w:rPr>
              <w:t xml:space="preserve">Позволяет выбирать один или несколько правильных ответов </w:t>
            </w:r>
            <w:r>
              <w:rPr>
                <w:i/>
                <w:iCs/>
              </w:rPr>
              <w:t>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A3D47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4C6E9C70" w14:textId="77777777" w:rsidR="00000000" w:rsidRDefault="00AF21E0">
      <w:r>
        <w:t> </w:t>
      </w:r>
    </w:p>
    <w:p w14:paraId="4A743F8A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Какой алгоритм сортировки на каждом шаге выбирает наименьший элемент и помещает его в начало неотсортированной части массива?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217293B0" w14:textId="77777777">
        <w:trPr>
          <w:divId w:val="89917611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67C94" w14:textId="77777777" w:rsidR="00000000" w:rsidRDefault="00AF21E0">
            <w:pPr>
              <w:pStyle w:val="ad"/>
              <w:divId w:val="1760104605"/>
            </w:pPr>
            <w:r>
              <w:t xml:space="preserve">Какой алгоритм сортировки на каждом шаге выбирает наименьший элемент и помещает его в </w:t>
            </w:r>
            <w:r>
              <w:t>начало неотсортированной части массива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625BD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28E9448A" w14:textId="77777777">
        <w:trPr>
          <w:divId w:val="89917611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87A1D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186B2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67DE1582" w14:textId="77777777">
        <w:trPr>
          <w:divId w:val="89917611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72EDD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D87C4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1D57661D" w14:textId="77777777">
        <w:trPr>
          <w:divId w:val="89917611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C1BFB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A45DF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6A5234DB" w14:textId="77777777">
        <w:trPr>
          <w:divId w:val="89917611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521CE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EA950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25F46C21" w14:textId="77777777">
        <w:trPr>
          <w:divId w:val="89917611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2AABE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D3E86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50E63A9D" w14:textId="77777777">
        <w:trPr>
          <w:divId w:val="899176115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4F279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6E68B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7537C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AB8F3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140263B4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367F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71FEE" w14:textId="77777777" w:rsidR="00000000" w:rsidRDefault="00AF21E0">
            <w:pPr>
              <w:pStyle w:val="ad"/>
              <w:divId w:val="1625579230"/>
            </w:pPr>
            <w:r>
              <w:t>Сортировка пузырько</w:t>
            </w:r>
            <w:r>
              <w:t>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0BAB7" w14:textId="77777777" w:rsidR="00000000" w:rsidRDefault="00AF21E0">
            <w:pPr>
              <w:pStyle w:val="QFFeedback"/>
              <w:divId w:val="17943890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7BC5F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E27CEA3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7A60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9A992" w14:textId="77777777" w:rsidR="00000000" w:rsidRDefault="00AF21E0">
            <w:pPr>
              <w:pStyle w:val="ad"/>
              <w:divId w:val="1664309529"/>
            </w:pPr>
            <w:r>
              <w:t>Сор</w:t>
            </w:r>
            <w:r>
              <w:t>тировка выборо</w:t>
            </w:r>
            <w:r>
              <w:t>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B1B03" w14:textId="77777777" w:rsidR="00000000" w:rsidRDefault="00AF21E0">
            <w:pPr>
              <w:pStyle w:val="QFFeedback"/>
              <w:divId w:val="108279387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7F4D1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5551A210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F45D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62D7B" w14:textId="77777777" w:rsidR="00000000" w:rsidRDefault="00AF21E0">
            <w:pPr>
              <w:pStyle w:val="ad"/>
              <w:divId w:val="26489255"/>
            </w:pPr>
            <w:r>
              <w:t>Сортировка вставкам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B9742" w14:textId="77777777" w:rsidR="00000000" w:rsidRDefault="00AF21E0">
            <w:pPr>
              <w:pStyle w:val="QFFeedback"/>
              <w:divId w:val="169634470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6951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9E93CEF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3277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CD58B" w14:textId="77777777" w:rsidR="00000000" w:rsidRDefault="00AF21E0">
            <w:pPr>
              <w:pStyle w:val="ad"/>
              <w:divId w:val="589041923"/>
            </w:pPr>
            <w:r>
              <w:t>Сортировка слияние</w:t>
            </w:r>
            <w:r>
              <w:t>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917E0" w14:textId="77777777" w:rsidR="00000000" w:rsidRDefault="00AF21E0">
            <w:pPr>
              <w:pStyle w:val="QFFeedback"/>
              <w:divId w:val="95016868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5D92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C050633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36F6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555FA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A01AF5" w14:textId="77777777" w:rsidR="00000000" w:rsidRDefault="00AF21E0">
            <w:pPr>
              <w:pStyle w:val="Cell"/>
              <w:divId w:val="196584428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6F94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D5A6E05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B8A9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FFE26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5BBFE" w14:textId="77777777" w:rsidR="00000000" w:rsidRDefault="00AF21E0">
            <w:pPr>
              <w:spacing w:before="0" w:after="0" w:line="240" w:lineRule="auto"/>
              <w:divId w:val="163004372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9BDF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E86645E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BB13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AB7D7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B8EAB" w14:textId="77777777" w:rsidR="00000000" w:rsidRDefault="00AF21E0">
            <w:pPr>
              <w:spacing w:before="0" w:after="0" w:line="240" w:lineRule="auto"/>
              <w:divId w:val="97445556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D0E9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0BCD45D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540F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B17C1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B2BE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FAF8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22A8C5A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BA7D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385FA" w14:textId="77777777" w:rsidR="00000000" w:rsidRDefault="00AF21E0">
            <w:pPr>
              <w:pStyle w:val="TableRowHead"/>
            </w:pPr>
            <w:r>
              <w:t>Показа</w:t>
            </w:r>
            <w:r>
              <w:t>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7A69B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F598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5BE2C32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7194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1CF05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FFA4A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1ABF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F010D3A" w14:textId="77777777">
        <w:trPr>
          <w:divId w:val="8991761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2465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25392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CF69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BA2C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708FB82" w14:textId="77777777">
        <w:trPr>
          <w:divId w:val="899176115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54F00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48040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1EA55F0E" w14:textId="77777777" w:rsidR="00000000" w:rsidRDefault="00AF21E0">
      <w:r>
        <w:t> </w:t>
      </w:r>
    </w:p>
    <w:p w14:paraId="493C51BC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Какой граф является двудольным?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15D85F4C" w14:textId="77777777">
        <w:trPr>
          <w:divId w:val="11427691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8753C" w14:textId="77777777" w:rsidR="00000000" w:rsidRDefault="00AF21E0">
            <w:pPr>
              <w:pStyle w:val="ad"/>
              <w:divId w:val="622929942"/>
            </w:pPr>
            <w:r>
              <w:t>Как</w:t>
            </w:r>
            <w:r>
              <w:t>ой граф является двудольным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653C5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5A8591C9" w14:textId="77777777">
        <w:trPr>
          <w:divId w:val="11427691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C98F7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4F19A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76E4D7C6" w14:textId="77777777">
        <w:trPr>
          <w:divId w:val="11427691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6BAFD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05620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06F4850A" w14:textId="77777777">
        <w:trPr>
          <w:divId w:val="11427691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6B214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A7985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5026C1B2" w14:textId="77777777">
        <w:trPr>
          <w:divId w:val="11427691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07A11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7D4AD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789318C7" w14:textId="77777777">
        <w:trPr>
          <w:divId w:val="114276917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1A320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BFE2E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357F55EB" w14:textId="77777777">
        <w:trPr>
          <w:divId w:val="1142769179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A83FA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5E710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E1119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2E671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2DD5704D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FDC2E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EB951" w14:textId="77777777" w:rsidR="00000000" w:rsidRDefault="00AF21E0">
            <w:pPr>
              <w:pStyle w:val="ad"/>
              <w:divId w:val="1873763132"/>
            </w:pPr>
            <w:r>
              <w:t>Граф, в котором нет цикло</w:t>
            </w:r>
            <w:r>
              <w:t>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7FB6C" w14:textId="77777777" w:rsidR="00000000" w:rsidRDefault="00AF21E0">
            <w:pPr>
              <w:pStyle w:val="QFFeedback"/>
              <w:divId w:val="49329797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50B0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93D8CBB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20DF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EAE53" w14:textId="77777777" w:rsidR="00000000" w:rsidRDefault="00AF21E0">
            <w:pPr>
              <w:pStyle w:val="ad"/>
              <w:divId w:val="996686101"/>
            </w:pPr>
            <w:r>
              <w:t xml:space="preserve">Граф, в </w:t>
            </w:r>
            <w:r>
              <w:t>котором каждая вершина соединена с каждой другой вершиной в граф</w:t>
            </w:r>
            <w:r>
              <w:t>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267B8" w14:textId="77777777" w:rsidR="00000000" w:rsidRDefault="00AF21E0">
            <w:pPr>
              <w:pStyle w:val="QFFeedback"/>
              <w:divId w:val="172393800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1AED9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93DEB9D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CB555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537B9" w14:textId="77777777" w:rsidR="00000000" w:rsidRDefault="00AF21E0">
            <w:pPr>
              <w:pStyle w:val="ad"/>
              <w:divId w:val="98960517"/>
            </w:pPr>
            <w:r>
              <w:t>Граф, в котором все ребра имеют одинаковый ве</w:t>
            </w:r>
            <w:r>
              <w:t>с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796BD" w14:textId="77777777" w:rsidR="00000000" w:rsidRDefault="00AF21E0">
            <w:pPr>
              <w:pStyle w:val="QFFeedback"/>
              <w:divId w:val="157747787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EA507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83EE379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4B95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7B14C" w14:textId="77777777" w:rsidR="00000000" w:rsidRDefault="00AF21E0">
            <w:pPr>
              <w:pStyle w:val="ad"/>
              <w:divId w:val="192616434"/>
            </w:pPr>
            <w:r>
              <w:t>Граф, который можно разделить на две непересекающиеся доли таким образом, что все ребра соединяют вершины из разных долей, при</w:t>
            </w:r>
            <w:r>
              <w:t>чем внутри доли вершины не смежн</w:t>
            </w:r>
            <w:r>
              <w:t>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99743" w14:textId="77777777" w:rsidR="00000000" w:rsidRDefault="00AF21E0">
            <w:pPr>
              <w:pStyle w:val="QFFeedback"/>
              <w:divId w:val="83638839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CB956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62CD678F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95A8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277AE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64679" w14:textId="77777777" w:rsidR="00000000" w:rsidRDefault="00AF21E0">
            <w:pPr>
              <w:pStyle w:val="Cell"/>
              <w:divId w:val="144750322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A57F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93B4C30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AC81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A1C54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D8894" w14:textId="77777777" w:rsidR="00000000" w:rsidRDefault="00AF21E0">
            <w:pPr>
              <w:spacing w:before="0" w:after="0" w:line="240" w:lineRule="auto"/>
              <w:divId w:val="48085609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D42E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4A3C23F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6ABD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B7894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D89F2" w14:textId="77777777" w:rsidR="00000000" w:rsidRDefault="00AF21E0">
            <w:pPr>
              <w:spacing w:before="0" w:after="0" w:line="240" w:lineRule="auto"/>
              <w:divId w:val="134200982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2145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423263F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FC6E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E417E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353B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0791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B604D7D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F417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022F7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</w:t>
            </w:r>
            <w:r>
              <w:t>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A2D4E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8DF6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AC93FEB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975A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42958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2D0FC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8405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0E0CDFE" w14:textId="77777777">
        <w:trPr>
          <w:divId w:val="114276917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5ECF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FB9D5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909E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CCCF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6F95A4B" w14:textId="77777777">
        <w:trPr>
          <w:divId w:val="1142769179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B5913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4F289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3709D7FF" w14:textId="77777777" w:rsidR="00000000" w:rsidRDefault="00AF21E0">
      <w:r>
        <w:t> </w:t>
      </w:r>
    </w:p>
    <w:p w14:paraId="0FB028EE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Какой граф является связным?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6400BE29" w14:textId="77777777">
        <w:trPr>
          <w:divId w:val="407112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EFD63" w14:textId="77777777" w:rsidR="00000000" w:rsidRDefault="00AF21E0">
            <w:pPr>
              <w:pStyle w:val="ad"/>
              <w:divId w:val="145973983"/>
            </w:pPr>
            <w:r>
              <w:t>Какой граф является связным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BB161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5047321C" w14:textId="77777777">
        <w:trPr>
          <w:divId w:val="407112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C28A1" w14:textId="77777777" w:rsidR="00000000" w:rsidRDefault="00AF21E0">
            <w:pPr>
              <w:pStyle w:val="TableRowHead"/>
              <w:jc w:val="right"/>
            </w:pPr>
            <w:r>
              <w:t>Балл по у</w:t>
            </w:r>
            <w:r>
              <w:t>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F5406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4C95973C" w14:textId="77777777">
        <w:trPr>
          <w:divId w:val="407112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A4465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EC9EE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544657D1" w14:textId="77777777">
        <w:trPr>
          <w:divId w:val="407112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7C898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722FE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209D7147" w14:textId="77777777">
        <w:trPr>
          <w:divId w:val="407112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3DC59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8F9A2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00362D84" w14:textId="77777777">
        <w:trPr>
          <w:divId w:val="407112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F77D3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4BAFD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556F6A01" w14:textId="77777777">
        <w:trPr>
          <w:divId w:val="407112832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CDDDF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88158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6B9DB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4B277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415DB386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27BF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414C" w14:textId="77777777" w:rsidR="00000000" w:rsidRDefault="00AF21E0">
            <w:pPr>
              <w:pStyle w:val="ad"/>
              <w:divId w:val="898712138"/>
            </w:pPr>
            <w:r>
              <w:t>В графе нет ребе</w:t>
            </w:r>
            <w:r>
              <w:t>р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4D6C7" w14:textId="77777777" w:rsidR="00000000" w:rsidRDefault="00AF21E0">
            <w:pPr>
              <w:pStyle w:val="QFFeedback"/>
              <w:divId w:val="92931179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065C9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4DF7C9B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CFDE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5B280" w14:textId="77777777" w:rsidR="00000000" w:rsidRDefault="00AF21E0">
            <w:pPr>
              <w:pStyle w:val="ad"/>
              <w:divId w:val="2145660917"/>
            </w:pPr>
            <w:r>
              <w:t>Между каждой парой вершин в графе существует пут</w:t>
            </w:r>
            <w:r>
              <w:t>ь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DD70E" w14:textId="77777777" w:rsidR="00000000" w:rsidRDefault="00AF21E0">
            <w:pPr>
              <w:pStyle w:val="QFFeedback"/>
              <w:divId w:val="155893203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005E8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7A624444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C32A8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023AF" w14:textId="77777777" w:rsidR="00000000" w:rsidRDefault="00AF21E0">
            <w:pPr>
              <w:pStyle w:val="ad"/>
              <w:divId w:val="50545328"/>
            </w:pPr>
            <w:r>
              <w:t xml:space="preserve">В </w:t>
            </w:r>
            <w:r>
              <w:t>графе есть только одна вершин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5C373" w14:textId="77777777" w:rsidR="00000000" w:rsidRDefault="00AF21E0">
            <w:pPr>
              <w:pStyle w:val="QFFeedback"/>
              <w:divId w:val="1693098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7C235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A4AFC88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1DCD1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0F7FF" w14:textId="77777777" w:rsidR="00000000" w:rsidRDefault="00AF21E0">
            <w:pPr>
              <w:pStyle w:val="ad"/>
              <w:divId w:val="807169151"/>
            </w:pPr>
            <w:r>
              <w:t>Граф имеет две отдельные компонент</w:t>
            </w:r>
            <w:r>
              <w:t>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6C2B5" w14:textId="77777777" w:rsidR="00000000" w:rsidRDefault="00AF21E0">
            <w:pPr>
              <w:pStyle w:val="QFFeedback"/>
              <w:divId w:val="197409552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88820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655BF51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BD2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27F05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FA91A" w14:textId="77777777" w:rsidR="00000000" w:rsidRDefault="00AF21E0">
            <w:pPr>
              <w:pStyle w:val="Cell"/>
              <w:divId w:val="8815990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70C7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7873243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965F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9588C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6C5F5" w14:textId="77777777" w:rsidR="00000000" w:rsidRDefault="00AF21E0">
            <w:pPr>
              <w:spacing w:before="0" w:after="0" w:line="240" w:lineRule="auto"/>
              <w:divId w:val="168547397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150C5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3576A02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FE0D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1BAA0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16525" w14:textId="77777777" w:rsidR="00000000" w:rsidRDefault="00AF21E0">
            <w:pPr>
              <w:spacing w:before="0" w:after="0" w:line="240" w:lineRule="auto"/>
              <w:divId w:val="56545640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1E7D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98CBE59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ABF5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B6D1C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5926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F55D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F9C687C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F1A5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397A2" w14:textId="77777777" w:rsidR="00000000" w:rsidRDefault="00AF21E0">
            <w:pPr>
              <w:pStyle w:val="TableRowHead"/>
            </w:pPr>
            <w:r>
              <w:t>Показа</w:t>
            </w:r>
            <w:r>
              <w:t>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D1C10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A4F2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456AF9A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12FB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F808E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38699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F929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AC13BF3" w14:textId="77777777">
        <w:trPr>
          <w:divId w:val="407112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B622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0C596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8E26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2A49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A773971" w14:textId="77777777">
        <w:trPr>
          <w:divId w:val="407112832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5C64C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53677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6AE35F18" w14:textId="77777777" w:rsidR="00000000" w:rsidRDefault="00AF21E0">
      <w:r>
        <w:t> </w:t>
      </w:r>
    </w:p>
    <w:p w14:paraId="2FC3FAA7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Какой из перечисленных графов являе</w:t>
      </w:r>
      <w:r>
        <w:rPr>
          <w:rFonts w:eastAsia="Times New Roman"/>
        </w:rPr>
        <w:t>тся ориентированным графом?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44417712" w14:textId="77777777">
        <w:trPr>
          <w:divId w:val="12587580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3B7E8" w14:textId="77777777" w:rsidR="00000000" w:rsidRDefault="00AF21E0">
            <w:pPr>
              <w:pStyle w:val="ad"/>
              <w:divId w:val="376317163"/>
            </w:pPr>
            <w:r>
              <w:t>Какой из перечисленных графов является ориентированным графом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2ED96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0EAE80A0" w14:textId="77777777">
        <w:trPr>
          <w:divId w:val="12587580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1D6BE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7EB65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654B2D68" w14:textId="77777777">
        <w:trPr>
          <w:divId w:val="12587580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92236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25246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40CC8ACC" w14:textId="77777777">
        <w:trPr>
          <w:divId w:val="12587580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9D0CA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B9F56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432BF102" w14:textId="77777777">
        <w:trPr>
          <w:divId w:val="12587580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584D0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C4BA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6DCDECD1" w14:textId="77777777">
        <w:trPr>
          <w:divId w:val="12587580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9B79E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5CC5D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194CC18E" w14:textId="77777777">
        <w:trPr>
          <w:divId w:val="1258758067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2F063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CAD27" w14:textId="77777777" w:rsidR="00000000" w:rsidRDefault="00AF21E0">
            <w:pPr>
              <w:pStyle w:val="TableHead"/>
            </w:pPr>
            <w:r>
              <w:t>Отве</w:t>
            </w:r>
            <w:r>
              <w:t>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B8AEE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DBD86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720885A5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A327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DC1F7" w14:textId="77777777" w:rsidR="00000000" w:rsidRDefault="00AF21E0">
            <w:pPr>
              <w:pStyle w:val="ad"/>
              <w:divId w:val="1702248224"/>
            </w:pPr>
            <w:r>
              <w:t>Граф, в котором все ребра имеют ве</w:t>
            </w:r>
            <w:r>
              <w:t>с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6DAF4" w14:textId="77777777" w:rsidR="00000000" w:rsidRDefault="00AF21E0">
            <w:pPr>
              <w:pStyle w:val="QFFeedback"/>
              <w:divId w:val="100377704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A7B49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8F75C3C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BFAE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49854" w14:textId="77777777" w:rsidR="00000000" w:rsidRDefault="00AF21E0">
            <w:pPr>
              <w:pStyle w:val="ad"/>
              <w:divId w:val="1366980082"/>
            </w:pPr>
            <w:r>
              <w:t>Граф, состоящий из вершин и ребер, не имеющих направлени</w:t>
            </w:r>
            <w:r>
              <w:t>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49B65" w14:textId="77777777" w:rsidR="00000000" w:rsidRDefault="00AF21E0">
            <w:pPr>
              <w:pStyle w:val="QFFeedback"/>
              <w:divId w:val="162045750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A331B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A1B09F5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A6A4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CD327" w14:textId="77777777" w:rsidR="00000000" w:rsidRDefault="00AF21E0">
            <w:pPr>
              <w:pStyle w:val="ad"/>
              <w:divId w:val="1894198423"/>
            </w:pPr>
            <w:r>
              <w:t>Граф, в котором каждая вершина соединена с каждой другой вершино</w:t>
            </w:r>
            <w:r>
              <w:t>й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D6E96" w14:textId="77777777" w:rsidR="00000000" w:rsidRDefault="00AF21E0">
            <w:pPr>
              <w:pStyle w:val="QFFeedback"/>
              <w:divId w:val="116169911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84E27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002A26E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9C30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C119B" w14:textId="77777777" w:rsidR="00000000" w:rsidRDefault="00AF21E0">
            <w:pPr>
              <w:pStyle w:val="ad"/>
              <w:divId w:val="1007516033"/>
            </w:pPr>
            <w:r>
              <w:t>Граф, в котором ребра имеют определенное направлени</w:t>
            </w:r>
            <w:r>
              <w:t>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18E9" w14:textId="77777777" w:rsidR="00000000" w:rsidRDefault="00AF21E0">
            <w:pPr>
              <w:pStyle w:val="QFFeedback"/>
              <w:divId w:val="9883899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485ED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7E32D792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DF47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80393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DE243" w14:textId="77777777" w:rsidR="00000000" w:rsidRDefault="00AF21E0">
            <w:pPr>
              <w:pStyle w:val="Cell"/>
              <w:divId w:val="72182639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DF31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DD08F04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4FAA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14B10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96FAA" w14:textId="77777777" w:rsidR="00000000" w:rsidRDefault="00AF21E0">
            <w:pPr>
              <w:spacing w:before="0" w:after="0" w:line="240" w:lineRule="auto"/>
              <w:divId w:val="140471618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DB83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68A874C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B440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E7804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F34BB" w14:textId="77777777" w:rsidR="00000000" w:rsidRDefault="00AF21E0">
            <w:pPr>
              <w:spacing w:before="0" w:after="0" w:line="240" w:lineRule="auto"/>
              <w:divId w:val="181830206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6A66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687A9E8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54C3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8EEFB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504B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2280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39D8CA0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DF6A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D6366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B395E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4819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9736C0D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8A42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D3CD6" w14:textId="77777777" w:rsidR="00000000" w:rsidRDefault="00AF21E0">
            <w:pPr>
              <w:pStyle w:val="TableRowHead"/>
            </w:pPr>
            <w:r>
              <w:t>Удалить некорре</w:t>
            </w:r>
            <w:r>
              <w:t>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3B616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D236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D4C8C89" w14:textId="77777777">
        <w:trPr>
          <w:divId w:val="12587580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4F58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C2ED5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D85B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F52E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270BED3" w14:textId="77777777">
        <w:trPr>
          <w:divId w:val="1258758067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84014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F3713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6A558648" w14:textId="77777777" w:rsidR="00000000" w:rsidRDefault="00AF21E0">
      <w:r>
        <w:t> </w:t>
      </w:r>
    </w:p>
    <w:p w14:paraId="6E0D6C11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Какой из приведенных графов не является двудольным?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3725"/>
        <w:gridCol w:w="4058"/>
        <w:gridCol w:w="879"/>
      </w:tblGrid>
      <w:tr w:rsidR="00000000" w14:paraId="696ED3E2" w14:textId="77777777">
        <w:trPr>
          <w:divId w:val="58210738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7C84E" w14:textId="77777777" w:rsidR="00000000" w:rsidRDefault="00AF21E0">
            <w:pPr>
              <w:pStyle w:val="ad"/>
              <w:divId w:val="578710690"/>
            </w:pPr>
            <w:r>
              <w:lastRenderedPageBreak/>
              <w:t>Какой из приведенных графов не является двудольным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C2331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68B11EA3" w14:textId="77777777">
        <w:trPr>
          <w:divId w:val="58210738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37112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5B5EC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62B37F84" w14:textId="77777777">
        <w:trPr>
          <w:divId w:val="58210738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12F73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63F9E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039DF062" w14:textId="77777777">
        <w:trPr>
          <w:divId w:val="58210738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FD31B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278B8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6E602411" w14:textId="77777777">
        <w:trPr>
          <w:divId w:val="58210738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B824B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254E9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0203438E" w14:textId="77777777">
        <w:trPr>
          <w:divId w:val="58210738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48D91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7FB5F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135AD7E1" w14:textId="77777777">
        <w:trPr>
          <w:divId w:val="582107388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36278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58529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27880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56AB1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1670A9AF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88DE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9D056" w14:textId="77777777" w:rsidR="00000000" w:rsidRDefault="00AF21E0">
            <w:pPr>
              <w:pStyle w:val="ad"/>
              <w:divId w:val="661389788"/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C4BAC1C" wp14:editId="1E166519">
                  <wp:extent cx="1531620" cy="1459865"/>
                  <wp:effectExtent l="0" t="0" r="508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145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A23CB" w14:textId="77777777" w:rsidR="00000000" w:rsidRDefault="00AF21E0">
            <w:pPr>
              <w:pStyle w:val="QFFeedback"/>
              <w:divId w:val="142607067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C1790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D81774C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A652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78D6B" w14:textId="77777777" w:rsidR="00000000" w:rsidRDefault="00AF21E0">
            <w:pPr>
              <w:pStyle w:val="ad"/>
              <w:divId w:val="743069842"/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5C312907" wp14:editId="64FFCD2E">
                  <wp:extent cx="1657985" cy="1464945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985" cy="146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90C47" w14:textId="77777777" w:rsidR="00000000" w:rsidRDefault="00AF21E0">
            <w:pPr>
              <w:pStyle w:val="QFFeedback"/>
              <w:divId w:val="22754331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8C16E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ACF772D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A6C6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CDA46" w14:textId="77777777" w:rsidR="00000000" w:rsidRDefault="00AF21E0">
            <w:pPr>
              <w:pStyle w:val="ad"/>
              <w:divId w:val="2033801362"/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446F3D2B" wp14:editId="7A8A8431">
                  <wp:extent cx="1487170" cy="155321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170" cy="155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E6DC6" w14:textId="77777777" w:rsidR="00000000" w:rsidRDefault="00AF21E0">
            <w:pPr>
              <w:pStyle w:val="QFFeedback"/>
              <w:divId w:val="14185241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5FD33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6C02D33A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BD7A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E226D" w14:textId="77777777" w:rsidR="00000000" w:rsidRDefault="00AF21E0">
            <w:pPr>
              <w:pStyle w:val="ad"/>
              <w:divId w:val="510263567"/>
            </w:pPr>
            <w:r>
              <w:rPr>
                <w:rFonts w:asciiTheme="minorHAnsi" w:eastAsiaTheme="minorHAnsi" w:hAnsiTheme="minorHAnsi" w:cstheme="minorBidi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2EFE4962" wp14:editId="6C51F88F">
                  <wp:extent cx="1818005" cy="152590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005" cy="152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B7EE0" w14:textId="77777777" w:rsidR="00000000" w:rsidRDefault="00AF21E0">
            <w:pPr>
              <w:pStyle w:val="QFFeedback"/>
              <w:divId w:val="47201840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F1199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F5BD561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E3E3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4F42E" w14:textId="77777777" w:rsidR="00000000" w:rsidRDefault="00AF21E0">
            <w:pPr>
              <w:pStyle w:val="TableRowHead"/>
            </w:pPr>
            <w:r>
              <w:t xml:space="preserve">Общий отзыв к </w:t>
            </w:r>
            <w:r>
              <w:t>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877C2" w14:textId="77777777" w:rsidR="00000000" w:rsidRDefault="00AF21E0">
            <w:pPr>
              <w:pStyle w:val="Cell"/>
              <w:divId w:val="40719692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7087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4A76F86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5CD8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A34A5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262CD" w14:textId="77777777" w:rsidR="00000000" w:rsidRDefault="00AF21E0">
            <w:pPr>
              <w:spacing w:before="0" w:after="0" w:line="240" w:lineRule="auto"/>
              <w:divId w:val="189616048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5298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8359659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E19B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E01A8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28B5C" w14:textId="77777777" w:rsidR="00000000" w:rsidRDefault="00AF21E0">
            <w:pPr>
              <w:spacing w:before="0" w:after="0" w:line="240" w:lineRule="auto"/>
              <w:divId w:val="125154496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90F8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9692A2D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581D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1EC38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FEA2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68A6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7A751DE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3CB3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74EF9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D9295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D15B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889B89F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8E9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5E6C7" w14:textId="77777777" w:rsidR="00000000" w:rsidRDefault="00AF21E0">
            <w:pPr>
              <w:pStyle w:val="TableRowHead"/>
            </w:pPr>
            <w:r>
              <w:t xml:space="preserve">Удалить некорректные ответы (Подсказка </w:t>
            </w:r>
            <w:r>
              <w:t>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3508A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5758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9BCE8A9" w14:textId="77777777">
        <w:trPr>
          <w:divId w:val="58210738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C6EAC" w14:textId="77777777" w:rsidR="00000000" w:rsidRDefault="00AF21E0">
            <w:pPr>
              <w:pStyle w:val="Cell"/>
            </w:pPr>
            <w:r>
              <w:lastRenderedPageBreak/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E9E31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7923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2498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43D970C" w14:textId="77777777">
        <w:trPr>
          <w:divId w:val="582107388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682F1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A58CE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59D89ABF" w14:textId="77777777" w:rsidR="00000000" w:rsidRDefault="00AF21E0">
      <w:r>
        <w:t> </w:t>
      </w:r>
    </w:p>
    <w:p w14:paraId="65B58719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t>Какой из следующих алгоритмов имеет квадратичную временную сложность в худшем и лучшем случаях?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72302F29" w14:textId="77777777">
        <w:trPr>
          <w:divId w:val="1909237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CB1A3" w14:textId="77777777" w:rsidR="00000000" w:rsidRDefault="00AF21E0">
            <w:pPr>
              <w:pStyle w:val="ad"/>
              <w:divId w:val="524372802"/>
            </w:pPr>
            <w:r>
              <w:t>Какой из следующих алгоритмов имеет</w:t>
            </w:r>
            <w:r>
              <w:t xml:space="preserve"> квадратичную временную сложность в худшем и лучшем случаях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76EBE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4A98C4B7" w14:textId="77777777">
        <w:trPr>
          <w:divId w:val="1909237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E31F9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EB76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3227DB72" w14:textId="77777777">
        <w:trPr>
          <w:divId w:val="1909237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F78D2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AF00D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473330CA" w14:textId="77777777">
        <w:trPr>
          <w:divId w:val="1909237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A6B26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D5644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03EBEE0B" w14:textId="77777777">
        <w:trPr>
          <w:divId w:val="1909237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3972B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01AB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564B1CDB" w14:textId="77777777">
        <w:trPr>
          <w:divId w:val="19092377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7C536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55858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3806FEDE" w14:textId="77777777">
        <w:trPr>
          <w:divId w:val="190923773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EE530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B1DEE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815D7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AC5E7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35B852B8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C5D3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10DA0" w14:textId="77777777" w:rsidR="00000000" w:rsidRDefault="00AF21E0">
            <w:pPr>
              <w:pStyle w:val="ad"/>
              <w:divId w:val="1284732252"/>
            </w:pPr>
            <w:r>
              <w:t xml:space="preserve">Сортировка </w:t>
            </w:r>
            <w:r>
              <w:t>пузырьком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49CB4" w14:textId="77777777" w:rsidR="00000000" w:rsidRDefault="00AF21E0">
            <w:pPr>
              <w:pStyle w:val="QFFeedback"/>
              <w:divId w:val="180600354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C565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23D6474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A28E5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FC10A" w14:textId="77777777" w:rsidR="00000000" w:rsidRDefault="00AF21E0">
            <w:pPr>
              <w:pStyle w:val="ad"/>
              <w:divId w:val="606546595"/>
            </w:pPr>
            <w:r>
              <w:t>Сортировка выборо</w:t>
            </w:r>
            <w:r>
              <w:t>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D938B" w14:textId="77777777" w:rsidR="00000000" w:rsidRDefault="00AF21E0">
            <w:pPr>
              <w:pStyle w:val="QFFeedback"/>
              <w:divId w:val="127363539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21F74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15C2123D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3A2A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321A6" w14:textId="77777777" w:rsidR="00000000" w:rsidRDefault="00AF21E0">
            <w:pPr>
              <w:pStyle w:val="ad"/>
              <w:divId w:val="2062705335"/>
            </w:pPr>
            <w:r>
              <w:t>Сортировка вставкам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EE6B9" w14:textId="77777777" w:rsidR="00000000" w:rsidRDefault="00AF21E0">
            <w:pPr>
              <w:pStyle w:val="QFFeedback"/>
              <w:divId w:val="84069936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62624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A97ECDF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27BD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68E9E" w14:textId="77777777" w:rsidR="00000000" w:rsidRDefault="00AF21E0">
            <w:pPr>
              <w:pStyle w:val="ad"/>
              <w:divId w:val="2108579296"/>
            </w:pPr>
            <w:r>
              <w:t>Сортировка пузырьком с условием Айверсон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A5295" w14:textId="77777777" w:rsidR="00000000" w:rsidRDefault="00AF21E0">
            <w:pPr>
              <w:pStyle w:val="QFFeedback"/>
              <w:divId w:val="18710855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F22D3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87626EF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6CFE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37151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F0F70" w14:textId="77777777" w:rsidR="00000000" w:rsidRDefault="00AF21E0">
            <w:pPr>
              <w:pStyle w:val="Cell"/>
              <w:divId w:val="107462446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006E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2CDDE33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0763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307B3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B2609" w14:textId="77777777" w:rsidR="00000000" w:rsidRDefault="00AF21E0">
            <w:pPr>
              <w:spacing w:before="0" w:after="0" w:line="240" w:lineRule="auto"/>
              <w:divId w:val="117591859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EF01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18CEAD0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232A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F031F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781DF" w14:textId="77777777" w:rsidR="00000000" w:rsidRDefault="00AF21E0">
            <w:pPr>
              <w:spacing w:before="0" w:after="0" w:line="240" w:lineRule="auto"/>
              <w:divId w:val="147621743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</w:t>
            </w:r>
            <w:r>
              <w:rPr>
                <w:rFonts w:eastAsia="Times New Roman"/>
                <w:sz w:val="24"/>
                <w:szCs w:val="24"/>
              </w:rPr>
              <w:t>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E180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0E9224D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8E35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72A4B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E725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5271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26DE94C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5BD5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E6703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2A9D8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A8F7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DF8B863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BDD2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F10A2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DE1EF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1417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BEB7913" w14:textId="77777777">
        <w:trPr>
          <w:divId w:val="19092377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67F1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74A83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2484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C7B1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D078839" w14:textId="77777777">
        <w:trPr>
          <w:divId w:val="190923773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0A593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</w:t>
            </w:r>
            <w:r>
              <w:rPr>
                <w:i/>
                <w:iCs/>
              </w:rPr>
              <w:t>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C9972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3501DC6F" w14:textId="77777777" w:rsidR="00000000" w:rsidRDefault="00AF21E0">
      <w:r>
        <w:t> </w:t>
      </w:r>
    </w:p>
    <w:p w14:paraId="23724D1E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&amp;#x41A;&amp;#x430;&amp;#x43A;&amp;#x43E;&amp;#x439; &amp;#x43A;&amp;#x43E;&amp;#x43D;&amp;#x442;&amp;#x435;&amp;#x439;&amp;#x43D;&amp;#x435;&amp;#x440; &amp;#x438;&amp;#x441;&amp;#x43F;&amp;#x43E;&amp;#x43B;&amp;#x44C;&amp;#x437;&amp;#x443;&amp;#x435;&amp;#x442;&amp;#x441;&amp;#x44F; &amp;#x434;&amp;#x43B;&amp;#x44F; &amp;#x445;&amp;#x440;&amp;</w:t>
      </w:r>
      <w:r>
        <w:rPr>
          <w:rFonts w:eastAsia="Times New Roman"/>
        </w:rPr>
        <w:t>#x430;&amp;#x43D;&amp;#x435;&amp;#x43D;&amp;#x438;&amp;#x44F; &amp;#x43F;&amp;#x430;&amp;#x440; "&amp;#x43A;&amp;#x43B;&amp;#x44E;&amp;#x447;-&amp;#x437;&amp;#x43D;&amp;#x430;&amp;#x447;&amp;#x435;&amp;#x43D;&amp;#x438;&amp;#x435;" &amp;#x431;&amp;#x435;&amp;#x437; &amp;#x434;&amp;#x443;&amp;#x431;&amp;#x43B;&amp;#x438;&amp;#x43A;&amp;#x430;&amp;#x442;&amp;#x43E;&amp;#x432; &amp;#x43A;&amp;#x4</w:t>
      </w:r>
      <w:r>
        <w:rPr>
          <w:rFonts w:eastAsia="Times New Roman"/>
        </w:rPr>
        <w:t>3B;&amp;#x44E;&amp;#x447;&amp;#x435;&amp;#x439;?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4A148AC7" w14:textId="77777777">
        <w:trPr>
          <w:divId w:val="21229156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5339D" w14:textId="77777777" w:rsidR="00000000" w:rsidRDefault="00AF21E0">
            <w:pPr>
              <w:pStyle w:val="ad"/>
              <w:divId w:val="1505128689"/>
            </w:pPr>
            <w:r>
              <w:t xml:space="preserve">Какой контейнер используется для хранения пар "ключ-значение" </w:t>
            </w:r>
            <w:r>
              <w:rPr>
                <w:b/>
                <w:bCs/>
              </w:rPr>
              <w:t xml:space="preserve">без </w:t>
            </w:r>
            <w:r>
              <w:t>дубликатов ключей?</w:t>
            </w:r>
          </w:p>
          <w:p w14:paraId="299A0553" w14:textId="77777777" w:rsidR="00000000" w:rsidRDefault="00AF21E0">
            <w:pPr>
              <w:spacing w:before="0" w:after="0" w:line="240" w:lineRule="auto"/>
              <w:divId w:val="1505128689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AFB3A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065CD59D" w14:textId="77777777">
        <w:trPr>
          <w:divId w:val="21229156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CE2AA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05C97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16F75ED9" w14:textId="77777777">
        <w:trPr>
          <w:divId w:val="21229156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BA9D3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EC98F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5A550C69" w14:textId="77777777">
        <w:trPr>
          <w:divId w:val="21229156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E73E4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0A91F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021EF717" w14:textId="77777777">
        <w:trPr>
          <w:divId w:val="21229156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A059E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64055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22F69BCB" w14:textId="77777777">
        <w:trPr>
          <w:divId w:val="21229156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9EAA5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BAC1D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25F91316" w14:textId="77777777">
        <w:trPr>
          <w:divId w:val="2122915670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38A9E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9C15E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BF130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0A78F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17D9656E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DE97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25618" w14:textId="77777777" w:rsidR="00000000" w:rsidRDefault="00AF21E0">
            <w:pPr>
              <w:pStyle w:val="ad"/>
              <w:divId w:val="2007052172"/>
            </w:pPr>
            <w:r>
              <w:t>словарь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DA4B9" w14:textId="77777777" w:rsidR="00000000" w:rsidRDefault="00AF21E0">
            <w:pPr>
              <w:pStyle w:val="QFFeedback"/>
              <w:divId w:val="77922326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5040E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134F104A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4E65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61024" w14:textId="77777777" w:rsidR="00000000" w:rsidRDefault="00AF21E0">
            <w:pPr>
              <w:pStyle w:val="ad"/>
              <w:divId w:val="545407627"/>
            </w:pPr>
            <w:r>
              <w:t>множество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6222C" w14:textId="77777777" w:rsidR="00000000" w:rsidRDefault="00AF21E0">
            <w:pPr>
              <w:pStyle w:val="QFFeedback"/>
              <w:divId w:val="165664763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9DDCF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93964DD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0A24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F3F62" w14:textId="77777777" w:rsidR="00000000" w:rsidRDefault="00AF21E0">
            <w:pPr>
              <w:pStyle w:val="ad"/>
              <w:divId w:val="1387794667"/>
            </w:pPr>
            <w:r>
              <w:t>список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F8384" w14:textId="77777777" w:rsidR="00000000" w:rsidRDefault="00AF21E0">
            <w:pPr>
              <w:pStyle w:val="QFFeedback"/>
              <w:divId w:val="14400785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554F6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9E4E85E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F6A1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605A3" w14:textId="77777777" w:rsidR="00000000" w:rsidRDefault="00AF21E0">
            <w:pPr>
              <w:pStyle w:val="ad"/>
              <w:divId w:val="1062102475"/>
            </w:pPr>
            <w:r>
              <w:t>очередь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34622" w14:textId="77777777" w:rsidR="00000000" w:rsidRDefault="00AF21E0">
            <w:pPr>
              <w:pStyle w:val="QFFeedback"/>
              <w:divId w:val="85041516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6735F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27DE718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3248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C5835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0C019" w14:textId="77777777" w:rsidR="00000000" w:rsidRDefault="00AF21E0">
            <w:pPr>
              <w:pStyle w:val="Cell"/>
              <w:divId w:val="104505641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6469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40268D1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7430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37667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227DB" w14:textId="77777777" w:rsidR="00000000" w:rsidRDefault="00AF21E0">
            <w:pPr>
              <w:spacing w:before="0" w:after="0" w:line="240" w:lineRule="auto"/>
              <w:divId w:val="143589935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FDF9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18DEAF3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C118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8A488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CDC5B" w14:textId="77777777" w:rsidR="00000000" w:rsidRDefault="00AF21E0">
            <w:pPr>
              <w:spacing w:before="0" w:after="0" w:line="240" w:lineRule="auto"/>
              <w:divId w:val="156907044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E7F1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4D5344C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B271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7B41C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E581B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D565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D5B74CF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41D6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8D16F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76111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3CFE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5802D57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D035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5E7C9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9F949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D5B9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594C9D5" w14:textId="77777777">
        <w:trPr>
          <w:divId w:val="21229156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828F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854B6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6A0C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4051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FE8B0C1" w14:textId="77777777">
        <w:trPr>
          <w:divId w:val="2122915670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FAEDF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46738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6CD194AF" w14:textId="77777777" w:rsidR="00000000" w:rsidRDefault="00AF21E0">
      <w:r>
        <w:t> </w:t>
      </w:r>
    </w:p>
    <w:p w14:paraId="3F41DCBC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Како</w:t>
      </w:r>
      <w:r>
        <w:rPr>
          <w:rFonts w:eastAsia="Times New Roman"/>
        </w:rPr>
        <w:t>й основной принцип лежит в основе метода Шеннона-Фано для кодирования символов?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4DD652D9" w14:textId="77777777">
        <w:trPr>
          <w:divId w:val="7840771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DE625" w14:textId="77777777" w:rsidR="00000000" w:rsidRDefault="00AF21E0">
            <w:pPr>
              <w:pStyle w:val="ad"/>
              <w:divId w:val="741802730"/>
            </w:pPr>
            <w:r>
              <w:t>Какой основной принцип лежит в основе метода Шеннона-Фано для кодирования символов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30F13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5C2D6C44" w14:textId="77777777">
        <w:trPr>
          <w:divId w:val="7840771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52DEB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F571B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7F4F37B0" w14:textId="77777777">
        <w:trPr>
          <w:divId w:val="7840771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F5527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29AF3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7D002E50" w14:textId="77777777">
        <w:trPr>
          <w:divId w:val="7840771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84BDB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2E035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1B752BA9" w14:textId="77777777">
        <w:trPr>
          <w:divId w:val="7840771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DA3D5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2E417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3A6FDBC0" w14:textId="77777777">
        <w:trPr>
          <w:divId w:val="7840771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8BC0C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30767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53D891A5" w14:textId="77777777">
        <w:trPr>
          <w:divId w:val="784077130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E2CB7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64BC4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5453E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E275A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1DEF8D98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83AA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E54EE" w14:textId="77777777" w:rsidR="00000000" w:rsidRDefault="00AF21E0">
            <w:pPr>
              <w:pStyle w:val="ad"/>
              <w:divId w:val="1402869460"/>
            </w:pPr>
            <w:r>
              <w:t>Присвоение более коротких кодов более частым символа</w:t>
            </w:r>
            <w:r>
              <w:t>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D26E0" w14:textId="77777777" w:rsidR="00000000" w:rsidRDefault="00AF21E0">
            <w:pPr>
              <w:pStyle w:val="QFFeedback"/>
              <w:divId w:val="126610852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90EF5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02F1F7A8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7C9B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29F50" w14:textId="77777777" w:rsidR="00000000" w:rsidRDefault="00AF21E0">
            <w:pPr>
              <w:pStyle w:val="ad"/>
              <w:divId w:val="387263657"/>
            </w:pPr>
            <w:r>
              <w:t>Присвоение каждому символу уникального кода фиксированной длин</w:t>
            </w:r>
            <w:r>
              <w:t>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6A97C" w14:textId="77777777" w:rsidR="00000000" w:rsidRDefault="00AF21E0">
            <w:pPr>
              <w:pStyle w:val="QFFeedback"/>
              <w:divId w:val="174302099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0E9B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C33189B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69F08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FB5D2" w14:textId="77777777" w:rsidR="00000000" w:rsidRDefault="00AF21E0">
            <w:pPr>
              <w:pStyle w:val="ad"/>
              <w:divId w:val="990476100"/>
            </w:pPr>
            <w:r>
              <w:t>Присвоение более длинных ко</w:t>
            </w:r>
            <w:r>
              <w:t>дов более частым символа</w:t>
            </w:r>
            <w:r>
              <w:t>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F27D0" w14:textId="77777777" w:rsidR="00000000" w:rsidRDefault="00AF21E0">
            <w:pPr>
              <w:pStyle w:val="QFFeedback"/>
              <w:divId w:val="64096780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706F7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9DA5CE5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3DB35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D657B" w14:textId="77777777" w:rsidR="00000000" w:rsidRDefault="00AF21E0">
            <w:pPr>
              <w:pStyle w:val="ad"/>
              <w:divId w:val="2041785118"/>
            </w:pPr>
            <w:r>
              <w:t>Присвоение каждому символу кода на основе его позиции в алфавит</w:t>
            </w:r>
            <w:r>
              <w:t>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B08BB" w14:textId="77777777" w:rsidR="00000000" w:rsidRDefault="00AF21E0">
            <w:pPr>
              <w:pStyle w:val="QFFeedback"/>
              <w:divId w:val="75065941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AE119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3251EC9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A646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9B702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E6C11" w14:textId="77777777" w:rsidR="00000000" w:rsidRDefault="00AF21E0">
            <w:pPr>
              <w:pStyle w:val="Cell"/>
              <w:divId w:val="50910031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4A5B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165EC81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AFAA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EDFC4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28DD" w14:textId="77777777" w:rsidR="00000000" w:rsidRDefault="00AF21E0">
            <w:pPr>
              <w:spacing w:before="0" w:after="0" w:line="240" w:lineRule="auto"/>
              <w:divId w:val="23910112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64C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15692FF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ECBE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16237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1B724" w14:textId="77777777" w:rsidR="00000000" w:rsidRDefault="00AF21E0">
            <w:pPr>
              <w:spacing w:before="0" w:after="0" w:line="240" w:lineRule="auto"/>
              <w:divId w:val="27702566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BADC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B9B1A34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2031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DB457" w14:textId="77777777" w:rsidR="00000000" w:rsidRDefault="00AF21E0">
            <w:pPr>
              <w:pStyle w:val="TableRowHead"/>
            </w:pPr>
            <w:r>
              <w:t>По</w:t>
            </w:r>
            <w:r>
              <w:t>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C665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DFCE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D99946F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92E4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06D12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363C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E8ED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C8C2910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03C1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F23EA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199C1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4617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7A77783" w14:textId="77777777">
        <w:trPr>
          <w:divId w:val="7840771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016F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CE401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3ED0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815C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8DE1B2D" w14:textId="77777777">
        <w:trPr>
          <w:divId w:val="784077130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0B3BC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BF049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5BC57473" w14:textId="77777777" w:rsidR="00000000" w:rsidRDefault="00AF21E0">
      <w:r>
        <w:t> </w:t>
      </w:r>
    </w:p>
    <w:p w14:paraId="41113738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Какую асимп</w:t>
      </w:r>
      <w:r>
        <w:rPr>
          <w:rFonts w:eastAsia="Times New Roman"/>
        </w:rPr>
        <w:t>тотику имеет бинарный поиск?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0C36C533" w14:textId="77777777">
        <w:trPr>
          <w:divId w:val="132635024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03835" w14:textId="77777777" w:rsidR="00000000" w:rsidRDefault="00AF21E0">
            <w:pPr>
              <w:pStyle w:val="ad"/>
              <w:divId w:val="1613199537"/>
            </w:pPr>
            <w:r>
              <w:t>Какую асимптотику имеет бинарный поиск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9336D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79D003BB" w14:textId="77777777">
        <w:trPr>
          <w:divId w:val="132635024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7FEE2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9F745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7ED7015E" w14:textId="77777777">
        <w:trPr>
          <w:divId w:val="132635024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C0BE7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17736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24E0E940" w14:textId="77777777">
        <w:trPr>
          <w:divId w:val="132635024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C808B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C0A39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47853D0D" w14:textId="77777777">
        <w:trPr>
          <w:divId w:val="132635024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10D19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0518D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1528EF87" w14:textId="77777777">
        <w:trPr>
          <w:divId w:val="132635024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409B7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5A432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76038D88" w14:textId="77777777">
        <w:trPr>
          <w:divId w:val="1326350248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9CDF5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F0786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05926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8ECDC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441CBA3B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9A3E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19461" w14:textId="77777777" w:rsidR="00000000" w:rsidRDefault="00AF21E0">
            <w:pPr>
              <w:pStyle w:val="ad"/>
              <w:divId w:val="1069232917"/>
            </w:pPr>
            <w:r>
              <w:t xml:space="preserve">O(log n 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647AC" w14:textId="77777777" w:rsidR="00000000" w:rsidRDefault="00AF21E0">
            <w:pPr>
              <w:pStyle w:val="QFFeedback"/>
              <w:divId w:val="84463740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86F26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669A3B3A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13078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D2691" w14:textId="77777777" w:rsidR="00000000" w:rsidRDefault="00AF21E0">
            <w:pPr>
              <w:pStyle w:val="ad"/>
              <w:divId w:val="957494231"/>
            </w:pPr>
            <w:r>
              <w:t>O(n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D3A48" w14:textId="77777777" w:rsidR="00000000" w:rsidRDefault="00AF21E0">
            <w:pPr>
              <w:pStyle w:val="QFFeedback"/>
              <w:divId w:val="166423866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19912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D4E4286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F0B4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11351" w14:textId="77777777" w:rsidR="00000000" w:rsidRDefault="00AF21E0">
            <w:pPr>
              <w:pStyle w:val="ad"/>
              <w:divId w:val="1567908692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EC073" w14:textId="77777777" w:rsidR="00000000" w:rsidRDefault="00AF21E0">
            <w:pPr>
              <w:pStyle w:val="QFFeedback"/>
              <w:divId w:val="114859478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9D43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4BE9EC5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B1001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1E3FC" w14:textId="77777777" w:rsidR="00000000" w:rsidRDefault="00AF21E0">
            <w:pPr>
              <w:pStyle w:val="ad"/>
              <w:divId w:val="1871840708"/>
              <w:rPr>
                <w:b/>
                <w:bCs/>
              </w:rPr>
            </w:pPr>
            <w:r>
              <w:rPr>
                <w:b/>
                <w:bCs/>
              </w:rPr>
              <w:t>O(log log log n)</w:t>
            </w:r>
          </w:p>
          <w:p w14:paraId="30140A7F" w14:textId="77777777" w:rsidR="00000000" w:rsidRDefault="00AF21E0">
            <w:pPr>
              <w:spacing w:before="0" w:after="0" w:line="240" w:lineRule="auto"/>
              <w:divId w:val="1871840708"/>
              <w:rPr>
                <w:rStyle w:val="a3"/>
                <w:rFonts w:eastAsia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7CB6" w14:textId="77777777" w:rsidR="00000000" w:rsidRDefault="00AF21E0">
            <w:pPr>
              <w:pStyle w:val="QFFeedback"/>
              <w:divId w:val="124807959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40C0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F63A160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DBBD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B0902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56187" w14:textId="77777777" w:rsidR="00000000" w:rsidRDefault="00AF21E0">
            <w:pPr>
              <w:pStyle w:val="Cell"/>
              <w:divId w:val="77590547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B3CA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E2F3BAE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2A24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7BBA1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600C7" w14:textId="77777777" w:rsidR="00000000" w:rsidRDefault="00AF21E0">
            <w:pPr>
              <w:spacing w:before="0" w:after="0" w:line="240" w:lineRule="auto"/>
              <w:divId w:val="172382409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8C4B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4EDED22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1599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654AA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AC5B1" w14:textId="77777777" w:rsidR="00000000" w:rsidRDefault="00AF21E0">
            <w:pPr>
              <w:spacing w:before="0" w:after="0" w:line="240" w:lineRule="auto"/>
              <w:divId w:val="78731173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ED92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D85F38A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F192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3D07E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252E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26B2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C6AE86F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CC17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78F67" w14:textId="77777777" w:rsidR="00000000" w:rsidRDefault="00AF21E0">
            <w:pPr>
              <w:pStyle w:val="TableRowHead"/>
            </w:pPr>
            <w:r>
              <w:t>Показать количест</w:t>
            </w:r>
            <w:r>
              <w:t>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56F10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26A0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45C0A9E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3CC4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FC2F6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74031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6760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F62D1F2" w14:textId="77777777">
        <w:trPr>
          <w:divId w:val="132635024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0424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AEFB7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AFE2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3BF6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BD809C3" w14:textId="77777777">
        <w:trPr>
          <w:divId w:val="1326350248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D1EFD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A7CF1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19FB3A03" w14:textId="77777777" w:rsidR="00000000" w:rsidRDefault="00AF21E0">
      <w:r>
        <w:t> </w:t>
      </w:r>
    </w:p>
    <w:p w14:paraId="55ED3318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Какую асимптотику имеет интерполяционный поиск</w:t>
      </w:r>
      <w:r>
        <w:rPr>
          <w:rFonts w:eastAsia="Times New Roman"/>
        </w:rPr>
        <w:t>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52C0BFA1" w14:textId="77777777">
        <w:trPr>
          <w:divId w:val="567109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E0DCB" w14:textId="77777777" w:rsidR="00000000" w:rsidRDefault="00AF21E0">
            <w:pPr>
              <w:pStyle w:val="ad"/>
              <w:divId w:val="1902592729"/>
            </w:pPr>
            <w:r>
              <w:t>Какую асимптотику имеет интерполяционный поиск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3D1B5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245D9322" w14:textId="77777777">
        <w:trPr>
          <w:divId w:val="567109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46A24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8BB13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66D6BCC5" w14:textId="77777777">
        <w:trPr>
          <w:divId w:val="567109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240EA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1285F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7B49D5AE" w14:textId="77777777">
        <w:trPr>
          <w:divId w:val="567109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4BFDC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14325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471F3D9D" w14:textId="77777777">
        <w:trPr>
          <w:divId w:val="567109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75BFC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0C269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53843702" w14:textId="77777777">
        <w:trPr>
          <w:divId w:val="56710983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B9976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B0D26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65AB1CC9" w14:textId="77777777">
        <w:trPr>
          <w:divId w:val="567109832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F1727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7FB54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175EB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59F40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5E0F9E2D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C303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3C9EF" w14:textId="77777777" w:rsidR="00000000" w:rsidRDefault="00AF21E0">
            <w:pPr>
              <w:pStyle w:val="ad"/>
              <w:divId w:val="434909591"/>
            </w:pPr>
            <w:r>
              <w:t xml:space="preserve">O(log log n 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6C924" w14:textId="77777777" w:rsidR="00000000" w:rsidRDefault="00AF21E0">
            <w:pPr>
              <w:pStyle w:val="QFFeedback"/>
              <w:divId w:val="213085214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F3276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67B3B634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3FED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527F3" w14:textId="77777777" w:rsidR="00000000" w:rsidRDefault="00AF21E0">
            <w:pPr>
              <w:pStyle w:val="ad"/>
              <w:divId w:val="1277832103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A4994" w14:textId="77777777" w:rsidR="00000000" w:rsidRDefault="00AF21E0">
            <w:pPr>
              <w:pStyle w:val="QFFeedback"/>
              <w:divId w:val="69986219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5845D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DC4F62C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1E19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89C52" w14:textId="77777777" w:rsidR="00000000" w:rsidRDefault="00AF21E0">
            <w:pPr>
              <w:pStyle w:val="ad"/>
              <w:divId w:val="1975794902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1EBCD" w14:textId="77777777" w:rsidR="00000000" w:rsidRDefault="00AF21E0">
            <w:pPr>
              <w:pStyle w:val="QFFeedback"/>
              <w:divId w:val="173384689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FF489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69EDFB3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4DDF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4EAE2" w14:textId="77777777" w:rsidR="00000000" w:rsidRDefault="00AF21E0">
            <w:pPr>
              <w:pStyle w:val="ad"/>
              <w:divId w:val="2123843090"/>
              <w:rPr>
                <w:b/>
                <w:bCs/>
              </w:rPr>
            </w:pPr>
            <w:r>
              <w:rPr>
                <w:b/>
                <w:bCs/>
              </w:rPr>
              <w:t>O(log log log log 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3ADE1" w14:textId="77777777" w:rsidR="00000000" w:rsidRDefault="00AF21E0">
            <w:pPr>
              <w:pStyle w:val="QFFeedback"/>
              <w:divId w:val="85041707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2590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0A0E056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8B4A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7A10C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A0155" w14:textId="77777777" w:rsidR="00000000" w:rsidRDefault="00AF21E0">
            <w:pPr>
              <w:pStyle w:val="Cell"/>
              <w:divId w:val="44350097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1E7A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B147C58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B27F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84D8D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3DD82" w14:textId="77777777" w:rsidR="00000000" w:rsidRDefault="00AF21E0">
            <w:pPr>
              <w:spacing w:before="0" w:after="0" w:line="240" w:lineRule="auto"/>
              <w:divId w:val="197937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5A26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4B8B0BB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332E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3C5B0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3FCFA" w14:textId="77777777" w:rsidR="00000000" w:rsidRDefault="00AF21E0">
            <w:pPr>
              <w:spacing w:before="0" w:after="0" w:line="240" w:lineRule="auto"/>
              <w:divId w:val="105777981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CEF6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0B14574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0FB3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E5AA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1A5D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4F9D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E2B2ED1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2749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0A671" w14:textId="77777777" w:rsidR="00000000" w:rsidRDefault="00AF21E0">
            <w:pPr>
              <w:pStyle w:val="TableRowHead"/>
            </w:pPr>
            <w:r>
              <w:t>Показать ко</w:t>
            </w:r>
            <w:r>
              <w:t>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E1D1D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F8FC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0ED7ABA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FCEE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08E77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64752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AD15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51AA9A6" w14:textId="77777777">
        <w:trPr>
          <w:divId w:val="56710983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A0B0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62D76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AF5D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6EBA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54673AE" w14:textId="77777777">
        <w:trPr>
          <w:divId w:val="567109832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B328C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F1E9F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2AD0C3B6" w14:textId="77777777" w:rsidR="00000000" w:rsidRDefault="00AF21E0">
      <w:r>
        <w:t> </w:t>
      </w:r>
    </w:p>
    <w:p w14:paraId="25F0ED5E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Какую асимптотику имеет линейный поиск?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36985C6F" w14:textId="77777777">
        <w:trPr>
          <w:divId w:val="11378918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EF73B" w14:textId="77777777" w:rsidR="00000000" w:rsidRDefault="00AF21E0">
            <w:pPr>
              <w:pStyle w:val="ad"/>
              <w:divId w:val="1422726547"/>
            </w:pPr>
            <w:r>
              <w:t>Какую асимптотику имеет линейный поиск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F623B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27EB2267" w14:textId="77777777">
        <w:trPr>
          <w:divId w:val="11378918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ED07D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10DCC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3AC92575" w14:textId="77777777">
        <w:trPr>
          <w:divId w:val="11378918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3945A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EE662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4A03F50C" w14:textId="77777777">
        <w:trPr>
          <w:divId w:val="11378918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EBA9E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A1352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0967FE5A" w14:textId="77777777">
        <w:trPr>
          <w:divId w:val="11378918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CB969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1A1C5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0927B5A3" w14:textId="77777777">
        <w:trPr>
          <w:divId w:val="11378918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578DE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AC301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5A6B8693" w14:textId="77777777">
        <w:trPr>
          <w:divId w:val="113789187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FF180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0B0AF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6D110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F2217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7080FE84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6946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86645" w14:textId="77777777" w:rsidR="00000000" w:rsidRDefault="00AF21E0">
            <w:pPr>
              <w:pStyle w:val="ad"/>
              <w:divId w:val="894120893"/>
            </w:pPr>
            <w:r>
              <w:t xml:space="preserve">O(log n 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85503" w14:textId="77777777" w:rsidR="00000000" w:rsidRDefault="00AF21E0">
            <w:pPr>
              <w:pStyle w:val="QFFeedback"/>
              <w:divId w:val="205855168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215F3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80D0343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0F5B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FD070" w14:textId="77777777" w:rsidR="00000000" w:rsidRDefault="00AF21E0">
            <w:pPr>
              <w:pStyle w:val="ad"/>
              <w:divId w:val="2018385931"/>
            </w:pPr>
            <w:r>
              <w:t>O(n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C39CB" w14:textId="77777777" w:rsidR="00000000" w:rsidRDefault="00AF21E0">
            <w:pPr>
              <w:pStyle w:val="QFFeedback"/>
              <w:divId w:val="137935689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20A2C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5828812B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313E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F7AB4" w14:textId="77777777" w:rsidR="00000000" w:rsidRDefault="00AF21E0">
            <w:pPr>
              <w:pStyle w:val="ad"/>
              <w:divId w:val="1973630223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339E8" w14:textId="77777777" w:rsidR="00000000" w:rsidRDefault="00AF21E0">
            <w:pPr>
              <w:pStyle w:val="QFFeedback"/>
              <w:divId w:val="38391805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17669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79264D6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04576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5767E" w14:textId="77777777" w:rsidR="00000000" w:rsidRDefault="00AF21E0">
            <w:pPr>
              <w:pStyle w:val="ad"/>
              <w:divId w:val="410543836"/>
            </w:pPr>
            <w:r>
              <w:t xml:space="preserve">O(log log n  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F8335" w14:textId="77777777" w:rsidR="00000000" w:rsidRDefault="00AF21E0">
            <w:pPr>
              <w:pStyle w:val="QFFeedback"/>
              <w:divId w:val="76306563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9746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0404246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3370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3578C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25254" w14:textId="77777777" w:rsidR="00000000" w:rsidRDefault="00AF21E0">
            <w:pPr>
              <w:pStyle w:val="Cell"/>
              <w:divId w:val="204448191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D2A6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9CBA19A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B72B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B9C0F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EC849" w14:textId="77777777" w:rsidR="00000000" w:rsidRDefault="00AF21E0">
            <w:pPr>
              <w:spacing w:before="0" w:after="0" w:line="240" w:lineRule="auto"/>
              <w:divId w:val="523984029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6746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541A170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36E2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5CCDF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166D8" w14:textId="77777777" w:rsidR="00000000" w:rsidRDefault="00AF21E0">
            <w:pPr>
              <w:spacing w:before="0" w:after="0" w:line="240" w:lineRule="auto"/>
              <w:divId w:val="63753439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3528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312F4F3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B3FD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C37F9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C3FC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658A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1D168C7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C04A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BC74C" w14:textId="77777777" w:rsidR="00000000" w:rsidRDefault="00AF21E0">
            <w:pPr>
              <w:pStyle w:val="TableRowHead"/>
            </w:pPr>
            <w:r>
              <w:t xml:space="preserve">Показать количество правильных ответов (Подсказка </w:t>
            </w:r>
            <w:r>
              <w:t>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98AC6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D917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5E9CC74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D742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D0E07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FD593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1104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DBA395A" w14:textId="77777777">
        <w:trPr>
          <w:divId w:val="11378918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707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8FF91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323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F7DC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4E90C21" w14:textId="77777777">
        <w:trPr>
          <w:divId w:val="113789187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712A6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36C27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6B832068" w14:textId="77777777" w:rsidR="00000000" w:rsidRDefault="00AF21E0">
      <w:r>
        <w:t> </w:t>
      </w:r>
    </w:p>
    <w:p w14:paraId="207F2E7E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Какую асимптотику имеет тернарный поиск?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4E013F23" w14:textId="77777777">
        <w:trPr>
          <w:divId w:val="32455139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7633A" w14:textId="77777777" w:rsidR="00000000" w:rsidRDefault="00AF21E0">
            <w:pPr>
              <w:pStyle w:val="ad"/>
              <w:divId w:val="74132633"/>
            </w:pPr>
            <w:r>
              <w:t>Какую асимптотику имеет тернарный поис</w:t>
            </w:r>
            <w:r>
              <w:t>к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67E89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44534151" w14:textId="77777777">
        <w:trPr>
          <w:divId w:val="32455139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FF4BD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CB407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159E56FB" w14:textId="77777777">
        <w:trPr>
          <w:divId w:val="32455139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D92EC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A410D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14801934" w14:textId="77777777">
        <w:trPr>
          <w:divId w:val="32455139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BAB0E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E2A0E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5ECBBD5A" w14:textId="77777777">
        <w:trPr>
          <w:divId w:val="32455139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3A9A0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13E9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10C9F871" w14:textId="77777777">
        <w:trPr>
          <w:divId w:val="32455139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C16D6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4F439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53F27DBA" w14:textId="77777777">
        <w:trPr>
          <w:divId w:val="324551393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CB056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5B04E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96ABD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0BCAA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409DF003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E3CB6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BDA6C" w14:textId="77777777" w:rsidR="00000000" w:rsidRDefault="00AF21E0">
            <w:pPr>
              <w:pStyle w:val="ad"/>
              <w:divId w:val="51317020"/>
            </w:pPr>
            <w:r>
              <w:t xml:space="preserve">O(log n 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745F0" w14:textId="77777777" w:rsidR="00000000" w:rsidRDefault="00AF21E0">
            <w:pPr>
              <w:pStyle w:val="QFFeedback"/>
              <w:divId w:val="22645327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2E6D3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C3A17CC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D883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0949B" w14:textId="77777777" w:rsidR="00000000" w:rsidRDefault="00AF21E0">
            <w:pPr>
              <w:pStyle w:val="ad"/>
              <w:divId w:val="1693336591"/>
            </w:pPr>
            <w:r>
              <w:t>O(n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1CF3A" w14:textId="77777777" w:rsidR="00000000" w:rsidRDefault="00AF21E0">
            <w:pPr>
              <w:pStyle w:val="QFFeedback"/>
              <w:divId w:val="24001978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7EADF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0EDED79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FBC15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F5CB3" w14:textId="77777777" w:rsidR="00000000" w:rsidRDefault="00AF21E0">
            <w:pPr>
              <w:spacing w:before="0" w:after="0" w:line="240" w:lineRule="auto"/>
              <w:divId w:val="155126378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O(log(r-l/ε))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42E98" w14:textId="77777777" w:rsidR="00000000" w:rsidRDefault="00AF21E0">
            <w:pPr>
              <w:pStyle w:val="QFFeedback"/>
              <w:divId w:val="1789785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C68D1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7A549D50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C02BE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1E6F3" w14:textId="77777777" w:rsidR="00000000" w:rsidRDefault="00AF21E0">
            <w:pPr>
              <w:pStyle w:val="ad"/>
              <w:divId w:val="490995979"/>
            </w:pPr>
            <w:r>
              <w:t xml:space="preserve">O(log log n  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5CD66" w14:textId="77777777" w:rsidR="00000000" w:rsidRDefault="00AF21E0">
            <w:pPr>
              <w:pStyle w:val="QFFeedback"/>
              <w:divId w:val="32709465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582B8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B726DEA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4096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9EB04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9EB8B" w14:textId="77777777" w:rsidR="00000000" w:rsidRDefault="00AF21E0">
            <w:pPr>
              <w:pStyle w:val="Cell"/>
              <w:divId w:val="124684083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E0D5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8C64CA3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F836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0AE49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ACBEA" w14:textId="77777777" w:rsidR="00000000" w:rsidRDefault="00AF21E0">
            <w:pPr>
              <w:spacing w:before="0" w:after="0" w:line="240" w:lineRule="auto"/>
              <w:divId w:val="88094453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D75A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C0A2985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6EBC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042A7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9E931" w14:textId="77777777" w:rsidR="00000000" w:rsidRDefault="00AF21E0">
            <w:pPr>
              <w:spacing w:before="0" w:after="0" w:line="240" w:lineRule="auto"/>
              <w:divId w:val="118956487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3E58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EB406E3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777E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EE527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9F11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2FD1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2A6D202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920C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A9AB4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DB857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5D05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FD6618C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34AE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5D66" w14:textId="77777777" w:rsidR="00000000" w:rsidRDefault="00AF21E0">
            <w:pPr>
              <w:pStyle w:val="TableRowHead"/>
            </w:pPr>
            <w:r>
              <w:t>Уда</w:t>
            </w:r>
            <w:r>
              <w:t>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7ECB7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1207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3B4E341" w14:textId="77777777">
        <w:trPr>
          <w:divId w:val="32455139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9112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4B29B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4B42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13AA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C1723A1" w14:textId="77777777">
        <w:trPr>
          <w:divId w:val="324551393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EF760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4F1A5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0EBEA56B" w14:textId="77777777" w:rsidR="00000000" w:rsidRDefault="00AF21E0">
      <w:r>
        <w:t> </w:t>
      </w:r>
    </w:p>
    <w:p w14:paraId="42DCA9C0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Какую асимптотическую сложность имеет алгоритм Кнута-Морриса-Пратта?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79F61C9A" w14:textId="77777777">
        <w:trPr>
          <w:divId w:val="90695636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90737" w14:textId="77777777" w:rsidR="00000000" w:rsidRDefault="00AF21E0">
            <w:pPr>
              <w:pStyle w:val="ad"/>
              <w:divId w:val="1168205316"/>
            </w:pPr>
            <w:r>
              <w:t>Какую асимптотическую слож</w:t>
            </w:r>
            <w:r>
              <w:t>ность имеет алгоритм Кнута-Морриса-Пратта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68201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67941E77" w14:textId="77777777">
        <w:trPr>
          <w:divId w:val="90695636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441A5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740F7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7215A1E2" w14:textId="77777777">
        <w:trPr>
          <w:divId w:val="90695636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1BA29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F8533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1B266D3B" w14:textId="77777777">
        <w:trPr>
          <w:divId w:val="90695636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04952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9B020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5CB3E20A" w14:textId="77777777">
        <w:trPr>
          <w:divId w:val="90695636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2D5A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DA306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78543DFF" w14:textId="77777777">
        <w:trPr>
          <w:divId w:val="90695636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370B2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75F6A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322D4216" w14:textId="77777777">
        <w:trPr>
          <w:divId w:val="906956361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B4D55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28CB9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D5CB1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9B0B7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298E7F3B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D052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BAE17" w14:textId="77777777" w:rsidR="00000000" w:rsidRDefault="00AF21E0">
            <w:pPr>
              <w:pStyle w:val="ad"/>
              <w:divId w:val="1415660738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28B09" w14:textId="77777777" w:rsidR="00000000" w:rsidRDefault="00AF21E0">
            <w:pPr>
              <w:pStyle w:val="QFFeedback"/>
              <w:divId w:val="175041781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CBA92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B8CD5CD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3CE9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8DCEE" w14:textId="77777777" w:rsidR="00000000" w:rsidRDefault="00AF21E0">
            <w:pPr>
              <w:pStyle w:val="ad"/>
              <w:divId w:val="1380520938"/>
            </w:pPr>
            <w:r>
              <w:t>O(nm)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07625" w14:textId="77777777" w:rsidR="00000000" w:rsidRDefault="00AF21E0">
            <w:pPr>
              <w:pStyle w:val="QFFeedback"/>
              <w:divId w:val="211675326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1418E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07E409D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304E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09758" w14:textId="77777777" w:rsidR="00000000" w:rsidRDefault="00AF21E0">
            <w:pPr>
              <w:pStyle w:val="ad"/>
              <w:divId w:val="1521703984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m)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ADB11" w14:textId="77777777" w:rsidR="00000000" w:rsidRDefault="00AF21E0">
            <w:pPr>
              <w:pStyle w:val="QFFeedback"/>
              <w:divId w:val="136498665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2FBAF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0613A3CB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1B14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B06E0" w14:textId="77777777" w:rsidR="00000000" w:rsidRDefault="00AF21E0">
            <w:pPr>
              <w:pStyle w:val="ad"/>
              <w:divId w:val="1291937247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3928C" w14:textId="77777777" w:rsidR="00000000" w:rsidRDefault="00AF21E0">
            <w:pPr>
              <w:pStyle w:val="QFFeedback"/>
              <w:divId w:val="127390073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9D029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125099C4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F4FA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EA5C3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9EE40" w14:textId="77777777" w:rsidR="00000000" w:rsidRDefault="00AF21E0">
            <w:pPr>
              <w:pStyle w:val="Cell"/>
              <w:divId w:val="18660531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5E0E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621FCAD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7A40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BB638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A65D9" w14:textId="77777777" w:rsidR="00000000" w:rsidRDefault="00AF21E0">
            <w:pPr>
              <w:spacing w:before="0" w:after="0" w:line="240" w:lineRule="auto"/>
              <w:divId w:val="195220660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2181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9F26157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72AA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D00AC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F8773" w14:textId="77777777" w:rsidR="00000000" w:rsidRDefault="00AF21E0">
            <w:pPr>
              <w:spacing w:before="0" w:after="0" w:line="240" w:lineRule="auto"/>
              <w:divId w:val="48991062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C0CC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D3DAEBE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D31E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048F4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B90E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2ED1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7BDF71C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59BB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4B75E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B67D7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B830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B91A864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DD20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F1CC0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ED328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7847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389B307" w14:textId="77777777">
        <w:trPr>
          <w:divId w:val="90695636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5D20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73E3E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BB95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2699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73F3E63" w14:textId="77777777">
        <w:trPr>
          <w:divId w:val="906956361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5DFF9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E116C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50495A38" w14:textId="77777777" w:rsidR="00000000" w:rsidRDefault="00AF21E0">
      <w:r>
        <w:t> </w:t>
      </w:r>
    </w:p>
    <w:p w14:paraId="2916F2BB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Какую асимптотическую сложность имеет наивный алгоритм поиска подстроки в строке?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2A244B7D" w14:textId="77777777">
        <w:trPr>
          <w:divId w:val="54868714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AC859" w14:textId="77777777" w:rsidR="00000000" w:rsidRDefault="00AF21E0">
            <w:pPr>
              <w:pStyle w:val="ad"/>
              <w:divId w:val="83847197"/>
            </w:pPr>
            <w:r>
              <w:t xml:space="preserve">Какую </w:t>
            </w:r>
            <w:r>
              <w:t>асимптотическую сложность имеет наивный алгоритм поиска подстроки в строке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4E50F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6AAF824A" w14:textId="77777777">
        <w:trPr>
          <w:divId w:val="54868714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0C87C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82139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07786BF2" w14:textId="77777777">
        <w:trPr>
          <w:divId w:val="54868714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63103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34204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6E5D526A" w14:textId="77777777">
        <w:trPr>
          <w:divId w:val="54868714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1EA3F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449BA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23E701AA" w14:textId="77777777">
        <w:trPr>
          <w:divId w:val="54868714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F914A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58332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3375B142" w14:textId="77777777">
        <w:trPr>
          <w:divId w:val="54868714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78AD5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5F070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5570F586" w14:textId="77777777">
        <w:trPr>
          <w:divId w:val="548687141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E1023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DDC6B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DB636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3F814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52E66AA1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802D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231A0" w14:textId="77777777" w:rsidR="00000000" w:rsidRDefault="00AF21E0">
            <w:pPr>
              <w:pStyle w:val="ad"/>
              <w:divId w:val="1462840450"/>
            </w:pPr>
            <w:r>
              <w:t>O(m)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68516" w14:textId="77777777" w:rsidR="00000000" w:rsidRDefault="00AF21E0">
            <w:pPr>
              <w:pStyle w:val="QFFeedback"/>
              <w:divId w:val="205168531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CA584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9C342FB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58CB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4F7DE" w14:textId="77777777" w:rsidR="00000000" w:rsidRDefault="00AF21E0">
            <w:pPr>
              <w:pStyle w:val="ad"/>
              <w:divId w:val="1509097816"/>
            </w:pPr>
            <w:r>
              <w:t>O(mn)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5C4F5" w14:textId="77777777" w:rsidR="00000000" w:rsidRDefault="00AF21E0">
            <w:pPr>
              <w:pStyle w:val="QFFeedback"/>
              <w:divId w:val="60230629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1C584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1ACF2E08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D4B8E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788584" w14:textId="77777777" w:rsidR="00000000" w:rsidRDefault="00AF21E0">
            <w:pPr>
              <w:pStyle w:val="ad"/>
              <w:divId w:val="1182430939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6E767" w14:textId="77777777" w:rsidR="00000000" w:rsidRDefault="00AF21E0">
            <w:pPr>
              <w:pStyle w:val="QFFeedback"/>
              <w:divId w:val="121354545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83B14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A8C968F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5B27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D271F" w14:textId="77777777" w:rsidR="00000000" w:rsidRDefault="00AF21E0">
            <w:pPr>
              <w:pStyle w:val="ad"/>
              <w:divId w:val="1070346113"/>
            </w:pPr>
            <w:r>
              <w:t>O(n log 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2B592" w14:textId="77777777" w:rsidR="00000000" w:rsidRDefault="00AF21E0">
            <w:pPr>
              <w:pStyle w:val="QFFeedback"/>
              <w:divId w:val="182774006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C4554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9D79E6C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8E43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7B38C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FEA16" w14:textId="77777777" w:rsidR="00000000" w:rsidRDefault="00AF21E0">
            <w:pPr>
              <w:pStyle w:val="Cell"/>
              <w:divId w:val="159744554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41AD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450E111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5850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D37AE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DFBC2" w14:textId="77777777" w:rsidR="00000000" w:rsidRDefault="00AF21E0">
            <w:pPr>
              <w:spacing w:before="0" w:after="0" w:line="240" w:lineRule="auto"/>
              <w:divId w:val="39251155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00A8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AE460B4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724F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1DEC3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BC02B" w14:textId="77777777" w:rsidR="00000000" w:rsidRDefault="00AF21E0">
            <w:pPr>
              <w:spacing w:before="0" w:after="0" w:line="240" w:lineRule="auto"/>
              <w:divId w:val="79941682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82FF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0D8B848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EDB0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50B96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A38E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5033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FDF7979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28C8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6FABA" w14:textId="77777777" w:rsidR="00000000" w:rsidRDefault="00AF21E0">
            <w:pPr>
              <w:pStyle w:val="TableRowHead"/>
            </w:pPr>
            <w:r>
              <w:t>Показать количество правильн</w:t>
            </w:r>
            <w:r>
              <w:t>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D94FF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9FC4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464FFFD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3D65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2E16E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F35A5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9B80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0F3149E" w14:textId="77777777">
        <w:trPr>
          <w:divId w:val="54868714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D6FE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A55A6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4704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4761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D3FE42F" w14:textId="77777777">
        <w:trPr>
          <w:divId w:val="548687141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AB715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E77A0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6721953F" w14:textId="77777777" w:rsidR="00000000" w:rsidRDefault="00AF21E0">
      <w:r>
        <w:t> </w:t>
      </w:r>
    </w:p>
    <w:p w14:paraId="0E67783E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Какую сложность имеет операция доступа к элементу массива</w:t>
      </w:r>
      <w:r>
        <w:rPr>
          <w:rFonts w:eastAsia="Times New Roman"/>
        </w:rPr>
        <w:t xml:space="preserve"> по его индексу?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1371F819" w14:textId="77777777">
        <w:trPr>
          <w:divId w:val="118470481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C9AA5" w14:textId="77777777" w:rsidR="00000000" w:rsidRDefault="00AF21E0">
            <w:pPr>
              <w:pStyle w:val="ad"/>
              <w:divId w:val="588394504"/>
            </w:pPr>
            <w:r>
              <w:t>Какую сложность имеет операция доступа к элементу массива по его индексу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587A7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03E57119" w14:textId="77777777">
        <w:trPr>
          <w:divId w:val="118470481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79640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BCD72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21DB04CC" w14:textId="77777777">
        <w:trPr>
          <w:divId w:val="118470481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08807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F3402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234498D2" w14:textId="77777777">
        <w:trPr>
          <w:divId w:val="118470481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3D84E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E0C24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76E41482" w14:textId="77777777">
        <w:trPr>
          <w:divId w:val="118470481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77EAB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31972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2539F4BE" w14:textId="77777777">
        <w:trPr>
          <w:divId w:val="118470481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3C739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EA341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1FB68254" w14:textId="77777777">
        <w:trPr>
          <w:divId w:val="1184704812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EE7E1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267D3" w14:textId="77777777" w:rsidR="00000000" w:rsidRDefault="00AF21E0">
            <w:pPr>
              <w:pStyle w:val="TableHead"/>
            </w:pPr>
            <w:r>
              <w:t>Отве</w:t>
            </w:r>
            <w:r>
              <w:t>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5CF43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D0D5C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0F082EE0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2866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A74CE" w14:textId="77777777" w:rsidR="00000000" w:rsidRDefault="00AF21E0">
            <w:pPr>
              <w:pStyle w:val="ad"/>
              <w:divId w:val="812065508"/>
            </w:pPr>
            <w:r>
              <w:t>O(1)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FF1CF" w14:textId="77777777" w:rsidR="00000000" w:rsidRDefault="00AF21E0">
            <w:pPr>
              <w:pStyle w:val="QFFeedback"/>
              <w:divId w:val="37265823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C460C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192BFE49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B0C3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130DE" w14:textId="77777777" w:rsidR="00000000" w:rsidRDefault="00AF21E0">
            <w:pPr>
              <w:pStyle w:val="ad"/>
              <w:divId w:val="810097967"/>
            </w:pPr>
            <w:r>
              <w:t>O(n)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C6AAB" w14:textId="77777777" w:rsidR="00000000" w:rsidRDefault="00AF21E0">
            <w:pPr>
              <w:pStyle w:val="QFFeedback"/>
              <w:divId w:val="55956069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520E6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CAB8F6A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6EB1E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6CB5F" w14:textId="77777777" w:rsidR="00000000" w:rsidRDefault="00AF21E0">
            <w:pPr>
              <w:pStyle w:val="ad"/>
              <w:divId w:val="577254023"/>
            </w:pPr>
            <w:r>
              <w:t>O(logn)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4BD74" w14:textId="77777777" w:rsidR="00000000" w:rsidRDefault="00AF21E0">
            <w:pPr>
              <w:pStyle w:val="QFFeedback"/>
              <w:divId w:val="214500154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4B8A0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343F952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9C5A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15477" w14:textId="77777777" w:rsidR="00000000" w:rsidRDefault="00AF21E0">
            <w:pPr>
              <w:pStyle w:val="ad"/>
              <w:divId w:val="1581989761"/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2322B" w14:textId="77777777" w:rsidR="00000000" w:rsidRDefault="00AF21E0">
            <w:pPr>
              <w:pStyle w:val="QFFeedback"/>
              <w:divId w:val="168640024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B8CC4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78A90A0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0888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225F6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751CA" w14:textId="77777777" w:rsidR="00000000" w:rsidRDefault="00AF21E0">
            <w:pPr>
              <w:pStyle w:val="Cell"/>
              <w:divId w:val="169962082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9A34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56A7C4C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B00D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B690F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A2616" w14:textId="77777777" w:rsidR="00000000" w:rsidRDefault="00AF21E0">
            <w:pPr>
              <w:spacing w:before="0" w:after="0" w:line="240" w:lineRule="auto"/>
              <w:divId w:val="157327208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3F85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DA8F150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F118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132ED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B8CBC" w14:textId="77777777" w:rsidR="00000000" w:rsidRDefault="00AF21E0">
            <w:pPr>
              <w:spacing w:before="0" w:after="0" w:line="240" w:lineRule="auto"/>
              <w:divId w:val="107034472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2CB9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721768B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E705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8911F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4321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2A8C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73AB2C2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D786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0F350" w14:textId="77777777" w:rsidR="00000000" w:rsidRDefault="00AF21E0">
            <w:pPr>
              <w:pStyle w:val="TableRowHead"/>
            </w:pPr>
            <w:r>
              <w:t>Показать количес</w:t>
            </w:r>
            <w:r>
              <w:t>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3337C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AD35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E9E7435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8838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9F390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18CEA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7D04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5362AAD" w14:textId="77777777">
        <w:trPr>
          <w:divId w:val="11847048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D007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81F63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8F58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F15D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FD96E58" w14:textId="77777777">
        <w:trPr>
          <w:divId w:val="1184704812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030ED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1B42A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536B23EC" w14:textId="77777777" w:rsidR="00000000" w:rsidRDefault="00AF21E0">
      <w:r>
        <w:t> </w:t>
      </w:r>
    </w:p>
    <w:p w14:paraId="504DFB9C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Когда целесообразно применять алгоритм сортир</w:t>
      </w:r>
      <w:r>
        <w:rPr>
          <w:rFonts w:eastAsia="Times New Roman"/>
        </w:rPr>
        <w:t>овки подсчетом?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0F1D3FC2" w14:textId="77777777">
        <w:trPr>
          <w:divId w:val="4875968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A7892" w14:textId="77777777" w:rsidR="00000000" w:rsidRDefault="00AF21E0">
            <w:pPr>
              <w:pStyle w:val="ad"/>
              <w:divId w:val="185102998"/>
            </w:pPr>
            <w:r>
              <w:t>Когда целесообразно применять алгоритм сортировки подсчетом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05E45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13C05F7B" w14:textId="77777777">
        <w:trPr>
          <w:divId w:val="4875968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39BEA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140D1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72C9152C" w14:textId="77777777">
        <w:trPr>
          <w:divId w:val="4875968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BA515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907B1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44B894ED" w14:textId="77777777">
        <w:trPr>
          <w:divId w:val="4875968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E2D33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8CCE1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394D2CC8" w14:textId="77777777">
        <w:trPr>
          <w:divId w:val="4875968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622FC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9040C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5F1D48E1" w14:textId="77777777">
        <w:trPr>
          <w:divId w:val="48759683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BC820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95ACE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6A1A7050" w14:textId="77777777">
        <w:trPr>
          <w:divId w:val="487596830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1DAD9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57B04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D2D88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8A122" w14:textId="77777777" w:rsidR="00000000" w:rsidRDefault="00AF21E0">
            <w:pPr>
              <w:pStyle w:val="TableHead"/>
            </w:pPr>
            <w:r>
              <w:t>Оценк</w:t>
            </w:r>
            <w:r>
              <w:t>а</w:t>
            </w:r>
          </w:p>
        </w:tc>
      </w:tr>
      <w:tr w:rsidR="00000000" w14:paraId="43C8CCF7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39A8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C3BB6" w14:textId="77777777" w:rsidR="00000000" w:rsidRDefault="00AF21E0">
            <w:pPr>
              <w:pStyle w:val="ad"/>
              <w:divId w:val="2145082067"/>
            </w:pPr>
            <w:r>
              <w:t>Когда сортируемые элементы не ограничены по диапазону значен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B629A" w14:textId="77777777" w:rsidR="00000000" w:rsidRDefault="00AF21E0">
            <w:pPr>
              <w:pStyle w:val="QFFeedback"/>
              <w:divId w:val="190310400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26B3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120A01A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BF65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68D46" w14:textId="77777777" w:rsidR="00000000" w:rsidRDefault="00AF21E0">
            <w:pPr>
              <w:pStyle w:val="ad"/>
              <w:divId w:val="1865554030"/>
            </w:pPr>
            <w:r>
              <w:t>Когда требуется сортировать элементы, не сравнивая их между собо</w:t>
            </w:r>
            <w:r>
              <w:t>й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68134" w14:textId="77777777" w:rsidR="00000000" w:rsidRDefault="00AF21E0">
            <w:pPr>
              <w:pStyle w:val="QFFeedback"/>
              <w:divId w:val="95749325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7B2BB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D8D3551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ADC0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92AC1" w14:textId="77777777" w:rsidR="00000000" w:rsidRDefault="00AF21E0">
            <w:pPr>
              <w:pStyle w:val="ad"/>
              <w:divId w:val="707487394"/>
            </w:pPr>
            <w:r>
              <w:t>Когда сортируемые числа имеют диапазон возможных значений, который достаточно мал по сравнению с сортируем</w:t>
            </w:r>
            <w:r>
              <w:t>ым множество</w:t>
            </w:r>
            <w:r>
              <w:t>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9F8F8" w14:textId="77777777" w:rsidR="00000000" w:rsidRDefault="00AF21E0">
            <w:pPr>
              <w:pStyle w:val="QFFeedback"/>
              <w:divId w:val="199132520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1072D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4A2807E0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35AD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FB71B" w14:textId="77777777" w:rsidR="00000000" w:rsidRDefault="00AF21E0">
            <w:pPr>
              <w:pStyle w:val="ad"/>
              <w:divId w:val="1288271673"/>
            </w:pPr>
            <w:r>
              <w:t>Когда массив уже почти отсортирова</w:t>
            </w:r>
            <w:r>
              <w:t>н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03C9B" w14:textId="77777777" w:rsidR="00000000" w:rsidRDefault="00AF21E0">
            <w:pPr>
              <w:pStyle w:val="QFFeedback"/>
              <w:divId w:val="193941280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1F02F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DA419CF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2FD2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7C1A0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BF0F8" w14:textId="77777777" w:rsidR="00000000" w:rsidRDefault="00AF21E0">
            <w:pPr>
              <w:pStyle w:val="Cell"/>
              <w:divId w:val="150459116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8056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A072AAB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EE86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7695A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16DAC" w14:textId="77777777" w:rsidR="00000000" w:rsidRDefault="00AF21E0">
            <w:pPr>
              <w:spacing w:before="0" w:after="0" w:line="240" w:lineRule="auto"/>
              <w:divId w:val="102506375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9405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06773A7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CB7C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2A548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B954C" w14:textId="77777777" w:rsidR="00000000" w:rsidRDefault="00AF21E0">
            <w:pPr>
              <w:spacing w:before="0" w:after="0" w:line="240" w:lineRule="auto"/>
              <w:divId w:val="193490143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B4BC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C3CCB03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C9D6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EE95C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B34B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1C5C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4FACB40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537F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1AF2A" w14:textId="77777777" w:rsidR="00000000" w:rsidRDefault="00AF21E0">
            <w:pPr>
              <w:pStyle w:val="TableRowHead"/>
            </w:pPr>
            <w:r>
              <w:t>Показать количество п</w:t>
            </w:r>
            <w:r>
              <w:t>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9B852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1085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7414822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42C9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E9A1C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AD913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66A8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3A9ED8F" w14:textId="77777777">
        <w:trPr>
          <w:divId w:val="48759683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915B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2233B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E78E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13A6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2C7EB0A" w14:textId="77777777">
        <w:trPr>
          <w:divId w:val="487596830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B81FC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65DC4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5A90B95F" w14:textId="77777777" w:rsidR="00000000" w:rsidRDefault="00AF21E0">
      <w:r>
        <w:t> </w:t>
      </w:r>
    </w:p>
    <w:p w14:paraId="7D244A13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Ниже приведена реализация алгоритма сортировки рас</w:t>
      </w:r>
      <w:r>
        <w:rPr>
          <w:rFonts w:eastAsia="Times New Roman"/>
        </w:rPr>
        <w:t>ческой, который является модификацией пузырьковой сортировки. Выберите неверное утверждение.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13401803" w14:textId="77777777">
        <w:trPr>
          <w:divId w:val="6702592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AAF90" w14:textId="77777777" w:rsidR="00000000" w:rsidRDefault="00AF21E0">
            <w:pPr>
              <w:pStyle w:val="ad"/>
              <w:divId w:val="1384869267"/>
              <w:rPr>
                <w:b/>
                <w:bCs/>
              </w:rPr>
            </w:pPr>
            <w:r>
              <w:rPr>
                <w:b/>
                <w:bCs/>
              </w:rPr>
              <w:t>Ниже приведена реализация алгоритма сортировки расческой, который является модификацией пузырьковой сортировки. Выберите неверное утверждение.</w:t>
            </w:r>
            <w:r>
              <w:rPr>
                <w:b/>
                <w:bCs/>
              </w:rPr>
              <w:t> </w:t>
            </w:r>
          </w:p>
          <w:p w14:paraId="0A6E207A" w14:textId="77777777" w:rsidR="00000000" w:rsidRDefault="00AF21E0">
            <w:pPr>
              <w:pStyle w:val="ad"/>
              <w:divId w:val="1384869267"/>
              <w:rPr>
                <w:b/>
                <w:bCs/>
              </w:rPr>
            </w:pPr>
            <w:r>
              <w:rPr>
                <w:b/>
                <w:bCs/>
              </w:rPr>
              <w:t>def sort(a):</w:t>
            </w:r>
            <w:r>
              <w:rPr>
                <w:b/>
                <w:bCs/>
              </w:rPr>
              <w:br/>
              <w:t xml:space="preserve">    k </w:t>
            </w:r>
            <w:r>
              <w:rPr>
                <w:b/>
                <w:bCs/>
              </w:rPr>
              <w:t>= 1.3</w:t>
            </w:r>
            <w:r>
              <w:rPr>
                <w:b/>
                <w:bCs/>
              </w:rPr>
              <w:br/>
              <w:t>    n = len(a)</w:t>
            </w:r>
            <w:r>
              <w:rPr>
                <w:b/>
                <w:bCs/>
              </w:rPr>
              <w:br/>
              <w:t>    jump = n</w:t>
            </w:r>
            <w:r>
              <w:rPr>
                <w:b/>
                <w:bCs/>
              </w:rPr>
              <w:br/>
              <w:t>    swapped = True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>    while jump &gt; 1 and swapped:</w:t>
            </w:r>
            <w:r>
              <w:rPr>
                <w:b/>
                <w:bCs/>
              </w:rPr>
              <w:br/>
              <w:t>        if jump &gt; 1:</w:t>
            </w:r>
            <w:r>
              <w:rPr>
                <w:b/>
                <w:bCs/>
              </w:rPr>
              <w:br/>
              <w:t>            jump = int(jump / k)</w:t>
            </w:r>
            <w:r>
              <w:rPr>
                <w:b/>
                <w:bCs/>
              </w:rPr>
              <w:br/>
              <w:t>        swapped = False</w:t>
            </w:r>
            <w:r>
              <w:rPr>
                <w:b/>
                <w:bCs/>
              </w:rPr>
              <w:br/>
              <w:t>        for i in range(n - jump):</w:t>
            </w:r>
            <w:r>
              <w:rPr>
                <w:b/>
                <w:bCs/>
              </w:rPr>
              <w:br/>
              <w:t>            if a[i + jump] &lt; a[i]:</w:t>
            </w:r>
            <w:r>
              <w:rPr>
                <w:b/>
                <w:bCs/>
              </w:rPr>
              <w:br/>
              <w:t>                a[i], a</w:t>
            </w:r>
            <w:r>
              <w:rPr>
                <w:b/>
                <w:bCs/>
              </w:rPr>
              <w:t>[i + jump] = a[i + jump], a[i]</w:t>
            </w:r>
            <w:r>
              <w:rPr>
                <w:b/>
                <w:bCs/>
              </w:rPr>
              <w:br/>
              <w:t>                swapped = Tru</w:t>
            </w:r>
            <w:r>
              <w:rPr>
                <w:b/>
                <w:bCs/>
              </w:rPr>
              <w:t>e</w:t>
            </w:r>
          </w:p>
          <w:p w14:paraId="3DE090DB" w14:textId="77777777" w:rsidR="00000000" w:rsidRDefault="00AF21E0">
            <w:pPr>
              <w:spacing w:before="0" w:after="240" w:line="240" w:lineRule="auto"/>
              <w:divId w:val="1384869267"/>
              <w:rPr>
                <w:rStyle w:val="a3"/>
                <w:rFonts w:eastAsia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205A9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6D524269" w14:textId="77777777">
        <w:trPr>
          <w:divId w:val="6702592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5E90F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AA03E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1D181426" w14:textId="77777777">
        <w:trPr>
          <w:divId w:val="6702592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AB8D3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121BD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509CC150" w14:textId="77777777">
        <w:trPr>
          <w:divId w:val="6702592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9AA08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CBF89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2E4D29BA" w14:textId="77777777">
        <w:trPr>
          <w:divId w:val="6702592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0EC09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BE42C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385BF4AF" w14:textId="77777777">
        <w:trPr>
          <w:divId w:val="6702592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691D2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5098A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6977CF2D" w14:textId="77777777">
        <w:trPr>
          <w:divId w:val="670259274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C6B9A9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D6B4C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A39D3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906D4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17F189DB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3DB3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DE670" w14:textId="77777777" w:rsidR="00000000" w:rsidRDefault="00AF21E0">
            <w:pPr>
              <w:pStyle w:val="ad"/>
              <w:divId w:val="1361665052"/>
            </w:pPr>
            <w:r>
              <w:t>Сложност</w:t>
            </w:r>
            <w:r>
              <w:t>ь алгоритма 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E0A2B" w14:textId="77777777" w:rsidR="00000000" w:rsidRDefault="00AF21E0">
            <w:pPr>
              <w:pStyle w:val="QFFeedback"/>
              <w:divId w:val="120791148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8BEEE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D1B7FB3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24CC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96829" w14:textId="77777777" w:rsidR="00000000" w:rsidRDefault="00AF21E0">
            <w:pPr>
              <w:pStyle w:val="ad"/>
              <w:divId w:val="1824275294"/>
            </w:pPr>
            <w:r>
              <w:t>Алгоритм является устойчивы</w:t>
            </w:r>
            <w:r>
              <w:t>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DA0E5" w14:textId="77777777" w:rsidR="00000000" w:rsidRDefault="00AF21E0">
            <w:pPr>
              <w:pStyle w:val="QFFeedback"/>
              <w:divId w:val="75401291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24D47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175960AA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EC6E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058D6" w14:textId="77777777" w:rsidR="00000000" w:rsidRDefault="00AF21E0">
            <w:pPr>
              <w:pStyle w:val="ad"/>
              <w:divId w:val="559172927"/>
            </w:pPr>
            <w:r>
              <w:t>Сложность стремится к O(n logn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D054C" w14:textId="77777777" w:rsidR="00000000" w:rsidRDefault="00AF21E0">
            <w:pPr>
              <w:pStyle w:val="QFFeedback"/>
              <w:divId w:val="11718825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1229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3F7CB06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E10C1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5A265" w14:textId="77777777" w:rsidR="00000000" w:rsidRDefault="00AF21E0">
            <w:pPr>
              <w:pStyle w:val="ad"/>
              <w:divId w:val="1837769718"/>
            </w:pPr>
            <w:r>
              <w:t>Все утверждения верн</w:t>
            </w:r>
            <w:r>
              <w:t>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3ADD8" w14:textId="77777777" w:rsidR="00000000" w:rsidRDefault="00AF21E0">
            <w:pPr>
              <w:pStyle w:val="QFFeedback"/>
              <w:divId w:val="53034234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1174D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454F551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48E2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E5A5D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D86B6" w14:textId="77777777" w:rsidR="00000000" w:rsidRDefault="00AF21E0">
            <w:pPr>
              <w:pStyle w:val="Cell"/>
              <w:divId w:val="68756639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5E7A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891AA26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403B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01EEF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F9649" w14:textId="77777777" w:rsidR="00000000" w:rsidRDefault="00AF21E0">
            <w:pPr>
              <w:spacing w:before="0" w:after="0" w:line="240" w:lineRule="auto"/>
              <w:divId w:val="24877613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531B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5B32A96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95E2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CE82A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3545F" w14:textId="77777777" w:rsidR="00000000" w:rsidRDefault="00AF21E0">
            <w:pPr>
              <w:spacing w:before="0" w:after="0" w:line="240" w:lineRule="auto"/>
              <w:divId w:val="5420637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</w:t>
            </w:r>
            <w:r>
              <w:rPr>
                <w:rFonts w:eastAsia="Times New Roman"/>
                <w:sz w:val="24"/>
                <w:szCs w:val="24"/>
              </w:rPr>
              <w:t xml:space="preserve">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8946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AEDEED5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5822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FCF56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2120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A4CB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E3C584A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03FD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EDD00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10910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5904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57E6E62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41C0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4DA4A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7324F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1C9F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E3007A1" w14:textId="77777777">
        <w:trPr>
          <w:divId w:val="6702592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D9B6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F137D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B52E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7BC5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045584E" w14:textId="77777777">
        <w:trPr>
          <w:divId w:val="670259274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178AB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</w:t>
            </w:r>
            <w:r>
              <w:rPr>
                <w:i/>
                <w:iCs/>
              </w:rPr>
              <w:t>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EF0B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3F5983F9" w14:textId="77777777" w:rsidR="00000000" w:rsidRDefault="00AF21E0">
      <w:r>
        <w:t> </w:t>
      </w:r>
    </w:p>
    <w:p w14:paraId="6828C6EA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Определите степени вершин графа.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006BF455" w14:textId="77777777">
        <w:trPr>
          <w:divId w:val="53034480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3E894" w14:textId="77777777" w:rsidR="00000000" w:rsidRDefault="00AF21E0">
            <w:pPr>
              <w:pStyle w:val="ad"/>
              <w:divId w:val="1028484370"/>
              <w:rPr>
                <w:b/>
                <w:bCs/>
              </w:rPr>
            </w:pPr>
            <w:r>
              <w:rPr>
                <w:b/>
                <w:bCs/>
              </w:rPr>
              <w:t xml:space="preserve">Дан граф, с матрицей смежности. Определите степени вершин этого графа. </w:t>
            </w:r>
            <w:r>
              <w:rPr>
                <w:b/>
                <w:bCs/>
              </w:rPr>
              <w:br/>
              <w:t>[[0, 1, 1]</w:t>
            </w:r>
            <w:r>
              <w:rPr>
                <w:b/>
                <w:bCs/>
              </w:rPr>
              <w:t>,</w:t>
            </w:r>
          </w:p>
          <w:p w14:paraId="36DE7359" w14:textId="77777777" w:rsidR="00000000" w:rsidRDefault="00AF21E0">
            <w:pPr>
              <w:pStyle w:val="ad"/>
              <w:divId w:val="1028484370"/>
              <w:rPr>
                <w:b/>
                <w:bCs/>
              </w:rPr>
            </w:pPr>
            <w:r>
              <w:rPr>
                <w:b/>
                <w:bCs/>
              </w:rPr>
              <w:t> [1, 0, 0],</w:t>
            </w:r>
            <w:r>
              <w:rPr>
                <w:b/>
                <w:bCs/>
              </w:rPr>
              <w:t> </w:t>
            </w:r>
          </w:p>
          <w:p w14:paraId="0EFBE14C" w14:textId="77777777" w:rsidR="00000000" w:rsidRDefault="00AF21E0">
            <w:pPr>
              <w:pStyle w:val="ad"/>
              <w:divId w:val="1028484370"/>
              <w:rPr>
                <w:b/>
                <w:bCs/>
              </w:rPr>
            </w:pPr>
            <w:r>
              <w:rPr>
                <w:b/>
                <w:bCs/>
              </w:rPr>
              <w:t> [1, 0, 0]</w:t>
            </w:r>
            <w:r>
              <w:rPr>
                <w:b/>
                <w:bCs/>
              </w:rPr>
              <w:t>]</w:t>
            </w:r>
          </w:p>
          <w:p w14:paraId="6FFECA6B" w14:textId="77777777" w:rsidR="00000000" w:rsidRDefault="00AF21E0">
            <w:pPr>
              <w:spacing w:before="0" w:after="240" w:line="240" w:lineRule="auto"/>
              <w:divId w:val="1028484370"/>
              <w:rPr>
                <w:rStyle w:val="a3"/>
                <w:rFonts w:eastAsia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85259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74BF1A1B" w14:textId="77777777">
        <w:trPr>
          <w:divId w:val="53034480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905BE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E31F3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72CD5942" w14:textId="77777777">
        <w:trPr>
          <w:divId w:val="53034480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96E0D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FC676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5BF8B551" w14:textId="77777777">
        <w:trPr>
          <w:divId w:val="53034480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62240" w14:textId="77777777" w:rsidR="00000000" w:rsidRDefault="00AF21E0">
            <w:pPr>
              <w:pStyle w:val="TableRowHead"/>
              <w:jc w:val="right"/>
            </w:pPr>
            <w:r>
              <w:t>Нумеровать варианты отве</w:t>
            </w:r>
            <w:r>
              <w:t>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CD307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4E258ABD" w14:textId="77777777">
        <w:trPr>
          <w:divId w:val="53034480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0D557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5608C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6EAF298B" w14:textId="77777777">
        <w:trPr>
          <w:divId w:val="53034480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85120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CF1A6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1B89126B" w14:textId="77777777">
        <w:trPr>
          <w:divId w:val="530344801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9BB32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F5730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0A71A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7620B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4CB9DC09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4653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BE0B8" w14:textId="77777777" w:rsidR="00000000" w:rsidRDefault="00AF21E0">
            <w:pPr>
              <w:pStyle w:val="ad"/>
              <w:divId w:val="1950355783"/>
            </w:pPr>
            <w:r>
              <w:t xml:space="preserve">Вершина 1 – степень 2, вершина 2 – степень 2, вершина 3 – степень </w:t>
            </w:r>
            <w:r>
              <w:t>1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8E8DC" w14:textId="77777777" w:rsidR="00000000" w:rsidRDefault="00AF21E0">
            <w:pPr>
              <w:pStyle w:val="QFFeedback"/>
              <w:divId w:val="150608849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9F6B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4CDB428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B292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67584" w14:textId="77777777" w:rsidR="00000000" w:rsidRDefault="00AF21E0">
            <w:pPr>
              <w:pStyle w:val="ad"/>
              <w:divId w:val="817114286"/>
            </w:pPr>
            <w:r>
              <w:t xml:space="preserve">Вершина 1 – степень 2, вершина 2 – степень 1, вершина 3 – степень </w:t>
            </w:r>
            <w:r>
              <w:t>1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71334" w14:textId="77777777" w:rsidR="00000000" w:rsidRDefault="00AF21E0">
            <w:pPr>
              <w:pStyle w:val="QFFeedback"/>
              <w:divId w:val="61093868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8B252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6F82B2DD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51721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53A76" w14:textId="77777777" w:rsidR="00000000" w:rsidRDefault="00AF21E0">
            <w:pPr>
              <w:pStyle w:val="ad"/>
              <w:divId w:val="46926817"/>
            </w:pPr>
            <w:r>
              <w:t>Верши</w:t>
            </w:r>
            <w:r>
              <w:t xml:space="preserve">на 1 – степень 1, вершина 2 – степень 2, вершина 3 – степень </w:t>
            </w:r>
            <w:r>
              <w:t>1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082CD" w14:textId="77777777" w:rsidR="00000000" w:rsidRDefault="00AF21E0">
            <w:pPr>
              <w:pStyle w:val="QFFeedback"/>
              <w:divId w:val="79956907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6ECAF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0EE8EFC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4B875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510D6" w14:textId="77777777" w:rsidR="00000000" w:rsidRDefault="00AF21E0">
            <w:pPr>
              <w:pStyle w:val="ad"/>
              <w:divId w:val="711466154"/>
            </w:pPr>
            <w:r>
              <w:t xml:space="preserve">Вершина 1 – степень 1, вершина 2 – степень 2, вершина 3 – степень </w:t>
            </w:r>
            <w:r>
              <w:t>2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39B4A" w14:textId="77777777" w:rsidR="00000000" w:rsidRDefault="00AF21E0">
            <w:pPr>
              <w:pStyle w:val="QFFeedback"/>
              <w:divId w:val="73947490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92C8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BDBEC70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0464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48E0D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A3933" w14:textId="77777777" w:rsidR="00000000" w:rsidRDefault="00AF21E0">
            <w:pPr>
              <w:pStyle w:val="Cell"/>
              <w:divId w:val="17029286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1475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1B45B7A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A783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3265A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3505E" w14:textId="77777777" w:rsidR="00000000" w:rsidRDefault="00AF21E0">
            <w:pPr>
              <w:spacing w:before="0" w:after="0" w:line="240" w:lineRule="auto"/>
              <w:divId w:val="152320750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F01C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DDA9BAA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640E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46869" w14:textId="77777777" w:rsidR="00000000" w:rsidRDefault="00AF21E0">
            <w:pPr>
              <w:pStyle w:val="TableRowHead"/>
            </w:pPr>
            <w:r>
              <w:t>Для любого неправильного</w:t>
            </w:r>
            <w:r>
              <w:t xml:space="preserve">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6481C" w14:textId="77777777" w:rsidR="00000000" w:rsidRDefault="00AF21E0">
            <w:pPr>
              <w:spacing w:before="0" w:after="0" w:line="240" w:lineRule="auto"/>
              <w:divId w:val="96018923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903F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7C56988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2765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1C5B0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9B6A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FC8C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C288469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E62F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69DE7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48566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E9C2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69F1CF5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CBBF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3A41C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B948C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E988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F46E16B" w14:textId="77777777">
        <w:trPr>
          <w:divId w:val="5303448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6C4A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26EB1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D4F1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040E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8C29333" w14:textId="77777777">
        <w:trPr>
          <w:divId w:val="530344801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2973E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</w:t>
            </w:r>
            <w:r>
              <w:rPr>
                <w:i/>
                <w:iCs/>
              </w:rPr>
              <w:t>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10967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3B96031D" w14:textId="77777777" w:rsidR="00000000" w:rsidRDefault="00AF21E0">
      <w:r>
        <w:t> </w:t>
      </w:r>
    </w:p>
    <w:p w14:paraId="0502457B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Префиксы и суффиксы строки длины n называются собственными, если их длина: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072B5FEF" w14:textId="77777777">
        <w:trPr>
          <w:divId w:val="104282649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04046" w14:textId="77777777" w:rsidR="00000000" w:rsidRDefault="00AF21E0">
            <w:pPr>
              <w:pStyle w:val="ad"/>
              <w:divId w:val="102698063"/>
            </w:pPr>
            <w:r>
              <w:t>Префиксы и суффиксы строки длины n называются собственными, если их длина</w:t>
            </w:r>
            <w:r>
              <w:t>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E86F0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23532A97" w14:textId="77777777">
        <w:trPr>
          <w:divId w:val="104282649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C16E3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6CBBF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42479FD4" w14:textId="77777777">
        <w:trPr>
          <w:divId w:val="104282649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5B247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3C50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2A0409CD" w14:textId="77777777">
        <w:trPr>
          <w:divId w:val="104282649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B6EE4" w14:textId="77777777" w:rsidR="00000000" w:rsidRDefault="00AF21E0">
            <w:pPr>
              <w:pStyle w:val="TableRowHead"/>
              <w:jc w:val="right"/>
            </w:pPr>
            <w:r>
              <w:t>Нумеровать ва</w:t>
            </w:r>
            <w:r>
              <w:t>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A09BB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58DDDA8C" w14:textId="77777777">
        <w:trPr>
          <w:divId w:val="104282649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8C028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0B1B3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7517982D" w14:textId="77777777">
        <w:trPr>
          <w:divId w:val="104282649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60161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FBBE2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184351D4" w14:textId="77777777">
        <w:trPr>
          <w:divId w:val="1042826499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5F6B4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610B7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BEE3B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F3EA6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79C6088B" w14:textId="77777777">
        <w:trPr>
          <w:divId w:val="104282649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6FEA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4B8FE" w14:textId="77777777" w:rsidR="00000000" w:rsidRDefault="00AF21E0">
            <w:pPr>
              <w:pStyle w:val="ad"/>
              <w:divId w:val="1250968754"/>
            </w:pPr>
            <w:r>
              <w:t xml:space="preserve">Больше 0 и меньше </w:t>
            </w:r>
            <w:r>
              <w:t>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9BE10" w14:textId="77777777" w:rsidR="00000000" w:rsidRDefault="00AF21E0">
            <w:pPr>
              <w:pStyle w:val="QFFeedback"/>
              <w:divId w:val="197290639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D6B31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7CDE336A" w14:textId="77777777">
        <w:trPr>
          <w:divId w:val="104282649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2C338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80599" w14:textId="77777777" w:rsidR="00000000" w:rsidRDefault="00AF21E0">
            <w:pPr>
              <w:pStyle w:val="ad"/>
              <w:divId w:val="1595556930"/>
            </w:pPr>
            <w:r>
              <w:t xml:space="preserve">Больше 0 и меньше или равна </w:t>
            </w:r>
            <w:r>
              <w:t>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B98A5" w14:textId="77777777" w:rsidR="00000000" w:rsidRDefault="00AF21E0">
            <w:pPr>
              <w:pStyle w:val="QFFeedback"/>
              <w:divId w:val="116963336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BD885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BC8B5FB" w14:textId="77777777">
        <w:trPr>
          <w:divId w:val="104282649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7663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822DE" w14:textId="77777777" w:rsidR="00000000" w:rsidRDefault="00AF21E0">
            <w:pPr>
              <w:pStyle w:val="ad"/>
              <w:divId w:val="752043856"/>
            </w:pPr>
            <w:r>
              <w:t xml:space="preserve">Больше или равна 0 и меньше </w:t>
            </w:r>
            <w:r>
              <w:t>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E79FC" w14:textId="77777777" w:rsidR="00000000" w:rsidRDefault="00AF21E0">
            <w:pPr>
              <w:pStyle w:val="QFFeedback"/>
              <w:divId w:val="171916249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A27E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1625615" w14:textId="77777777">
        <w:trPr>
          <w:divId w:val="104282649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A41E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F7EC8" w14:textId="77777777" w:rsidR="00000000" w:rsidRDefault="00AF21E0">
            <w:pPr>
              <w:pStyle w:val="ad"/>
              <w:divId w:val="1728911350"/>
            </w:pPr>
            <w:r>
              <w:t xml:space="preserve">Больше или равна 0 и меньше или равна </w:t>
            </w:r>
            <w:r>
              <w:t>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6F914E" w14:textId="77777777" w:rsidR="00000000" w:rsidRDefault="00AF21E0">
            <w:pPr>
              <w:pStyle w:val="QFFeedback"/>
              <w:divId w:val="112677734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61E3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8C60835" w14:textId="77777777">
        <w:trPr>
          <w:divId w:val="104282649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D5A9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A23F6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24F8F" w14:textId="77777777" w:rsidR="00000000" w:rsidRDefault="00AF21E0">
            <w:pPr>
              <w:pStyle w:val="Cell"/>
              <w:divId w:val="197370636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30DD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34720FC" w14:textId="77777777">
        <w:trPr>
          <w:divId w:val="104282649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5A7B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F850C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0037D" w14:textId="77777777" w:rsidR="00000000" w:rsidRDefault="00AF21E0">
            <w:pPr>
              <w:spacing w:before="0" w:after="0" w:line="240" w:lineRule="auto"/>
              <w:divId w:val="111078169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29BF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252F8FC" w14:textId="77777777">
        <w:trPr>
          <w:divId w:val="104282649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948D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C9CD9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A1FE1" w14:textId="77777777" w:rsidR="00000000" w:rsidRDefault="00AF21E0">
            <w:pPr>
              <w:spacing w:before="0" w:after="0" w:line="240" w:lineRule="auto"/>
              <w:divId w:val="1398479559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5B58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4234730" w14:textId="77777777">
        <w:trPr>
          <w:divId w:val="104282649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67A5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04E8D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233C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C8B70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47686A7" w14:textId="77777777">
        <w:trPr>
          <w:divId w:val="104282649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ED1A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CFB7B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89066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8767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75BC4AA" w14:textId="77777777">
        <w:trPr>
          <w:divId w:val="104282649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8AE6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86BE2" w14:textId="77777777" w:rsidR="00000000" w:rsidRDefault="00AF21E0">
            <w:pPr>
              <w:pStyle w:val="TableRowHead"/>
            </w:pPr>
            <w:r>
              <w:t>Удалить некорректные</w:t>
            </w:r>
            <w:r>
              <w:t xml:space="preserve">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F803D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78B6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0144698" w14:textId="77777777">
        <w:trPr>
          <w:divId w:val="104282649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463D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7A7F1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2AB2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CF8D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B424FA4" w14:textId="77777777">
        <w:trPr>
          <w:divId w:val="1042826499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52F48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38C82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09F5F616" w14:textId="77777777" w:rsidR="00000000" w:rsidRDefault="00AF21E0">
      <w:r>
        <w:t> </w:t>
      </w:r>
    </w:p>
    <w:p w14:paraId="3BEE639D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При наличии каких объектов в графе алгоритм Дейкстры работает некорректно?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73347F91" w14:textId="77777777">
        <w:trPr>
          <w:divId w:val="6408882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04BA9" w14:textId="77777777" w:rsidR="00000000" w:rsidRDefault="00AF21E0">
            <w:pPr>
              <w:pStyle w:val="ad"/>
              <w:divId w:val="738551559"/>
            </w:pPr>
            <w:r>
              <w:t>При наличии каких объектов в графе ал</w:t>
            </w:r>
            <w:r>
              <w:t>горитм Дейкстры работает некорректно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37320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4E0C1580" w14:textId="77777777">
        <w:trPr>
          <w:divId w:val="6408882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EE1ED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E0B81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52318E9F" w14:textId="77777777">
        <w:trPr>
          <w:divId w:val="6408882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1ADD6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6B885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137B4CF0" w14:textId="77777777">
        <w:trPr>
          <w:divId w:val="6408882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94E77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409DD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75295BF0" w14:textId="77777777">
        <w:trPr>
          <w:divId w:val="6408882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34B28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731AC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7FAB46EB" w14:textId="77777777">
        <w:trPr>
          <w:divId w:val="6408882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8F8D4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EB38F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05771D0B" w14:textId="77777777">
        <w:trPr>
          <w:divId w:val="640888270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C9AA2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51D09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79020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0FBC2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07F09DB7" w14:textId="77777777">
        <w:trPr>
          <w:divId w:val="6408882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1E12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64FF4" w14:textId="77777777" w:rsidR="00000000" w:rsidRDefault="00AF21E0">
            <w:pPr>
              <w:pStyle w:val="ad"/>
              <w:divId w:val="491675752"/>
            </w:pPr>
            <w:r>
              <w:t>Рёбер отрицательного вес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640D9" w14:textId="77777777" w:rsidR="00000000" w:rsidRDefault="00AF21E0">
            <w:pPr>
              <w:pStyle w:val="QFFeedback"/>
              <w:divId w:val="37435567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28C63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4938013A" w14:textId="77777777">
        <w:trPr>
          <w:divId w:val="6408882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F309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8437B" w14:textId="77777777" w:rsidR="00000000" w:rsidRDefault="00AF21E0">
            <w:pPr>
              <w:pStyle w:val="ad"/>
              <w:divId w:val="865481630"/>
            </w:pPr>
            <w:r>
              <w:t>Петель (рёбер из вершины в саму себя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1C715" w14:textId="77777777" w:rsidR="00000000" w:rsidRDefault="00AF21E0">
            <w:pPr>
              <w:pStyle w:val="QFFeedback"/>
              <w:divId w:val="141905560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F6524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B5604F3" w14:textId="77777777">
        <w:trPr>
          <w:divId w:val="6408882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3DE2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EF821" w14:textId="77777777" w:rsidR="00000000" w:rsidRDefault="00AF21E0">
            <w:pPr>
              <w:pStyle w:val="ad"/>
              <w:divId w:val="1445076877"/>
            </w:pPr>
            <w:r>
              <w:t xml:space="preserve">Вершин степени </w:t>
            </w:r>
            <w:r>
              <w:t>1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1E208" w14:textId="77777777" w:rsidR="00000000" w:rsidRDefault="00AF21E0">
            <w:pPr>
              <w:pStyle w:val="QFFeedback"/>
              <w:divId w:val="174852972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910C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D33D362" w14:textId="77777777">
        <w:trPr>
          <w:divId w:val="6408882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8C9E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569EB" w14:textId="77777777" w:rsidR="00000000" w:rsidRDefault="00AF21E0">
            <w:pPr>
              <w:pStyle w:val="ad"/>
              <w:divId w:val="1774938738"/>
            </w:pPr>
            <w:r>
              <w:t>Рёбер с весом, большим числа верши</w:t>
            </w:r>
            <w:r>
              <w:t>н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D4A85" w14:textId="77777777" w:rsidR="00000000" w:rsidRDefault="00AF21E0">
            <w:pPr>
              <w:pStyle w:val="QFFeedback"/>
              <w:divId w:val="84216327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08465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C21D84D" w14:textId="77777777">
        <w:trPr>
          <w:divId w:val="6408882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1356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9E830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D4F62" w14:textId="77777777" w:rsidR="00000000" w:rsidRDefault="00AF21E0">
            <w:pPr>
              <w:pStyle w:val="Cell"/>
              <w:divId w:val="134185938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B233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BFBCB3A" w14:textId="77777777">
        <w:trPr>
          <w:divId w:val="6408882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4097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B1D7A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69A99" w14:textId="77777777" w:rsidR="00000000" w:rsidRDefault="00AF21E0">
            <w:pPr>
              <w:spacing w:before="0" w:after="0" w:line="240" w:lineRule="auto"/>
              <w:divId w:val="13645975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5D22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20596C3" w14:textId="77777777">
        <w:trPr>
          <w:divId w:val="6408882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05E9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99DA0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0C3A4" w14:textId="77777777" w:rsidR="00000000" w:rsidRDefault="00AF21E0">
            <w:pPr>
              <w:spacing w:before="0" w:after="0" w:line="240" w:lineRule="auto"/>
              <w:divId w:val="22317995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</w:t>
            </w:r>
            <w:r>
              <w:rPr>
                <w:rFonts w:eastAsia="Times New Roman"/>
                <w:sz w:val="24"/>
                <w:szCs w:val="24"/>
              </w:rPr>
              <w:t>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E2D1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D68D711" w14:textId="77777777">
        <w:trPr>
          <w:divId w:val="6408882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59FE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3BAC7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1530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B6BF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C6C39BE" w14:textId="77777777">
        <w:trPr>
          <w:divId w:val="6408882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F6AD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26E68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25D61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524A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EF5FE26" w14:textId="77777777">
        <w:trPr>
          <w:divId w:val="6408882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FF97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293C9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C7763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CE40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577C876" w14:textId="77777777">
        <w:trPr>
          <w:divId w:val="6408882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3C47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48F61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D2BA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1182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391D284" w14:textId="77777777">
        <w:trPr>
          <w:divId w:val="640888270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2374C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0560C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7C45E8B7" w14:textId="77777777" w:rsidR="00000000" w:rsidRDefault="00AF21E0">
      <w:r>
        <w:t> </w:t>
      </w:r>
    </w:p>
    <w:p w14:paraId="20FDC1B9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П</w:t>
      </w:r>
      <w:r>
        <w:rPr>
          <w:rFonts w:eastAsia="Times New Roman"/>
        </w:rPr>
        <w:t>ри наличии каких объектов в графе алгоритм Флойда-Уоршелла работает некорректно?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7CAC6830" w14:textId="77777777">
        <w:trPr>
          <w:divId w:val="11115159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D98D2" w14:textId="77777777" w:rsidR="00000000" w:rsidRDefault="00AF21E0">
            <w:pPr>
              <w:pStyle w:val="ad"/>
              <w:divId w:val="1200819093"/>
            </w:pPr>
            <w:r>
              <w:t>При наличии каких объектов в графе алгоритм Флойда-Уоршелла работает некорректно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C761F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4AD97AEF" w14:textId="77777777">
        <w:trPr>
          <w:divId w:val="11115159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5ECF9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11042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335C5596" w14:textId="77777777">
        <w:trPr>
          <w:divId w:val="11115159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DFD31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6F687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4F738AE2" w14:textId="77777777">
        <w:trPr>
          <w:divId w:val="11115159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C2C56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DDF13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1E830455" w14:textId="77777777">
        <w:trPr>
          <w:divId w:val="11115159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3D5AC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8EB99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4322CF73" w14:textId="77777777">
        <w:trPr>
          <w:divId w:val="11115159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9E9C0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993F6B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6960A068" w14:textId="77777777">
        <w:trPr>
          <w:divId w:val="1111515967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D57FA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4EC8F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40283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5040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1CBC7190" w14:textId="77777777">
        <w:trPr>
          <w:divId w:val="11115159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6AB0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CA91A" w14:textId="77777777" w:rsidR="00000000" w:rsidRDefault="00AF21E0">
            <w:pPr>
              <w:pStyle w:val="ad"/>
              <w:divId w:val="1841919420"/>
            </w:pPr>
            <w:r>
              <w:t xml:space="preserve">Вершин степени </w:t>
            </w:r>
            <w:r>
              <w:t>1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017B3" w14:textId="77777777" w:rsidR="00000000" w:rsidRDefault="00AF21E0">
            <w:pPr>
              <w:pStyle w:val="QFFeedback"/>
              <w:divId w:val="145752594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9EBEB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C1C334F" w14:textId="77777777">
        <w:trPr>
          <w:divId w:val="11115159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D56F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DF74F" w14:textId="77777777" w:rsidR="00000000" w:rsidRDefault="00AF21E0">
            <w:pPr>
              <w:pStyle w:val="ad"/>
              <w:divId w:val="774180539"/>
            </w:pPr>
            <w:r>
              <w:t>Петель (ребер из вершины в саму себя</w:t>
            </w:r>
            <w:r>
              <w:t>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5404E" w14:textId="77777777" w:rsidR="00000000" w:rsidRDefault="00AF21E0">
            <w:pPr>
              <w:pStyle w:val="QFFeedback"/>
              <w:divId w:val="69103365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0C96E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369254D" w14:textId="77777777">
        <w:trPr>
          <w:divId w:val="11115159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9604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03486" w14:textId="77777777" w:rsidR="00000000" w:rsidRDefault="00AF21E0">
            <w:pPr>
              <w:pStyle w:val="ad"/>
              <w:divId w:val="523985571"/>
            </w:pPr>
            <w:r>
              <w:t>Рёбер отрицательного вес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BEE9E" w14:textId="77777777" w:rsidR="00000000" w:rsidRDefault="00AF21E0">
            <w:pPr>
              <w:pStyle w:val="QFFeedback"/>
              <w:divId w:val="85007379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DF97F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5657F21" w14:textId="77777777">
        <w:trPr>
          <w:divId w:val="11115159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8BC3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A2BA6" w14:textId="77777777" w:rsidR="00000000" w:rsidRDefault="00AF21E0">
            <w:pPr>
              <w:pStyle w:val="ad"/>
              <w:divId w:val="657928360"/>
            </w:pPr>
            <w:r>
              <w:t>Отрицательных цикло</w:t>
            </w:r>
            <w:r>
              <w:t>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98834" w14:textId="77777777" w:rsidR="00000000" w:rsidRDefault="00AF21E0">
            <w:pPr>
              <w:pStyle w:val="QFFeedback"/>
              <w:divId w:val="87196065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AE0F8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33518B0B" w14:textId="77777777">
        <w:trPr>
          <w:divId w:val="11115159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B0AB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65C94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A74A7" w14:textId="77777777" w:rsidR="00000000" w:rsidRDefault="00AF21E0">
            <w:pPr>
              <w:pStyle w:val="Cell"/>
              <w:divId w:val="113980254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A112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424CA6A" w14:textId="77777777">
        <w:trPr>
          <w:divId w:val="11115159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FF88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EB447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6E214" w14:textId="77777777" w:rsidR="00000000" w:rsidRDefault="00AF21E0">
            <w:pPr>
              <w:spacing w:before="0" w:after="0" w:line="240" w:lineRule="auto"/>
              <w:divId w:val="126118529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C14C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F81D78D" w14:textId="77777777">
        <w:trPr>
          <w:divId w:val="11115159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614F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FBE2C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F616D" w14:textId="77777777" w:rsidR="00000000" w:rsidRDefault="00AF21E0">
            <w:pPr>
              <w:spacing w:before="0" w:after="0" w:line="240" w:lineRule="auto"/>
              <w:divId w:val="85026519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948F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F8CC932" w14:textId="77777777">
        <w:trPr>
          <w:divId w:val="11115159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7044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CF423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EA76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9C9B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84EF9B5" w14:textId="77777777">
        <w:trPr>
          <w:divId w:val="11115159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F813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C2E1B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1C4EF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CD9D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E60DCF5" w14:textId="77777777">
        <w:trPr>
          <w:divId w:val="11115159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E695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C57F2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6A5E0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6365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2EFD331" w14:textId="77777777">
        <w:trPr>
          <w:divId w:val="11115159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9AC5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5AA39" w14:textId="77777777" w:rsidR="00000000" w:rsidRDefault="00AF21E0">
            <w:pPr>
              <w:pStyle w:val="TableRowHead"/>
            </w:pPr>
            <w:r>
              <w:t>Те</w:t>
            </w:r>
            <w:r>
              <w:t>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0290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2764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5251486" w14:textId="77777777">
        <w:trPr>
          <w:divId w:val="1111515967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5B306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1DE2C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2A915104" w14:textId="77777777" w:rsidR="00000000" w:rsidRDefault="00AF21E0">
      <w:r>
        <w:t> </w:t>
      </w:r>
    </w:p>
    <w:p w14:paraId="23DDD581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Принцип динамического программирования: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67A117DD" w14:textId="77777777">
        <w:trPr>
          <w:divId w:val="464174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4818B" w14:textId="77777777" w:rsidR="00000000" w:rsidRDefault="00AF21E0">
            <w:pPr>
              <w:pStyle w:val="ad"/>
              <w:divId w:val="183056178"/>
            </w:pPr>
            <w:r>
              <w:t>Принцип динамического программирования</w:t>
            </w:r>
            <w:r>
              <w:t>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A7682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0205C955" w14:textId="77777777">
        <w:trPr>
          <w:divId w:val="464174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D73CB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00BE9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517773D7" w14:textId="77777777">
        <w:trPr>
          <w:divId w:val="464174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973A2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5D8B6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617A99BA" w14:textId="77777777">
        <w:trPr>
          <w:divId w:val="464174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3E202" w14:textId="77777777" w:rsidR="00000000" w:rsidRDefault="00AF21E0">
            <w:pPr>
              <w:pStyle w:val="TableRowHead"/>
              <w:jc w:val="right"/>
            </w:pPr>
            <w:r>
              <w:t>Нум</w:t>
            </w:r>
            <w:r>
              <w:t>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25DF1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407B74ED" w14:textId="77777777">
        <w:trPr>
          <w:divId w:val="464174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850BC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DFFCF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7B41C24F" w14:textId="77777777">
        <w:trPr>
          <w:divId w:val="4641747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181EF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2A5DB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7F560DA9" w14:textId="77777777">
        <w:trPr>
          <w:divId w:val="46417474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8455D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9D395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6C9F5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E72C8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24CC1061" w14:textId="77777777">
        <w:trPr>
          <w:divId w:val="464174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716A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C60ED" w14:textId="77777777" w:rsidR="00000000" w:rsidRDefault="00AF21E0">
            <w:pPr>
              <w:pStyle w:val="ad"/>
              <w:divId w:val="200174167"/>
            </w:pPr>
            <w:r>
              <w:t>Принцип решения задач, основанный на разбиении их на подзадачи и сохранении результатов для дальнейшего использовани</w:t>
            </w:r>
            <w:r>
              <w:t>я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F4BA5" w14:textId="77777777" w:rsidR="00000000" w:rsidRDefault="00AF21E0">
            <w:pPr>
              <w:pStyle w:val="QFFeedback"/>
              <w:divId w:val="72706745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5FA32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724DF1AB" w14:textId="77777777">
        <w:trPr>
          <w:divId w:val="464174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D264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1CE0C" w14:textId="77777777" w:rsidR="00000000" w:rsidRDefault="00AF21E0">
            <w:pPr>
              <w:pStyle w:val="ad"/>
              <w:divId w:val="313489774"/>
            </w:pPr>
            <w:r>
              <w:t>Принцип ре</w:t>
            </w:r>
            <w:r>
              <w:t>шения задач, в котором результаты подзадач рассчитываются каждый раз занов</w:t>
            </w:r>
            <w:r>
              <w:t>о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AB046" w14:textId="77777777" w:rsidR="00000000" w:rsidRDefault="00AF21E0">
            <w:pPr>
              <w:pStyle w:val="QFFeedback"/>
              <w:divId w:val="19300755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94878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2B460A9" w14:textId="77777777">
        <w:trPr>
          <w:divId w:val="464174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D114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D8B44" w14:textId="77777777" w:rsidR="00000000" w:rsidRDefault="00AF21E0">
            <w:pPr>
              <w:pStyle w:val="ad"/>
              <w:divId w:val="209344149"/>
            </w:pPr>
            <w:r>
              <w:t>Принцип решения задач, при котором используется одна переменна</w:t>
            </w:r>
            <w:r>
              <w:t>я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496CF" w14:textId="77777777" w:rsidR="00000000" w:rsidRDefault="00AF21E0">
            <w:pPr>
              <w:pStyle w:val="QFFeedback"/>
              <w:divId w:val="117113985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A3446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2AA955E" w14:textId="77777777">
        <w:trPr>
          <w:divId w:val="464174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CF75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A2E3D" w14:textId="77777777" w:rsidR="00000000" w:rsidRDefault="00AF21E0">
            <w:pPr>
              <w:pStyle w:val="ad"/>
              <w:divId w:val="398095982"/>
            </w:pPr>
            <w:r>
              <w:t>Принцип решения задач, основанный на использовании случайных чисе</w:t>
            </w:r>
            <w:r>
              <w:t>л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C8BEA" w14:textId="77777777" w:rsidR="00000000" w:rsidRDefault="00AF21E0">
            <w:pPr>
              <w:pStyle w:val="QFFeedback"/>
              <w:divId w:val="19431667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05AD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8B0DFC0" w14:textId="77777777">
        <w:trPr>
          <w:divId w:val="464174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1232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D2C5D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A5EF" w14:textId="77777777" w:rsidR="00000000" w:rsidRDefault="00AF21E0">
            <w:pPr>
              <w:pStyle w:val="Cell"/>
              <w:divId w:val="128700453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9738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22EB7CD" w14:textId="77777777">
        <w:trPr>
          <w:divId w:val="464174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4921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5E8FB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7B07D" w14:textId="77777777" w:rsidR="00000000" w:rsidRDefault="00AF21E0">
            <w:pPr>
              <w:spacing w:before="0" w:after="0" w:line="240" w:lineRule="auto"/>
              <w:divId w:val="114284424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A73F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DB5A440" w14:textId="77777777">
        <w:trPr>
          <w:divId w:val="464174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DDF6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F7704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598B6" w14:textId="77777777" w:rsidR="00000000" w:rsidRDefault="00AF21E0">
            <w:pPr>
              <w:spacing w:before="0" w:after="0" w:line="240" w:lineRule="auto"/>
              <w:divId w:val="115796303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6A2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20E14C8" w14:textId="77777777">
        <w:trPr>
          <w:divId w:val="464174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B00A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57CA8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C1F6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CD11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6665B81" w14:textId="77777777">
        <w:trPr>
          <w:divId w:val="464174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003B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A5844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92709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B415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3249D8B" w14:textId="77777777">
        <w:trPr>
          <w:divId w:val="464174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146D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7A448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659DD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248E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77C87B9" w14:textId="77777777">
        <w:trPr>
          <w:divId w:val="4641747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C911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831DF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E092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38D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3C442AD" w14:textId="77777777">
        <w:trPr>
          <w:divId w:val="46417474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F8D57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E00DF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4B3ED49E" w14:textId="77777777" w:rsidR="00000000" w:rsidRDefault="00AF21E0">
      <w:r>
        <w:t> </w:t>
      </w:r>
    </w:p>
    <w:p w14:paraId="446F8F49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Рассмотрим очередь, в которую последовательно добавляются числа 2, 4, 6 и 8. Какое число будет удалено первым?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228286BE" w14:textId="77777777">
        <w:trPr>
          <w:divId w:val="196912477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D8ADDA" w14:textId="77777777" w:rsidR="00000000" w:rsidRDefault="00AF21E0">
            <w:pPr>
              <w:pStyle w:val="ad"/>
              <w:divId w:val="2137600203"/>
            </w:pPr>
            <w:r>
              <w:t>Рассмотрим очередь, в которую п</w:t>
            </w:r>
            <w:r>
              <w:t>оследовательно добавляются числа 2, 4, 6 и 8. Какое число будет удалено первым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23EDD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64EAB98B" w14:textId="77777777">
        <w:trPr>
          <w:divId w:val="196912477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7F46E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8C56E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61FDAB22" w14:textId="77777777">
        <w:trPr>
          <w:divId w:val="196912477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CE643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A46E0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41D5C4F9" w14:textId="77777777">
        <w:trPr>
          <w:divId w:val="196912477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B1430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2514C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7CD34F9F" w14:textId="77777777">
        <w:trPr>
          <w:divId w:val="196912477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261AB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9B577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18A1B407" w14:textId="77777777">
        <w:trPr>
          <w:divId w:val="196912477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28C35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9BA6C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3FCC614F" w14:textId="77777777">
        <w:trPr>
          <w:divId w:val="1969124772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42E83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91361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96E7F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0B42A" w14:textId="77777777" w:rsidR="00000000" w:rsidRDefault="00AF21E0">
            <w:pPr>
              <w:pStyle w:val="TableHead"/>
            </w:pPr>
            <w:r>
              <w:t>Оц</w:t>
            </w:r>
            <w:r>
              <w:t>енка</w:t>
            </w:r>
          </w:p>
        </w:tc>
      </w:tr>
      <w:tr w:rsidR="00000000" w14:paraId="7E4955B2" w14:textId="77777777">
        <w:trPr>
          <w:divId w:val="19691247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DFA6E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D028F" w14:textId="77777777" w:rsidR="00000000" w:rsidRDefault="00AF21E0">
            <w:pPr>
              <w:pStyle w:val="ad"/>
              <w:divId w:val="2049256531"/>
            </w:pPr>
            <w:r>
              <w:t>2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8156C" w14:textId="77777777" w:rsidR="00000000" w:rsidRDefault="00AF21E0">
            <w:pPr>
              <w:pStyle w:val="QFFeedback"/>
              <w:divId w:val="18706730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A923F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2261B330" w14:textId="77777777">
        <w:trPr>
          <w:divId w:val="19691247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9938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EC592" w14:textId="77777777" w:rsidR="00000000" w:rsidRDefault="00AF21E0">
            <w:pPr>
              <w:pStyle w:val="ad"/>
              <w:divId w:val="930353670"/>
            </w:pPr>
            <w:r>
              <w:t>4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E25BD" w14:textId="77777777" w:rsidR="00000000" w:rsidRDefault="00AF21E0">
            <w:pPr>
              <w:pStyle w:val="QFFeedback"/>
              <w:divId w:val="22356332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AAA3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E8C0401" w14:textId="77777777">
        <w:trPr>
          <w:divId w:val="19691247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407C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B9193" w14:textId="77777777" w:rsidR="00000000" w:rsidRDefault="00AF21E0">
            <w:pPr>
              <w:pStyle w:val="ad"/>
              <w:divId w:val="615134639"/>
            </w:pPr>
            <w:r>
              <w:t>6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C68ED" w14:textId="77777777" w:rsidR="00000000" w:rsidRDefault="00AF21E0">
            <w:pPr>
              <w:pStyle w:val="QFFeedback"/>
              <w:divId w:val="44073005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2329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EF500AD" w14:textId="77777777">
        <w:trPr>
          <w:divId w:val="19691247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26DD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C6B8E" w14:textId="77777777" w:rsidR="00000000" w:rsidRDefault="00AF21E0">
            <w:pPr>
              <w:pStyle w:val="ad"/>
              <w:divId w:val="1855341843"/>
            </w:pPr>
            <w:r>
              <w:t>8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70513" w14:textId="77777777" w:rsidR="00000000" w:rsidRDefault="00AF21E0">
            <w:pPr>
              <w:pStyle w:val="QFFeedback"/>
              <w:divId w:val="214364638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A5F40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48DC23E" w14:textId="77777777">
        <w:trPr>
          <w:divId w:val="19691247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7DDC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377DA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9C343" w14:textId="77777777" w:rsidR="00000000" w:rsidRDefault="00AF21E0">
            <w:pPr>
              <w:pStyle w:val="Cell"/>
              <w:divId w:val="33707871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4856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1E1C0D7" w14:textId="77777777">
        <w:trPr>
          <w:divId w:val="19691247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17C7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1E1EA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49650" w14:textId="77777777" w:rsidR="00000000" w:rsidRDefault="00AF21E0">
            <w:pPr>
              <w:spacing w:before="0" w:after="0" w:line="240" w:lineRule="auto"/>
              <w:divId w:val="1846359249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75FC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579D933" w14:textId="77777777">
        <w:trPr>
          <w:divId w:val="19691247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FBB6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B4C984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38CCA" w14:textId="77777777" w:rsidR="00000000" w:rsidRDefault="00AF21E0">
            <w:pPr>
              <w:spacing w:before="0" w:after="0" w:line="240" w:lineRule="auto"/>
              <w:divId w:val="141185304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D184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8161CE4" w14:textId="77777777">
        <w:trPr>
          <w:divId w:val="19691247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E5F3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73A64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7C26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9CC7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DBC69E0" w14:textId="77777777">
        <w:trPr>
          <w:divId w:val="19691247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F361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9D87B" w14:textId="77777777" w:rsidR="00000000" w:rsidRDefault="00AF21E0">
            <w:pPr>
              <w:pStyle w:val="TableRowHead"/>
            </w:pPr>
            <w:r>
              <w:t>Показать количество правильных ответов (Под</w:t>
            </w:r>
            <w:r>
              <w:t>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2CA43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6558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8E92266" w14:textId="77777777">
        <w:trPr>
          <w:divId w:val="19691247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6689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6C412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C92E6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C496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FCEEB80" w14:textId="77777777">
        <w:trPr>
          <w:divId w:val="196912477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99A6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5BBEA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6A69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203F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19109C9" w14:textId="77777777">
        <w:trPr>
          <w:divId w:val="1969124772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D865C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850D0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14315623" w14:textId="77777777" w:rsidR="00000000" w:rsidRDefault="00AF21E0">
      <w:r>
        <w:t> </w:t>
      </w:r>
    </w:p>
    <w:p w14:paraId="43C248B1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 xml:space="preserve">Рассмотрим стек, в который последовательно добавляются числа </w:t>
      </w:r>
      <w:r>
        <w:rPr>
          <w:rFonts w:eastAsia="Times New Roman"/>
        </w:rPr>
        <w:t>5, 10, 15 и 20. Какое число будет удалено первым при выполнении операции pop?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197BE6DD" w14:textId="77777777">
        <w:trPr>
          <w:divId w:val="183136441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B8F30" w14:textId="77777777" w:rsidR="00000000" w:rsidRDefault="00AF21E0">
            <w:pPr>
              <w:pStyle w:val="ad"/>
              <w:divId w:val="1055546593"/>
            </w:pPr>
            <w:r>
              <w:t>Рассмотрим стек, в который последовательно добавляются числа 5, 10, 15 и 20. Какое число будет удалено первым при выполнении операции pop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0D298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5DE7FF89" w14:textId="77777777">
        <w:trPr>
          <w:divId w:val="183136441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775D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404C6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7E2A240F" w14:textId="77777777">
        <w:trPr>
          <w:divId w:val="183136441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32248" w14:textId="77777777" w:rsidR="00000000" w:rsidRDefault="00AF21E0">
            <w:pPr>
              <w:pStyle w:val="TableRowHead"/>
              <w:jc w:val="right"/>
            </w:pPr>
            <w:r>
              <w:t>Случайн</w:t>
            </w:r>
            <w:r>
              <w:t>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6F322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17014861" w14:textId="77777777">
        <w:trPr>
          <w:divId w:val="183136441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642F2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2FC2E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7A03C278" w14:textId="77777777">
        <w:trPr>
          <w:divId w:val="183136441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278A6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B2FC1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1D72DB5B" w14:textId="77777777">
        <w:trPr>
          <w:divId w:val="183136441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8811B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DF167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140A8DBF" w14:textId="77777777">
        <w:trPr>
          <w:divId w:val="1831364415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5EADA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FA143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A48AE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2FDAC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40F17653" w14:textId="77777777">
        <w:trPr>
          <w:divId w:val="18313644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C9F31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40D97" w14:textId="77777777" w:rsidR="00000000" w:rsidRDefault="00AF21E0">
            <w:pPr>
              <w:pStyle w:val="ad"/>
              <w:divId w:val="967782218"/>
            </w:pPr>
            <w:r>
              <w:t>5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A3E2F" w14:textId="77777777" w:rsidR="00000000" w:rsidRDefault="00AF21E0">
            <w:pPr>
              <w:pStyle w:val="QFFeedback"/>
              <w:divId w:val="110449666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0733B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C6CF8A0" w14:textId="77777777">
        <w:trPr>
          <w:divId w:val="18313644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52A78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AE8AF" w14:textId="77777777" w:rsidR="00000000" w:rsidRDefault="00AF21E0">
            <w:pPr>
              <w:pStyle w:val="ad"/>
              <w:divId w:val="1935817858"/>
            </w:pPr>
            <w:r>
              <w:t>10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D1FB2" w14:textId="77777777" w:rsidR="00000000" w:rsidRDefault="00AF21E0">
            <w:pPr>
              <w:pStyle w:val="QFFeedback"/>
              <w:divId w:val="170193253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45CA4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B75EF84" w14:textId="77777777">
        <w:trPr>
          <w:divId w:val="18313644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B0A3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4803B" w14:textId="77777777" w:rsidR="00000000" w:rsidRDefault="00AF21E0">
            <w:pPr>
              <w:pStyle w:val="ad"/>
              <w:divId w:val="1912813746"/>
            </w:pPr>
            <w:r>
              <w:t>15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82895" w14:textId="77777777" w:rsidR="00000000" w:rsidRDefault="00AF21E0">
            <w:pPr>
              <w:pStyle w:val="QFFeedback"/>
              <w:divId w:val="72294686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9AB1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D239EA4" w14:textId="77777777">
        <w:trPr>
          <w:divId w:val="18313644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28A86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8FBFE" w14:textId="77777777" w:rsidR="00000000" w:rsidRDefault="00AF21E0">
            <w:pPr>
              <w:pStyle w:val="ad"/>
              <w:divId w:val="59183930"/>
            </w:pPr>
            <w:r>
              <w:t>20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7F36D" w14:textId="77777777" w:rsidR="00000000" w:rsidRDefault="00AF21E0">
            <w:pPr>
              <w:pStyle w:val="QFFeedback"/>
              <w:divId w:val="73613092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26041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5A7BEDFB" w14:textId="77777777">
        <w:trPr>
          <w:divId w:val="18313644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9CB5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A0F83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1DED9" w14:textId="77777777" w:rsidR="00000000" w:rsidRDefault="00AF21E0">
            <w:pPr>
              <w:pStyle w:val="Cell"/>
              <w:divId w:val="170872524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EDE8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7302E6C" w14:textId="77777777">
        <w:trPr>
          <w:divId w:val="18313644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5A99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73BC0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C1C4D" w14:textId="77777777" w:rsidR="00000000" w:rsidRDefault="00AF21E0">
            <w:pPr>
              <w:spacing w:before="0" w:after="0" w:line="240" w:lineRule="auto"/>
              <w:divId w:val="105534740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</w:t>
            </w:r>
            <w:r>
              <w:rPr>
                <w:rFonts w:eastAsia="Times New Roman"/>
                <w:sz w:val="24"/>
                <w:szCs w:val="24"/>
              </w:rPr>
              <w:t>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690D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EC295B8" w14:textId="77777777">
        <w:trPr>
          <w:divId w:val="18313644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1D1A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4ED81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82EAC" w14:textId="77777777" w:rsidR="00000000" w:rsidRDefault="00AF21E0">
            <w:pPr>
              <w:spacing w:before="0" w:after="0" w:line="240" w:lineRule="auto"/>
              <w:divId w:val="186327630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3814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11AFEDC" w14:textId="77777777">
        <w:trPr>
          <w:divId w:val="18313644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69E6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74768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B3BE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5953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CDD8924" w14:textId="77777777">
        <w:trPr>
          <w:divId w:val="18313644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FEC2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370C8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A6F9D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8B46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623DA33" w14:textId="77777777">
        <w:trPr>
          <w:divId w:val="18313644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30CF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5F065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42C29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ECFB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D876BF3" w14:textId="77777777">
        <w:trPr>
          <w:divId w:val="183136441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6C93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32CE2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DC06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A20C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16DE9AA" w14:textId="77777777">
        <w:trPr>
          <w:divId w:val="1831364415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508F7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</w:t>
            </w:r>
            <w:r>
              <w:rPr>
                <w:i/>
                <w:iCs/>
              </w:rPr>
              <w:t>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5D4B4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60A9E44A" w14:textId="77777777" w:rsidR="00000000" w:rsidRDefault="00AF21E0">
      <w:r>
        <w:t> </w:t>
      </w:r>
    </w:p>
    <w:p w14:paraId="70A7DA4C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Сколько можно выделить строк длины k из строки длины n?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217F956E" w14:textId="77777777">
        <w:trPr>
          <w:divId w:val="208583125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E99A1" w14:textId="77777777" w:rsidR="00000000" w:rsidRDefault="00AF21E0">
            <w:pPr>
              <w:pStyle w:val="ad"/>
              <w:divId w:val="88501578"/>
            </w:pPr>
            <w:r>
              <w:t>Сколько можно выделить строк длины k из строки длины n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8B7CB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240EB9BD" w14:textId="77777777">
        <w:trPr>
          <w:divId w:val="208583125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456A8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D3F9F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65045DED" w14:textId="77777777">
        <w:trPr>
          <w:divId w:val="208583125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84E9E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CDDC3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523E5C28" w14:textId="77777777">
        <w:trPr>
          <w:divId w:val="208583125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43000" w14:textId="77777777" w:rsidR="00000000" w:rsidRDefault="00AF21E0">
            <w:pPr>
              <w:pStyle w:val="TableRowHead"/>
              <w:jc w:val="right"/>
            </w:pPr>
            <w:r>
              <w:t>Нумеровать в</w:t>
            </w:r>
            <w:r>
              <w:t>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26737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4CDE3113" w14:textId="77777777">
        <w:trPr>
          <w:divId w:val="208583125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246B2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EDE2C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377F1F0F" w14:textId="77777777">
        <w:trPr>
          <w:divId w:val="208583125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D7FBF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A6DB2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04599047" w14:textId="77777777">
        <w:trPr>
          <w:divId w:val="2085831257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74151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1831D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FBC56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9100D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39EF338D" w14:textId="77777777">
        <w:trPr>
          <w:divId w:val="208583125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0A731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AF3DE" w14:textId="77777777" w:rsidR="00000000" w:rsidRDefault="00AF21E0">
            <w:pPr>
              <w:pStyle w:val="ad"/>
              <w:divId w:val="1603799605"/>
            </w:pPr>
            <w:r>
              <w:t>n+k+</w:t>
            </w:r>
            <w:r>
              <w:t>1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A693D" w14:textId="77777777" w:rsidR="00000000" w:rsidRDefault="00AF21E0">
            <w:pPr>
              <w:pStyle w:val="QFFeedback"/>
              <w:divId w:val="39855313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3F79D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8ABD9D1" w14:textId="77777777">
        <w:trPr>
          <w:divId w:val="208583125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9892E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08533" w14:textId="77777777" w:rsidR="00000000" w:rsidRDefault="00AF21E0">
            <w:pPr>
              <w:pStyle w:val="ad"/>
              <w:divId w:val="924267683"/>
            </w:pPr>
            <w:r>
              <w:t>n+k-</w:t>
            </w:r>
            <w:r>
              <w:t>1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2C70C" w14:textId="77777777" w:rsidR="00000000" w:rsidRDefault="00AF21E0">
            <w:pPr>
              <w:pStyle w:val="QFFeedback"/>
              <w:divId w:val="205234136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B092D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78D37A8" w14:textId="77777777">
        <w:trPr>
          <w:divId w:val="208583125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FF1E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10A7B" w14:textId="77777777" w:rsidR="00000000" w:rsidRDefault="00AF21E0">
            <w:pPr>
              <w:pStyle w:val="ad"/>
              <w:divId w:val="56982048"/>
            </w:pPr>
            <w:r>
              <w:t>n-k+</w:t>
            </w:r>
            <w:r>
              <w:t>1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BF46B" w14:textId="77777777" w:rsidR="00000000" w:rsidRDefault="00AF21E0">
            <w:pPr>
              <w:pStyle w:val="QFFeedback"/>
              <w:divId w:val="122703156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C5748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2D6C9019" w14:textId="77777777">
        <w:trPr>
          <w:divId w:val="208583125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CE67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2F8F3" w14:textId="77777777" w:rsidR="00000000" w:rsidRDefault="00AF21E0">
            <w:pPr>
              <w:pStyle w:val="ad"/>
              <w:divId w:val="410348920"/>
            </w:pPr>
            <w:r>
              <w:t>n-k-</w:t>
            </w:r>
            <w:r>
              <w:t>1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5790A" w14:textId="77777777" w:rsidR="00000000" w:rsidRDefault="00AF21E0">
            <w:pPr>
              <w:pStyle w:val="QFFeedback"/>
              <w:divId w:val="84891368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14AB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3157A57" w14:textId="77777777">
        <w:trPr>
          <w:divId w:val="208583125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0D05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5A1D4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DFE09" w14:textId="77777777" w:rsidR="00000000" w:rsidRDefault="00AF21E0">
            <w:pPr>
              <w:pStyle w:val="Cell"/>
              <w:divId w:val="128203455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765B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2630B58" w14:textId="77777777">
        <w:trPr>
          <w:divId w:val="208583125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32E4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23480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4F7E0" w14:textId="77777777" w:rsidR="00000000" w:rsidRDefault="00AF21E0">
            <w:pPr>
              <w:spacing w:before="0" w:after="0" w:line="240" w:lineRule="auto"/>
              <w:divId w:val="116216107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6435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A646FB3" w14:textId="77777777">
        <w:trPr>
          <w:divId w:val="208583125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7108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1D18D" w14:textId="77777777" w:rsidR="00000000" w:rsidRDefault="00AF21E0">
            <w:pPr>
              <w:pStyle w:val="TableRowHead"/>
            </w:pPr>
            <w:r>
              <w:t>Для л</w:t>
            </w:r>
            <w:r>
              <w:t>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0E524" w14:textId="77777777" w:rsidR="00000000" w:rsidRDefault="00AF21E0">
            <w:pPr>
              <w:spacing w:before="0" w:after="0" w:line="240" w:lineRule="auto"/>
              <w:divId w:val="99715318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3648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14CCEB9" w14:textId="77777777">
        <w:trPr>
          <w:divId w:val="208583125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E0C0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F645E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A5A7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D6BC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FCE039F" w14:textId="77777777">
        <w:trPr>
          <w:divId w:val="208583125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3347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FDDD1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D8F96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A669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D674F2F" w14:textId="77777777">
        <w:trPr>
          <w:divId w:val="208583125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DCC0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8B85B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53B0D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719D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8F91153" w14:textId="77777777">
        <w:trPr>
          <w:divId w:val="208583125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5953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A4255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FB18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ABBF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D435FBC" w14:textId="77777777">
        <w:trPr>
          <w:divId w:val="2085831257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A71E5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</w:t>
            </w:r>
            <w:r>
              <w:rPr>
                <w:i/>
                <w:iCs/>
              </w:rPr>
              <w:t>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048BE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1CBCB0C7" w14:textId="77777777" w:rsidR="00000000" w:rsidRDefault="00AF21E0">
      <w:r>
        <w:t> </w:t>
      </w:r>
    </w:p>
    <w:p w14:paraId="0DD670FA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Чем алгоритм Флойда-Уоршелла отличается от алгоритма Дейкстры?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21AA638C" w14:textId="77777777">
        <w:trPr>
          <w:divId w:val="142706925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8E083" w14:textId="77777777" w:rsidR="00000000" w:rsidRDefault="00AF21E0">
            <w:pPr>
              <w:pStyle w:val="ad"/>
              <w:divId w:val="1885676349"/>
            </w:pPr>
            <w:r>
              <w:t>Чем алгоритм Флойда-Уоршелла отличается от алгоритма Дейкстры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9FC8C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2EE9DECD" w14:textId="77777777">
        <w:trPr>
          <w:divId w:val="142706925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9BFC9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F5844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0A1B6F99" w14:textId="77777777">
        <w:trPr>
          <w:divId w:val="142706925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53DDB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2DD2B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234B2E25" w14:textId="77777777">
        <w:trPr>
          <w:divId w:val="142706925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5042B" w14:textId="77777777" w:rsidR="00000000" w:rsidRDefault="00AF21E0">
            <w:pPr>
              <w:pStyle w:val="TableRowHead"/>
              <w:jc w:val="right"/>
            </w:pPr>
            <w:r>
              <w:t>Нумеровать вариант</w:t>
            </w:r>
            <w:r>
              <w:t>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DB951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2E911BC7" w14:textId="77777777">
        <w:trPr>
          <w:divId w:val="142706925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6137E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67847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12E0E865" w14:textId="77777777">
        <w:trPr>
          <w:divId w:val="142706925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36EEC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30E1B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129DAABB" w14:textId="77777777">
        <w:trPr>
          <w:divId w:val="1427069259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02236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D6250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151BB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95564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63CCB958" w14:textId="77777777">
        <w:trPr>
          <w:divId w:val="14270692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B93C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072C9" w14:textId="77777777" w:rsidR="00000000" w:rsidRDefault="00AF21E0">
            <w:pPr>
              <w:pStyle w:val="ad"/>
              <w:divId w:val="2146659624"/>
            </w:pPr>
            <w:r>
              <w:t>Флойд-Уоршелл находит кратчайший путь между всеми парами вершин, а Дейкстра — только от одной вершины до всех остальны</w:t>
            </w:r>
            <w:r>
              <w:t>х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065C8" w14:textId="77777777" w:rsidR="00000000" w:rsidRDefault="00AF21E0">
            <w:pPr>
              <w:pStyle w:val="QFFeedback"/>
              <w:divId w:val="124106254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D7E8C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476D8574" w14:textId="77777777">
        <w:trPr>
          <w:divId w:val="14270692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F41CE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BC57B2" w14:textId="77777777" w:rsidR="00000000" w:rsidRDefault="00AF21E0">
            <w:pPr>
              <w:pStyle w:val="ad"/>
              <w:divId w:val="2093352492"/>
            </w:pPr>
            <w:r>
              <w:t xml:space="preserve">Флойд-Уоршелл работает </w:t>
            </w:r>
            <w:r>
              <w:t>только для ненаправленных графов, а Дейкстра — для направленны</w:t>
            </w:r>
            <w:r>
              <w:t>х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D3C07" w14:textId="77777777" w:rsidR="00000000" w:rsidRDefault="00AF21E0">
            <w:pPr>
              <w:pStyle w:val="QFFeedback"/>
              <w:divId w:val="130411795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4B5C0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958B222" w14:textId="77777777">
        <w:trPr>
          <w:divId w:val="14270692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592F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44083" w14:textId="77777777" w:rsidR="00000000" w:rsidRDefault="00AF21E0">
            <w:pPr>
              <w:pStyle w:val="ad"/>
              <w:divId w:val="1240556538"/>
            </w:pPr>
            <w:r>
              <w:t>Флойд-Уоршелл работает только для графов с положительными весами рёбер, а Дейкстра — и для отрицательны</w:t>
            </w:r>
            <w:r>
              <w:t>х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BA434" w14:textId="77777777" w:rsidR="00000000" w:rsidRDefault="00AF21E0">
            <w:pPr>
              <w:pStyle w:val="QFFeedback"/>
              <w:divId w:val="6364591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724B9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6FAB9AC" w14:textId="77777777">
        <w:trPr>
          <w:divId w:val="14270692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6B5E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CC944" w14:textId="77777777" w:rsidR="00000000" w:rsidRDefault="00AF21E0">
            <w:pPr>
              <w:pStyle w:val="ad"/>
              <w:divId w:val="233126561"/>
            </w:pPr>
            <w:r>
              <w:t>Флойд-Уоршелл использует матричное представление графа, а Дейкстра — сп</w:t>
            </w:r>
            <w:r>
              <w:t>исково</w:t>
            </w:r>
            <w:r>
              <w:t>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1FC96" w14:textId="77777777" w:rsidR="00000000" w:rsidRDefault="00AF21E0">
            <w:pPr>
              <w:pStyle w:val="QFFeedback"/>
              <w:divId w:val="116119682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3D9E4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6197343" w14:textId="77777777">
        <w:trPr>
          <w:divId w:val="14270692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1DE0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F13D3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84D5C" w14:textId="77777777" w:rsidR="00000000" w:rsidRDefault="00AF21E0">
            <w:pPr>
              <w:pStyle w:val="Cell"/>
              <w:divId w:val="75551463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C95B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C4CD73E" w14:textId="77777777">
        <w:trPr>
          <w:divId w:val="14270692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7B7F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A5F45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5A55E" w14:textId="77777777" w:rsidR="00000000" w:rsidRDefault="00AF21E0">
            <w:pPr>
              <w:spacing w:before="0" w:after="0" w:line="240" w:lineRule="auto"/>
              <w:divId w:val="17106485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5F60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DBB7C5B" w14:textId="77777777">
        <w:trPr>
          <w:divId w:val="14270692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A37C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B5186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32EF0" w14:textId="77777777" w:rsidR="00000000" w:rsidRDefault="00AF21E0">
            <w:pPr>
              <w:spacing w:before="0" w:after="0" w:line="240" w:lineRule="auto"/>
              <w:divId w:val="1748065299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C7BF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625D112" w14:textId="77777777">
        <w:trPr>
          <w:divId w:val="14270692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E848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FF8BA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5D9C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16C5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D656968" w14:textId="77777777">
        <w:trPr>
          <w:divId w:val="14270692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2715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3BDC0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334BC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ADCC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001BA2C" w14:textId="77777777">
        <w:trPr>
          <w:divId w:val="14270692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998D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86232" w14:textId="77777777" w:rsidR="00000000" w:rsidRDefault="00AF21E0">
            <w:pPr>
              <w:pStyle w:val="TableRowHead"/>
            </w:pPr>
            <w:r>
              <w:t>Удалить не</w:t>
            </w:r>
            <w:r>
              <w:t>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CA97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7E61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8B408EF" w14:textId="77777777">
        <w:trPr>
          <w:divId w:val="142706925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FF2F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8C46D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4432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0A91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01F6B3B" w14:textId="77777777">
        <w:trPr>
          <w:divId w:val="1427069259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7A566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10090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706184E2" w14:textId="77777777" w:rsidR="00000000" w:rsidRDefault="00AF21E0">
      <w:r>
        <w:t> </w:t>
      </w:r>
    </w:p>
    <w:p w14:paraId="6833B2C2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Чем характеризуется оптимальный префиксный код в алгоритме Хаффмана?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49D4358A" w14:textId="77777777">
        <w:trPr>
          <w:divId w:val="9425084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A29B" w14:textId="77777777" w:rsidR="00000000" w:rsidRDefault="00AF21E0">
            <w:pPr>
              <w:pStyle w:val="ad"/>
              <w:divId w:val="1140001150"/>
            </w:pPr>
            <w:r>
              <w:t>Чем характеризуется оптимальный п</w:t>
            </w:r>
            <w:r>
              <w:t>рефиксный код в алгоритме Хаффмана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3DDE3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743AE089" w14:textId="77777777">
        <w:trPr>
          <w:divId w:val="9425084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6D482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37637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76D2DEDB" w14:textId="77777777">
        <w:trPr>
          <w:divId w:val="9425084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4EFB1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C1FF5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7DA90C7E" w14:textId="77777777">
        <w:trPr>
          <w:divId w:val="9425084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C6422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A2778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754F4648" w14:textId="77777777">
        <w:trPr>
          <w:divId w:val="9425084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13F2C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16F80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5E09D344" w14:textId="77777777">
        <w:trPr>
          <w:divId w:val="9425084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82E9D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143FB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79C66402" w14:textId="77777777">
        <w:trPr>
          <w:divId w:val="94250842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AC4CD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CB1EE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2DFE9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4CF6C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161F23EF" w14:textId="77777777">
        <w:trPr>
          <w:divId w:val="942508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791A5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B3698" w14:textId="77777777" w:rsidR="00000000" w:rsidRDefault="00AF21E0">
            <w:pPr>
              <w:pStyle w:val="ad"/>
              <w:divId w:val="1045762115"/>
            </w:pPr>
            <w:r>
              <w:t>Минимизацией суммарной длины всех ко</w:t>
            </w:r>
            <w:r>
              <w:t>довых сло</w:t>
            </w:r>
            <w:r>
              <w:t>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A1BEA" w14:textId="77777777" w:rsidR="00000000" w:rsidRDefault="00AF21E0">
            <w:pPr>
              <w:pStyle w:val="QFFeedback"/>
              <w:divId w:val="165618114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DD0C6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70852DB3" w14:textId="77777777">
        <w:trPr>
          <w:divId w:val="942508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23FC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642E3" w14:textId="77777777" w:rsidR="00000000" w:rsidRDefault="00AF21E0">
            <w:pPr>
              <w:pStyle w:val="ad"/>
              <w:divId w:val="1955361950"/>
            </w:pPr>
            <w:r>
              <w:t>Максимизацией суммарной длины всех кодовых сло</w:t>
            </w:r>
            <w:r>
              <w:t>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0C6C6" w14:textId="77777777" w:rsidR="00000000" w:rsidRDefault="00AF21E0">
            <w:pPr>
              <w:pStyle w:val="QFFeedback"/>
              <w:divId w:val="182504756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65846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8868E48" w14:textId="77777777">
        <w:trPr>
          <w:divId w:val="942508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715A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76C2F" w14:textId="77777777" w:rsidR="00000000" w:rsidRDefault="00AF21E0">
            <w:pPr>
              <w:pStyle w:val="ad"/>
              <w:divId w:val="2047559613"/>
            </w:pPr>
            <w:r>
              <w:t>Фиксированной длиной всех кодовых сло</w:t>
            </w:r>
            <w:r>
              <w:t>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E14D9" w14:textId="77777777" w:rsidR="00000000" w:rsidRDefault="00AF21E0">
            <w:pPr>
              <w:pStyle w:val="QFFeedback"/>
              <w:divId w:val="110391844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2B780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0CB98F6" w14:textId="77777777">
        <w:trPr>
          <w:divId w:val="942508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D1F65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A4B39" w14:textId="77777777" w:rsidR="00000000" w:rsidRDefault="00AF21E0">
            <w:pPr>
              <w:pStyle w:val="ad"/>
              <w:divId w:val="1690520510"/>
            </w:pPr>
            <w:r>
              <w:t>Равномерным распределением длин кодовых сло</w:t>
            </w:r>
            <w:r>
              <w:t>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481E7" w14:textId="77777777" w:rsidR="00000000" w:rsidRDefault="00AF21E0">
            <w:pPr>
              <w:pStyle w:val="QFFeedback"/>
              <w:divId w:val="164739151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85D99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AD1C452" w14:textId="77777777">
        <w:trPr>
          <w:divId w:val="942508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8022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7D536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B24D4" w14:textId="77777777" w:rsidR="00000000" w:rsidRDefault="00AF21E0">
            <w:pPr>
              <w:pStyle w:val="Cell"/>
              <w:divId w:val="130207376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092E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681FE0A" w14:textId="77777777">
        <w:trPr>
          <w:divId w:val="942508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5746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F5B93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8ED2C" w14:textId="77777777" w:rsidR="00000000" w:rsidRDefault="00AF21E0">
            <w:pPr>
              <w:spacing w:before="0" w:after="0" w:line="240" w:lineRule="auto"/>
              <w:divId w:val="87408286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F717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F5C52A5" w14:textId="77777777">
        <w:trPr>
          <w:divId w:val="942508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B847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6E530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32F3D" w14:textId="77777777" w:rsidR="00000000" w:rsidRDefault="00AF21E0">
            <w:pPr>
              <w:spacing w:before="0" w:after="0" w:line="240" w:lineRule="auto"/>
              <w:divId w:val="186012418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817F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F867F9C" w14:textId="77777777">
        <w:trPr>
          <w:divId w:val="942508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B5DB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6B376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F6D0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6004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EE7C199" w14:textId="77777777">
        <w:trPr>
          <w:divId w:val="942508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A646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AB05D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CBDAB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539D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6224161" w14:textId="77777777">
        <w:trPr>
          <w:divId w:val="942508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AC6A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4A840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76B14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3B13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107E4AD" w14:textId="77777777">
        <w:trPr>
          <w:divId w:val="942508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2FB2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91979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313C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B2E9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61AD19F" w14:textId="77777777">
        <w:trPr>
          <w:divId w:val="94250842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C77B2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</w:t>
            </w:r>
            <w:r>
              <w:rPr>
                <w:i/>
                <w:iCs/>
              </w:rPr>
              <w:t>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8C001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2DE8AE88" w14:textId="77777777" w:rsidR="00000000" w:rsidRDefault="00AF21E0">
      <w:r>
        <w:t> </w:t>
      </w:r>
    </w:p>
    <w:p w14:paraId="527C7537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Что из перечисленного можно решить с помощью динамического программирования?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24CE4494" w14:textId="77777777">
        <w:trPr>
          <w:divId w:val="93193691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9A8B5" w14:textId="77777777" w:rsidR="00000000" w:rsidRDefault="00AF21E0">
            <w:pPr>
              <w:pStyle w:val="ad"/>
              <w:divId w:val="676887944"/>
            </w:pPr>
            <w:r>
              <w:t>Что из перечисленного можно решить с помощью динамического программирования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9E68C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5B040F95" w14:textId="77777777">
        <w:trPr>
          <w:divId w:val="93193691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9B2B1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8EA60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18955DA3" w14:textId="77777777">
        <w:trPr>
          <w:divId w:val="93193691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6B580" w14:textId="77777777" w:rsidR="00000000" w:rsidRDefault="00AF21E0">
            <w:pPr>
              <w:pStyle w:val="TableRowHead"/>
              <w:jc w:val="right"/>
            </w:pPr>
            <w:r>
              <w:t>Случайный п</w:t>
            </w:r>
            <w:r>
              <w:t>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DB854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0148B6F8" w14:textId="77777777">
        <w:trPr>
          <w:divId w:val="93193691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5F801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80445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037D4077" w14:textId="77777777">
        <w:trPr>
          <w:divId w:val="93193691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FEAC9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EFEAE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35947726" w14:textId="77777777">
        <w:trPr>
          <w:divId w:val="93193691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ED43E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14582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24F55CC8" w14:textId="77777777">
        <w:trPr>
          <w:divId w:val="931936917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BCE70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B6C2A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15A0E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899E9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7058C693" w14:textId="77777777">
        <w:trPr>
          <w:divId w:val="9319369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5360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68E6D" w14:textId="77777777" w:rsidR="00000000" w:rsidRDefault="00AF21E0">
            <w:pPr>
              <w:pStyle w:val="ad"/>
              <w:divId w:val="167645295"/>
            </w:pPr>
            <w:r>
              <w:t>Поиск кратчайшего пути в граф</w:t>
            </w:r>
            <w:r>
              <w:t>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2A404" w14:textId="77777777" w:rsidR="00000000" w:rsidRDefault="00AF21E0">
            <w:pPr>
              <w:pStyle w:val="QFFeedback"/>
              <w:divId w:val="18213363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B250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D514C4C" w14:textId="77777777">
        <w:trPr>
          <w:divId w:val="9319369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6DC5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58B7" w14:textId="77777777" w:rsidR="00000000" w:rsidRDefault="00AF21E0">
            <w:pPr>
              <w:pStyle w:val="ad"/>
              <w:divId w:val="694573192"/>
            </w:pPr>
            <w:r>
              <w:t>Расчет чисел Фибоначч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82D29" w14:textId="77777777" w:rsidR="00000000" w:rsidRDefault="00AF21E0">
            <w:pPr>
              <w:pStyle w:val="QFFeedback"/>
              <w:divId w:val="199290563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95F13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6EFBC87" w14:textId="77777777">
        <w:trPr>
          <w:divId w:val="9319369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8C4C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18624" w14:textId="77777777" w:rsidR="00000000" w:rsidRDefault="00AF21E0">
            <w:pPr>
              <w:pStyle w:val="ad"/>
              <w:divId w:val="922838401"/>
            </w:pPr>
            <w:r>
              <w:t>Задача о рюкзак</w:t>
            </w:r>
            <w:r>
              <w:t>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4057F" w14:textId="77777777" w:rsidR="00000000" w:rsidRDefault="00AF21E0">
            <w:pPr>
              <w:pStyle w:val="QFFeedback"/>
              <w:divId w:val="70151187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39AA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144B077" w14:textId="77777777">
        <w:trPr>
          <w:divId w:val="9319369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36B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F3896" w14:textId="77777777" w:rsidR="00000000" w:rsidRDefault="00AF21E0">
            <w:pPr>
              <w:pStyle w:val="ad"/>
              <w:divId w:val="867571111"/>
            </w:pPr>
            <w:r>
              <w:t>Все перечисленные в</w:t>
            </w:r>
            <w:r>
              <w:t>ариант</w:t>
            </w:r>
            <w:r>
              <w:t>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A97E0" w14:textId="77777777" w:rsidR="00000000" w:rsidRDefault="00AF21E0">
            <w:pPr>
              <w:pStyle w:val="QFFeedback"/>
              <w:divId w:val="103816173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14DDB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065C83A6" w14:textId="77777777">
        <w:trPr>
          <w:divId w:val="9319369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279E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B875D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49DB3" w14:textId="77777777" w:rsidR="00000000" w:rsidRDefault="00AF21E0">
            <w:pPr>
              <w:pStyle w:val="Cell"/>
              <w:divId w:val="175828097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2CE9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6B31A2C" w14:textId="77777777">
        <w:trPr>
          <w:divId w:val="9319369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3366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A9849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0E8F6" w14:textId="77777777" w:rsidR="00000000" w:rsidRDefault="00AF21E0">
            <w:pPr>
              <w:spacing w:before="0" w:after="0" w:line="240" w:lineRule="auto"/>
              <w:divId w:val="133086692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5E0F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12DC605" w14:textId="77777777">
        <w:trPr>
          <w:divId w:val="9319369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FF2A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D0DB8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41AE5" w14:textId="77777777" w:rsidR="00000000" w:rsidRDefault="00AF21E0">
            <w:pPr>
              <w:spacing w:before="0" w:after="0" w:line="240" w:lineRule="auto"/>
              <w:divId w:val="209690110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88ED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347D836" w14:textId="77777777">
        <w:trPr>
          <w:divId w:val="9319369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292E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A364E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2236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4204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851CDA0" w14:textId="77777777">
        <w:trPr>
          <w:divId w:val="9319369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E368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DD71F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28C2A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8012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50133D8" w14:textId="77777777">
        <w:trPr>
          <w:divId w:val="9319369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A486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8194A" w14:textId="77777777" w:rsidR="00000000" w:rsidRDefault="00AF21E0">
            <w:pPr>
              <w:pStyle w:val="TableRowHead"/>
            </w:pPr>
            <w:r>
              <w:t xml:space="preserve">Удалить </w:t>
            </w:r>
            <w:r>
              <w:t>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F1A7B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7980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6086B82" w14:textId="77777777">
        <w:trPr>
          <w:divId w:val="93193691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EB3E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7AF18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5009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3E94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E61C933" w14:textId="77777777">
        <w:trPr>
          <w:divId w:val="931936917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12E98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56B4A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0870A922" w14:textId="77777777" w:rsidR="00000000" w:rsidRDefault="00AF21E0">
      <w:r>
        <w:t> </w:t>
      </w:r>
    </w:p>
    <w:p w14:paraId="65153DB7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Что ищет алгоритм Дейкстры в графе?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43BEB2B1" w14:textId="77777777">
        <w:trPr>
          <w:divId w:val="1831750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D7071" w14:textId="77777777" w:rsidR="00000000" w:rsidRDefault="00AF21E0">
            <w:pPr>
              <w:pStyle w:val="ad"/>
              <w:divId w:val="2121098352"/>
            </w:pPr>
            <w:r>
              <w:t>Что ищет алгоритм Дейкстры в графе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F8C86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4964F004" w14:textId="77777777">
        <w:trPr>
          <w:divId w:val="1831750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A0B1F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94E13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10357467" w14:textId="77777777">
        <w:trPr>
          <w:divId w:val="1831750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89D60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A3023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37C18FD5" w14:textId="77777777">
        <w:trPr>
          <w:divId w:val="1831750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F440B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255C7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04F8D491" w14:textId="77777777">
        <w:trPr>
          <w:divId w:val="1831750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79E5F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35AA1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19FA7621" w14:textId="77777777">
        <w:trPr>
          <w:divId w:val="183175070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F7EBD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DFE1D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0FE80EB1" w14:textId="77777777">
        <w:trPr>
          <w:divId w:val="183175070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2906D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B8787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B2F64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5F802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459D5C07" w14:textId="77777777">
        <w:trPr>
          <w:divId w:val="1831750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844F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B6997" w14:textId="77777777" w:rsidR="00000000" w:rsidRDefault="00AF21E0">
            <w:pPr>
              <w:pStyle w:val="ad"/>
              <w:divId w:val="857545319"/>
            </w:pPr>
            <w:r>
              <w:t>Кратчайший путь между двумя вершинам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E8ADD" w14:textId="77777777" w:rsidR="00000000" w:rsidRDefault="00AF21E0">
            <w:pPr>
              <w:pStyle w:val="QFFeedback"/>
              <w:divId w:val="193366173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2254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A356C62" w14:textId="77777777">
        <w:trPr>
          <w:divId w:val="1831750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051B5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B6C6F" w14:textId="77777777" w:rsidR="00000000" w:rsidRDefault="00AF21E0">
            <w:pPr>
              <w:pStyle w:val="ad"/>
              <w:divId w:val="1169563279"/>
            </w:pPr>
            <w:r>
              <w:t>Кратчайшие пути между всеми парами верши</w:t>
            </w:r>
            <w:r>
              <w:t>н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BDCCD" w14:textId="77777777" w:rsidR="00000000" w:rsidRDefault="00AF21E0">
            <w:pPr>
              <w:pStyle w:val="QFFeedback"/>
              <w:divId w:val="156895600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295B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F8C8E3F" w14:textId="77777777">
        <w:trPr>
          <w:divId w:val="1831750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BD79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9F26D" w14:textId="77777777" w:rsidR="00000000" w:rsidRDefault="00AF21E0">
            <w:pPr>
              <w:pStyle w:val="ad"/>
              <w:divId w:val="1770419916"/>
            </w:pPr>
            <w:r>
              <w:t>Крат</w:t>
            </w:r>
            <w:r>
              <w:t>чайшие пути от одной вершины до всех остальны</w:t>
            </w:r>
            <w:r>
              <w:t>х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61924" w14:textId="77777777" w:rsidR="00000000" w:rsidRDefault="00AF21E0">
            <w:pPr>
              <w:pStyle w:val="QFFeedback"/>
              <w:divId w:val="57790683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F2FE1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034189CC" w14:textId="77777777">
        <w:trPr>
          <w:divId w:val="1831750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9F9F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7C5AA" w14:textId="77777777" w:rsidR="00000000" w:rsidRDefault="00AF21E0">
            <w:pPr>
              <w:pStyle w:val="ad"/>
              <w:divId w:val="1581215181"/>
            </w:pPr>
            <w:r>
              <w:t>Кратчайшие пути между k (k&lt;m) парами верши</w:t>
            </w:r>
            <w:r>
              <w:t>н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6B625" w14:textId="77777777" w:rsidR="00000000" w:rsidRDefault="00AF21E0">
            <w:pPr>
              <w:pStyle w:val="QFFeedback"/>
              <w:divId w:val="20263792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6636F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B5D87D6" w14:textId="77777777">
        <w:trPr>
          <w:divId w:val="1831750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FFCE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4E5D6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1FFA6" w14:textId="77777777" w:rsidR="00000000" w:rsidRDefault="00AF21E0">
            <w:pPr>
              <w:pStyle w:val="Cell"/>
              <w:divId w:val="57246790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967B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F12E743" w14:textId="77777777">
        <w:trPr>
          <w:divId w:val="1831750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1163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D8D4D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29699" w14:textId="77777777" w:rsidR="00000000" w:rsidRDefault="00AF21E0">
            <w:pPr>
              <w:spacing w:before="0" w:after="0" w:line="240" w:lineRule="auto"/>
              <w:divId w:val="166180811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813F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BB8A225" w14:textId="77777777">
        <w:trPr>
          <w:divId w:val="1831750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ECAD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830E3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83056" w14:textId="77777777" w:rsidR="00000000" w:rsidRDefault="00AF21E0">
            <w:pPr>
              <w:spacing w:before="0" w:after="0" w:line="240" w:lineRule="auto"/>
              <w:divId w:val="142313681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322B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05CE9FC" w14:textId="77777777">
        <w:trPr>
          <w:divId w:val="1831750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15E7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14907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B76E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E0C5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001409B" w14:textId="77777777">
        <w:trPr>
          <w:divId w:val="1831750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923B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CF688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A9653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5BC9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1C85E59" w14:textId="77777777">
        <w:trPr>
          <w:divId w:val="1831750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839E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2F4BD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3F4D8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4B17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CE378AC" w14:textId="77777777">
        <w:trPr>
          <w:divId w:val="183175070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8409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2CCE7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BA7F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8683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FB28829" w14:textId="77777777">
        <w:trPr>
          <w:divId w:val="183175070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94522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E23DC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0F1E738D" w14:textId="77777777" w:rsidR="00000000" w:rsidRDefault="00AF21E0">
      <w:r>
        <w:t> </w:t>
      </w:r>
    </w:p>
    <w:p w14:paraId="1E4395DB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Что необх</w:t>
      </w:r>
      <w:r>
        <w:rPr>
          <w:rFonts w:eastAsia="Times New Roman"/>
        </w:rPr>
        <w:t>одимо сделать перед применением бинарного поиска?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766BAE47" w14:textId="77777777">
        <w:trPr>
          <w:divId w:val="126688188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8BDCA" w14:textId="77777777" w:rsidR="00000000" w:rsidRDefault="00AF21E0">
            <w:pPr>
              <w:pStyle w:val="ad"/>
              <w:divId w:val="1025789335"/>
            </w:pPr>
            <w:r>
              <w:t>Что необходимо сделать перед применением бинарного поиска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5AFF3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169E008D" w14:textId="77777777">
        <w:trPr>
          <w:divId w:val="126688188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9D20E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C2B18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052D2D5E" w14:textId="77777777">
        <w:trPr>
          <w:divId w:val="126688188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7E9FA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803F8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3F6B8C26" w14:textId="77777777">
        <w:trPr>
          <w:divId w:val="126688188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234AF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BE6A0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67C5535C" w14:textId="77777777">
        <w:trPr>
          <w:divId w:val="126688188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C69BF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172FE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15AA6624" w14:textId="77777777">
        <w:trPr>
          <w:divId w:val="126688188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BEF81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FDDBE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721556EE" w14:textId="77777777">
        <w:trPr>
          <w:divId w:val="1266881881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D3BB0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799CB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3C5D5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941FD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27AB9A37" w14:textId="77777777">
        <w:trPr>
          <w:divId w:val="126688188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4E85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31406" w14:textId="77777777" w:rsidR="00000000" w:rsidRDefault="00AF21E0">
            <w:pPr>
              <w:pStyle w:val="ad"/>
              <w:divId w:val="972365039"/>
            </w:pPr>
            <w:r>
              <w:t>Отсортировать масси</w:t>
            </w:r>
            <w:r>
              <w:t>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3F4A8" w14:textId="77777777" w:rsidR="00000000" w:rsidRDefault="00AF21E0">
            <w:pPr>
              <w:pStyle w:val="QFFeedback"/>
              <w:divId w:val="18601987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DC000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09E1675D" w14:textId="77777777">
        <w:trPr>
          <w:divId w:val="126688188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7FE21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D2323" w14:textId="77777777" w:rsidR="00000000" w:rsidRDefault="00AF21E0">
            <w:pPr>
              <w:pStyle w:val="ad"/>
              <w:divId w:val="312027654"/>
            </w:pPr>
            <w:r>
              <w:t>Преобразовать массив в списо</w:t>
            </w:r>
            <w:r>
              <w:t>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9C5F7" w14:textId="77777777" w:rsidR="00000000" w:rsidRDefault="00AF21E0">
            <w:pPr>
              <w:pStyle w:val="QFFeedback"/>
              <w:divId w:val="107697827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C5CCF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E784722" w14:textId="77777777">
        <w:trPr>
          <w:divId w:val="126688188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71F7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01444" w14:textId="77777777" w:rsidR="00000000" w:rsidRDefault="00AF21E0">
            <w:pPr>
              <w:pStyle w:val="ad"/>
              <w:divId w:val="401299716"/>
            </w:pPr>
            <w:r>
              <w:t>Перевернуть масси</w:t>
            </w:r>
            <w:r>
              <w:t>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65955" w14:textId="77777777" w:rsidR="00000000" w:rsidRDefault="00AF21E0">
            <w:pPr>
              <w:pStyle w:val="QFFeedback"/>
              <w:divId w:val="41648808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DE99E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98587D5" w14:textId="77777777">
        <w:trPr>
          <w:divId w:val="126688188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DE38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F9056" w14:textId="77777777" w:rsidR="00000000" w:rsidRDefault="00AF21E0">
            <w:pPr>
              <w:pStyle w:val="ad"/>
              <w:divId w:val="316305499"/>
            </w:pPr>
            <w:r>
              <w:t>Нормализовать масси</w:t>
            </w:r>
            <w:r>
              <w:t>в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0ED3D" w14:textId="77777777" w:rsidR="00000000" w:rsidRDefault="00AF21E0">
            <w:pPr>
              <w:pStyle w:val="QFFeedback"/>
              <w:divId w:val="187095144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A0744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639A6CE" w14:textId="77777777">
        <w:trPr>
          <w:divId w:val="126688188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8BED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DE404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16A35" w14:textId="77777777" w:rsidR="00000000" w:rsidRDefault="00AF21E0">
            <w:pPr>
              <w:pStyle w:val="Cell"/>
              <w:divId w:val="180087503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45DA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9CC9221" w14:textId="77777777">
        <w:trPr>
          <w:divId w:val="126688188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1368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6BA08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B9396" w14:textId="77777777" w:rsidR="00000000" w:rsidRDefault="00AF21E0">
            <w:pPr>
              <w:spacing w:before="0" w:after="0" w:line="240" w:lineRule="auto"/>
              <w:divId w:val="212010025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98A5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371322F" w14:textId="77777777">
        <w:trPr>
          <w:divId w:val="126688188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EDF1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267A6" w14:textId="77777777" w:rsidR="00000000" w:rsidRDefault="00AF21E0">
            <w:pPr>
              <w:pStyle w:val="TableRowHead"/>
            </w:pPr>
            <w:r>
              <w:t>Для лю</w:t>
            </w:r>
            <w:r>
              <w:t>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F3EEC" w14:textId="77777777" w:rsidR="00000000" w:rsidRDefault="00AF21E0">
            <w:pPr>
              <w:spacing w:before="0" w:after="0" w:line="240" w:lineRule="auto"/>
              <w:divId w:val="1680851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DA1B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F19C224" w14:textId="77777777">
        <w:trPr>
          <w:divId w:val="126688188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F0CF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13C0B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9437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D30E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262F6D2" w14:textId="77777777">
        <w:trPr>
          <w:divId w:val="126688188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9D01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03017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84E6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43B4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7278A56" w14:textId="77777777">
        <w:trPr>
          <w:divId w:val="126688188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3C2F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A3332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B0657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F172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7B1AB07" w14:textId="77777777">
        <w:trPr>
          <w:divId w:val="126688188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2B8F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DDC22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2AB0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787C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4092346" w14:textId="77777777">
        <w:trPr>
          <w:divId w:val="1266881881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AE011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</w:t>
            </w:r>
            <w:r>
              <w:rPr>
                <w:i/>
                <w:iCs/>
              </w:rPr>
              <w:t>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2D2AE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6D9AE189" w14:textId="77777777" w:rsidR="00000000" w:rsidRDefault="00AF21E0">
      <w:r>
        <w:t> </w:t>
      </w:r>
    </w:p>
    <w:p w14:paraId="69CB2BF2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Что означает устойчивость алгоритма сортировки?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5AF8E2A1" w14:textId="77777777">
        <w:trPr>
          <w:divId w:val="18213291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1C166" w14:textId="77777777" w:rsidR="00000000" w:rsidRDefault="00AF21E0">
            <w:pPr>
              <w:pStyle w:val="ad"/>
              <w:divId w:val="263149884"/>
            </w:pPr>
            <w:r>
              <w:t>Что означает устойчивость алгоритма сортировки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541C4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0BAE0DC6" w14:textId="77777777">
        <w:trPr>
          <w:divId w:val="18213291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B2005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81803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41C43C2D" w14:textId="77777777">
        <w:trPr>
          <w:divId w:val="18213291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320E0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0F0D7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270975B7" w14:textId="77777777">
        <w:trPr>
          <w:divId w:val="18213291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55C8C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C244E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230E4CFD" w14:textId="77777777">
        <w:trPr>
          <w:divId w:val="18213291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5BBDB" w14:textId="77777777" w:rsidR="00000000" w:rsidRDefault="00AF21E0">
            <w:pPr>
              <w:pStyle w:val="TableRowHead"/>
              <w:jc w:val="right"/>
            </w:pPr>
            <w:r>
              <w:t>Штраф за каждую</w:t>
            </w:r>
            <w:r>
              <w:t xml:space="preserve">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49A3F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35E3B762" w14:textId="77777777">
        <w:trPr>
          <w:divId w:val="18213291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C412D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F30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45B7B63C" w14:textId="77777777">
        <w:trPr>
          <w:divId w:val="182132912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F075C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A4FAF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F9868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6B196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74515654" w14:textId="77777777">
        <w:trPr>
          <w:divId w:val="1821329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7079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C20D9" w14:textId="77777777" w:rsidR="00000000" w:rsidRDefault="00AF21E0">
            <w:pPr>
              <w:pStyle w:val="ad"/>
              <w:divId w:val="86931488"/>
            </w:pPr>
            <w:r>
              <w:t>Алгоритм способен обрабатывать различные типы данны</w:t>
            </w:r>
            <w:r>
              <w:t>х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5069E" w14:textId="77777777" w:rsidR="00000000" w:rsidRDefault="00AF21E0">
            <w:pPr>
              <w:pStyle w:val="QFFeedback"/>
              <w:divId w:val="20101461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B9072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97150D4" w14:textId="77777777">
        <w:trPr>
          <w:divId w:val="1821329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9CA86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B7A2E" w14:textId="77777777" w:rsidR="00000000" w:rsidRDefault="00AF21E0">
            <w:pPr>
              <w:pStyle w:val="ad"/>
              <w:divId w:val="1229877198"/>
            </w:pPr>
            <w:r>
              <w:t>Алгоритм обеспечивает оптимальную скорость выполнени</w:t>
            </w:r>
            <w:r>
              <w:t>я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B0829" w14:textId="77777777" w:rsidR="00000000" w:rsidRDefault="00AF21E0">
            <w:pPr>
              <w:pStyle w:val="QFFeedback"/>
              <w:divId w:val="172013126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4D16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7A86495" w14:textId="77777777">
        <w:trPr>
          <w:divId w:val="1821329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69FA6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7537C" w14:textId="77777777" w:rsidR="00000000" w:rsidRDefault="00AF21E0">
            <w:pPr>
              <w:pStyle w:val="ad"/>
              <w:divId w:val="1672178881"/>
            </w:pPr>
            <w:r>
              <w:t>Алгоритм сохраняет относительный порядок равных элементов пос</w:t>
            </w:r>
            <w:r>
              <w:t>ле сортировк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A8E04" w14:textId="77777777" w:rsidR="00000000" w:rsidRDefault="00AF21E0">
            <w:pPr>
              <w:pStyle w:val="QFFeedback"/>
              <w:divId w:val="106976568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724B7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6B019919" w14:textId="77777777">
        <w:trPr>
          <w:divId w:val="1821329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79BBE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EAC48" w14:textId="77777777" w:rsidR="00000000" w:rsidRDefault="00AF21E0">
            <w:pPr>
              <w:pStyle w:val="ad"/>
              <w:divId w:val="1784419704"/>
            </w:pPr>
            <w:r>
              <w:t>Алгоритм гарантирует полную сортировку массив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3FAFA" w14:textId="77777777" w:rsidR="00000000" w:rsidRDefault="00AF21E0">
            <w:pPr>
              <w:pStyle w:val="QFFeedback"/>
              <w:divId w:val="89623567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704B32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E2F6EB7" w14:textId="77777777">
        <w:trPr>
          <w:divId w:val="1821329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B4F6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26EBF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F7C0B" w14:textId="77777777" w:rsidR="00000000" w:rsidRDefault="00AF21E0">
            <w:pPr>
              <w:pStyle w:val="Cell"/>
              <w:divId w:val="124429627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65FA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FDC0538" w14:textId="77777777">
        <w:trPr>
          <w:divId w:val="1821329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74A6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E4F3A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21692" w14:textId="77777777" w:rsidR="00000000" w:rsidRDefault="00AF21E0">
            <w:pPr>
              <w:spacing w:before="0" w:after="0" w:line="240" w:lineRule="auto"/>
              <w:divId w:val="40491277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8C93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43487E4" w14:textId="77777777">
        <w:trPr>
          <w:divId w:val="1821329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0FEB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7EC33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D2BD4" w14:textId="77777777" w:rsidR="00000000" w:rsidRDefault="00AF21E0">
            <w:pPr>
              <w:spacing w:before="0" w:after="0" w:line="240" w:lineRule="auto"/>
              <w:divId w:val="144534832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752E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A0E57ED" w14:textId="77777777">
        <w:trPr>
          <w:divId w:val="1821329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E081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991DC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D524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95D5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F1B5B72" w14:textId="77777777">
        <w:trPr>
          <w:divId w:val="1821329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FF50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86795" w14:textId="77777777" w:rsidR="00000000" w:rsidRDefault="00AF21E0">
            <w:pPr>
              <w:pStyle w:val="TableRowHead"/>
            </w:pPr>
            <w:r>
              <w:t>Показать к</w:t>
            </w:r>
            <w:r>
              <w:t>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AAF00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84DB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5A3D924" w14:textId="77777777">
        <w:trPr>
          <w:divId w:val="1821329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0140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E4FA7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28918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225E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B14D0F7" w14:textId="77777777">
        <w:trPr>
          <w:divId w:val="18213291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E20F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3199D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A883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9245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8399D74" w14:textId="77777777">
        <w:trPr>
          <w:divId w:val="182132912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14AA7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9C7FA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555A70F6" w14:textId="77777777" w:rsidR="00000000" w:rsidRDefault="00AF21E0">
      <w:r>
        <w:t> </w:t>
      </w:r>
    </w:p>
    <w:p w14:paraId="09AC7718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Что показывает задача о сходстве строк?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7F0E129E" w14:textId="77777777">
        <w:trPr>
          <w:divId w:val="173430490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19282" w14:textId="77777777" w:rsidR="00000000" w:rsidRDefault="00AF21E0">
            <w:pPr>
              <w:pStyle w:val="ad"/>
              <w:divId w:val="346370216"/>
            </w:pPr>
            <w:r>
              <w:t>Что показывает задача о сходстве строк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E6750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793F2D09" w14:textId="77777777">
        <w:trPr>
          <w:divId w:val="173430490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D3E31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7D54F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7DD1115C" w14:textId="77777777">
        <w:trPr>
          <w:divId w:val="173430490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F9D7F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9C1E9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3CAA683E" w14:textId="77777777">
        <w:trPr>
          <w:divId w:val="173430490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3F13A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A332F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7212CD3B" w14:textId="77777777">
        <w:trPr>
          <w:divId w:val="173430490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DE804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AC4F5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09C4AA46" w14:textId="77777777">
        <w:trPr>
          <w:divId w:val="173430490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855A8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AE660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37D4D9EF" w14:textId="77777777">
        <w:trPr>
          <w:divId w:val="1734304906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4F826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0B6E7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58160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12853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113570C2" w14:textId="77777777">
        <w:trPr>
          <w:divId w:val="17343049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9814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2AB96" w14:textId="77777777" w:rsidR="00000000" w:rsidRDefault="00AF21E0">
            <w:pPr>
              <w:pStyle w:val="ad"/>
              <w:divId w:val="1143279327"/>
            </w:pPr>
            <w:r>
              <w:t>Как быстро сравнить две строк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D64F1" w14:textId="77777777" w:rsidR="00000000" w:rsidRDefault="00AF21E0">
            <w:pPr>
              <w:pStyle w:val="QFFeedback"/>
              <w:divId w:val="39532630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66E62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76FCB2F4" w14:textId="77777777">
        <w:trPr>
          <w:divId w:val="17343049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37D1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1F707" w14:textId="77777777" w:rsidR="00000000" w:rsidRDefault="00AF21E0">
            <w:pPr>
              <w:pStyle w:val="ad"/>
              <w:divId w:val="1820997980"/>
            </w:pPr>
            <w:r>
              <w:t>Какая максимальная подстрока общая для двух стро</w:t>
            </w:r>
            <w:r>
              <w:t>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E9911" w14:textId="77777777" w:rsidR="00000000" w:rsidRDefault="00AF21E0">
            <w:pPr>
              <w:pStyle w:val="QFFeedback"/>
              <w:divId w:val="20480096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2ECA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25A0FE2F" w14:textId="77777777">
        <w:trPr>
          <w:divId w:val="17343049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2C0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71BD3" w14:textId="77777777" w:rsidR="00000000" w:rsidRDefault="00AF21E0">
            <w:pPr>
              <w:pStyle w:val="ad"/>
              <w:divId w:val="2023430027"/>
            </w:pPr>
            <w:r>
              <w:t>Какое минимальное количество операций необходимо для превращения одной строки в другу</w:t>
            </w:r>
            <w:r>
              <w:t>ю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331FD" w14:textId="77777777" w:rsidR="00000000" w:rsidRDefault="00AF21E0">
            <w:pPr>
              <w:pStyle w:val="QFFeedback"/>
              <w:divId w:val="124769374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18391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0D920FD1" w14:textId="77777777">
        <w:trPr>
          <w:divId w:val="17343049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426DE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3EBAA" w14:textId="77777777" w:rsidR="00000000" w:rsidRDefault="00AF21E0">
            <w:pPr>
              <w:pStyle w:val="ad"/>
              <w:divId w:val="2133935711"/>
            </w:pPr>
            <w:r>
              <w:t>Как определить, является ли одна строка подстрокой друго</w:t>
            </w:r>
            <w:r>
              <w:t>й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4AA81" w14:textId="77777777" w:rsidR="00000000" w:rsidRDefault="00AF21E0">
            <w:pPr>
              <w:pStyle w:val="QFFeedback"/>
              <w:divId w:val="107789630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CDF739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6131743" w14:textId="77777777">
        <w:trPr>
          <w:divId w:val="17343049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56AB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AD0C2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76EC2" w14:textId="77777777" w:rsidR="00000000" w:rsidRDefault="00AF21E0">
            <w:pPr>
              <w:pStyle w:val="Cell"/>
              <w:divId w:val="206321199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0B88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8851BF8" w14:textId="77777777">
        <w:trPr>
          <w:divId w:val="17343049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03C7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D1E0A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639EE" w14:textId="77777777" w:rsidR="00000000" w:rsidRDefault="00AF21E0">
            <w:pPr>
              <w:spacing w:before="0" w:after="0" w:line="240" w:lineRule="auto"/>
              <w:divId w:val="172814222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9203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801BD06" w14:textId="77777777">
        <w:trPr>
          <w:divId w:val="17343049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ED1F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98E2D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03CF3" w14:textId="77777777" w:rsidR="00000000" w:rsidRDefault="00AF21E0">
            <w:pPr>
              <w:spacing w:before="0" w:after="0" w:line="240" w:lineRule="auto"/>
              <w:divId w:val="194884720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EFFA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A74D932" w14:textId="77777777">
        <w:trPr>
          <w:divId w:val="17343049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D5A7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50F94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3740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6695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7A209C8" w14:textId="77777777">
        <w:trPr>
          <w:divId w:val="17343049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D26C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5BBC6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4AD0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FC3A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213B184" w14:textId="77777777">
        <w:trPr>
          <w:divId w:val="17343049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DF9E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8C7E5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95FDA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F08D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FA922A4" w14:textId="77777777">
        <w:trPr>
          <w:divId w:val="173430490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E0DB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DE01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EBE1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FE17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B9D613E" w14:textId="77777777">
        <w:trPr>
          <w:divId w:val="1734304906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2BEF4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45428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2FA851C7" w14:textId="77777777" w:rsidR="00000000" w:rsidRDefault="00AF21E0">
      <w:r>
        <w:t> </w:t>
      </w:r>
    </w:p>
    <w:p w14:paraId="6756195B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Что произойдёт при попытке вставки того элемента во множество set, который уже присутствует в данном множестве: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1ADE0791" w14:textId="77777777">
        <w:trPr>
          <w:divId w:val="104761046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79EA2" w14:textId="77777777" w:rsidR="00000000" w:rsidRDefault="00AF21E0">
            <w:pPr>
              <w:pStyle w:val="ad"/>
              <w:divId w:val="798911682"/>
            </w:pPr>
            <w:r>
              <w:t>Что произойдёт при попытке встав</w:t>
            </w:r>
            <w:r>
              <w:t>ки того элемента во множество set, который уже присутствует в данном множестве:</w:t>
            </w:r>
          </w:p>
          <w:p w14:paraId="3E2DA03E" w14:textId="77777777" w:rsidR="00000000" w:rsidRDefault="00AF21E0">
            <w:pPr>
              <w:spacing w:before="0" w:after="0" w:line="240" w:lineRule="auto"/>
              <w:divId w:val="798911682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939DF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267D95BF" w14:textId="77777777">
        <w:trPr>
          <w:divId w:val="104761046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4FA59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51CC5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3965709D" w14:textId="77777777">
        <w:trPr>
          <w:divId w:val="104761046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6949B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FDE71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1591BAB8" w14:textId="77777777">
        <w:trPr>
          <w:divId w:val="104761046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E0F88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6755F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0C256011" w14:textId="77777777">
        <w:trPr>
          <w:divId w:val="104761046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4EC54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B10EE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5A0838F0" w14:textId="77777777">
        <w:trPr>
          <w:divId w:val="1047610466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32B58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28729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2A04867B" w14:textId="77777777">
        <w:trPr>
          <w:divId w:val="1047610466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D3192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37479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815E8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D37DA" w14:textId="77777777" w:rsidR="00000000" w:rsidRDefault="00AF21E0">
            <w:pPr>
              <w:pStyle w:val="TableHead"/>
            </w:pPr>
            <w:r>
              <w:t>О</w:t>
            </w:r>
            <w:r>
              <w:t>ценка</w:t>
            </w:r>
          </w:p>
        </w:tc>
      </w:tr>
      <w:tr w:rsidR="00000000" w14:paraId="3305934B" w14:textId="77777777">
        <w:trPr>
          <w:divId w:val="10476104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7DFD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24B89" w14:textId="77777777" w:rsidR="00000000" w:rsidRDefault="00AF21E0">
            <w:pPr>
              <w:spacing w:before="0" w:after="0" w:line="240" w:lineRule="auto"/>
              <w:divId w:val="200350464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Ошибка исполнения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8B537" w14:textId="77777777" w:rsidR="00000000" w:rsidRDefault="00AF21E0">
            <w:pPr>
              <w:pStyle w:val="QFFeedback"/>
              <w:divId w:val="67400018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CCEC7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A2913FC" w14:textId="77777777">
        <w:trPr>
          <w:divId w:val="10476104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06668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58C88" w14:textId="77777777" w:rsidR="00000000" w:rsidRDefault="00AF21E0">
            <w:pPr>
              <w:pStyle w:val="ad"/>
              <w:divId w:val="8918860"/>
            </w:pPr>
            <w:r>
              <w:t>Ошибка компиляции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D14D8" w14:textId="77777777" w:rsidR="00000000" w:rsidRDefault="00AF21E0">
            <w:pPr>
              <w:pStyle w:val="QFFeedback"/>
              <w:divId w:val="118956022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5A1B2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1A41A00" w14:textId="77777777">
        <w:trPr>
          <w:divId w:val="10476104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0A128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369FA" w14:textId="77777777" w:rsidR="00000000" w:rsidRDefault="00AF21E0">
            <w:pPr>
              <w:spacing w:before="0" w:after="0" w:line="240" w:lineRule="auto"/>
              <w:divId w:val="109328623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Ничего не произойдет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56BC5" w14:textId="77777777" w:rsidR="00000000" w:rsidRDefault="00AF21E0">
            <w:pPr>
              <w:pStyle w:val="QFFeedback"/>
              <w:divId w:val="128550333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43723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69C33B4F" w14:textId="77777777">
        <w:trPr>
          <w:divId w:val="10476104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6352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14FF6" w14:textId="77777777" w:rsidR="00000000" w:rsidRDefault="00AF21E0">
            <w:pPr>
              <w:pStyle w:val="ad"/>
              <w:divId w:val="73209070"/>
            </w:pPr>
            <w:r>
              <w:t>Добавится ещё один элемент в set с таким же значением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57EE3" w14:textId="77777777" w:rsidR="00000000" w:rsidRDefault="00AF21E0">
            <w:pPr>
              <w:pStyle w:val="QFFeedback"/>
              <w:divId w:val="200392370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1A13B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631FD46" w14:textId="77777777">
        <w:trPr>
          <w:divId w:val="10476104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72EA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668AE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AC023" w14:textId="77777777" w:rsidR="00000000" w:rsidRDefault="00AF21E0">
            <w:pPr>
              <w:pStyle w:val="Cell"/>
              <w:divId w:val="11804011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A094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B7C3C7A" w14:textId="77777777">
        <w:trPr>
          <w:divId w:val="10476104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E272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17F8F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79ED4" w14:textId="77777777" w:rsidR="00000000" w:rsidRDefault="00AF21E0">
            <w:pPr>
              <w:spacing w:before="0" w:after="0" w:line="240" w:lineRule="auto"/>
              <w:divId w:val="117954631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4EF4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420B302" w14:textId="77777777">
        <w:trPr>
          <w:divId w:val="10476104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9026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D89B8" w14:textId="77777777" w:rsidR="00000000" w:rsidRDefault="00AF21E0">
            <w:pPr>
              <w:pStyle w:val="TableRowHead"/>
            </w:pPr>
            <w:r>
              <w:t>Для любого неправил</w:t>
            </w:r>
            <w:r>
              <w:t>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95E6A" w14:textId="77777777" w:rsidR="00000000" w:rsidRDefault="00AF21E0">
            <w:pPr>
              <w:spacing w:before="0" w:after="0" w:line="240" w:lineRule="auto"/>
              <w:divId w:val="188790829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7EB0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D3484DB" w14:textId="77777777">
        <w:trPr>
          <w:divId w:val="10476104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FF51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986DC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77F2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62E8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6632DD5" w14:textId="77777777">
        <w:trPr>
          <w:divId w:val="10476104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990C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456F1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85947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5F13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9A35C65" w14:textId="77777777">
        <w:trPr>
          <w:divId w:val="10476104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22B5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52588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DC173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339F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1DAE8D1" w14:textId="77777777">
        <w:trPr>
          <w:divId w:val="1047610466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C7A3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95C8E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0A5D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7761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5FA396B" w14:textId="77777777">
        <w:trPr>
          <w:divId w:val="1047610466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248D5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</w:t>
            </w:r>
            <w:r>
              <w:rPr>
                <w:i/>
                <w:iCs/>
              </w:rPr>
              <w:t>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0E1FC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5B79928A" w14:textId="77777777" w:rsidR="00000000" w:rsidRDefault="00AF21E0">
      <w:r>
        <w:t> </w:t>
      </w:r>
    </w:p>
    <w:p w14:paraId="61F79BB6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Что происходит, если двум разным входным данным соответствует один и тот же хэш-код?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530957E6" w14:textId="77777777">
        <w:trPr>
          <w:divId w:val="5849228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D7E50" w14:textId="77777777" w:rsidR="00000000" w:rsidRDefault="00AF21E0">
            <w:pPr>
              <w:pStyle w:val="ad"/>
              <w:divId w:val="265890454"/>
            </w:pPr>
            <w:r>
              <w:t>Что происходит, если двум разным входным данным соответствует один и тот же хэш-код?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3C42A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29CD7DD9" w14:textId="77777777">
        <w:trPr>
          <w:divId w:val="5849228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DE7D3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35842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668B4553" w14:textId="77777777">
        <w:trPr>
          <w:divId w:val="5849228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1A534" w14:textId="77777777" w:rsidR="00000000" w:rsidRDefault="00AF21E0">
            <w:pPr>
              <w:pStyle w:val="TableRowHead"/>
              <w:jc w:val="right"/>
            </w:pPr>
            <w:r>
              <w:t>Случайный порядок от</w:t>
            </w:r>
            <w:r>
              <w:t>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BAA25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7876E150" w14:textId="77777777">
        <w:trPr>
          <w:divId w:val="5849228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F72F9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A6A91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533D5C37" w14:textId="77777777">
        <w:trPr>
          <w:divId w:val="5849228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EB373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70024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38C68D79" w14:textId="77777777">
        <w:trPr>
          <w:divId w:val="584922867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77C79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F2DA2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7F3B992A" w14:textId="77777777">
        <w:trPr>
          <w:divId w:val="584922867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E2AD5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DF8FB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59997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1F89E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3D5358EB" w14:textId="77777777">
        <w:trPr>
          <w:divId w:val="5849228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FEEC6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7E7FC" w14:textId="77777777" w:rsidR="00000000" w:rsidRDefault="00AF21E0">
            <w:pPr>
              <w:pStyle w:val="ad"/>
              <w:divId w:val="1365785727"/>
            </w:pPr>
            <w:r>
              <w:t>Это нормально и не вызывает проблем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BA861" w14:textId="77777777" w:rsidR="00000000" w:rsidRDefault="00AF21E0">
            <w:pPr>
              <w:pStyle w:val="QFFeedback"/>
              <w:divId w:val="163814402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77869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3513891" w14:textId="77777777">
        <w:trPr>
          <w:divId w:val="5849228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7041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5B715" w14:textId="77777777" w:rsidR="00000000" w:rsidRDefault="00AF21E0">
            <w:pPr>
              <w:pStyle w:val="ad"/>
              <w:divId w:val="1157499296"/>
            </w:pPr>
            <w:r>
              <w:t>Это называется коллизией и может потребовать дополнительной обработки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D85B6" w14:textId="77777777" w:rsidR="00000000" w:rsidRDefault="00AF21E0">
            <w:pPr>
              <w:pStyle w:val="QFFeedback"/>
              <w:divId w:val="153873769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F4BF1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617B504D" w14:textId="77777777">
        <w:trPr>
          <w:divId w:val="5849228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3C83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61438" w14:textId="77777777" w:rsidR="00000000" w:rsidRDefault="00AF21E0">
            <w:pPr>
              <w:pStyle w:val="ad"/>
              <w:divId w:val="707265085"/>
            </w:pPr>
            <w:r>
              <w:t>Это означает, что данные повреждены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29870" w14:textId="77777777" w:rsidR="00000000" w:rsidRDefault="00AF21E0">
            <w:pPr>
              <w:pStyle w:val="QFFeedback"/>
              <w:divId w:val="179039825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ED057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B90FA6D" w14:textId="77777777">
        <w:trPr>
          <w:divId w:val="5849228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48AB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B5CA9" w14:textId="77777777" w:rsidR="00000000" w:rsidRDefault="00AF21E0">
            <w:pPr>
              <w:pStyle w:val="ad"/>
              <w:divId w:val="600719301"/>
            </w:pPr>
            <w:r>
              <w:t>Это гарантирует, что данные уникальны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E9DBB" w14:textId="77777777" w:rsidR="00000000" w:rsidRDefault="00AF21E0">
            <w:pPr>
              <w:pStyle w:val="QFFeedback"/>
              <w:divId w:val="18541307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5DCB6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F78CAB7" w14:textId="77777777">
        <w:trPr>
          <w:divId w:val="5849228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3E5F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906D2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78FF0" w14:textId="77777777" w:rsidR="00000000" w:rsidRDefault="00AF21E0">
            <w:pPr>
              <w:pStyle w:val="Cell"/>
              <w:divId w:val="84618616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A9C85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10365E4" w14:textId="77777777">
        <w:trPr>
          <w:divId w:val="5849228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59F0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2B380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CF4D1" w14:textId="77777777" w:rsidR="00000000" w:rsidRDefault="00AF21E0">
            <w:pPr>
              <w:spacing w:before="0" w:after="0" w:line="240" w:lineRule="auto"/>
              <w:divId w:val="193693471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8BC0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16129C4" w14:textId="77777777">
        <w:trPr>
          <w:divId w:val="5849228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8988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0051A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087AC" w14:textId="77777777" w:rsidR="00000000" w:rsidRDefault="00AF21E0">
            <w:pPr>
              <w:spacing w:before="0" w:after="0" w:line="240" w:lineRule="auto"/>
              <w:divId w:val="9432674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1811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0796B0F" w14:textId="77777777">
        <w:trPr>
          <w:divId w:val="5849228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C194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165F2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0C98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F5CD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30753C9" w14:textId="77777777">
        <w:trPr>
          <w:divId w:val="5849228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D1F2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1DD95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E8E0B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C320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899FE50" w14:textId="77777777">
        <w:trPr>
          <w:divId w:val="5849228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636C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0A519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A6F1A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4E2B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5720A50" w14:textId="77777777">
        <w:trPr>
          <w:divId w:val="584922867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E24B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8E23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3CE0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3990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ABF728A" w14:textId="77777777">
        <w:trPr>
          <w:divId w:val="584922867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2936E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E99CE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2D99F7E5" w14:textId="77777777" w:rsidR="00000000" w:rsidRDefault="00AF21E0">
      <w:r>
        <w:t> </w:t>
      </w:r>
    </w:p>
    <w:p w14:paraId="06C7C4EA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Что стоит учитывать при раб</w:t>
      </w:r>
      <w:r>
        <w:rPr>
          <w:rFonts w:eastAsia="Times New Roman"/>
        </w:rPr>
        <w:t>оте алгоритма Флойда-Уоршелла с рёбрами, веса которых – вещественные числа?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6AA08022" w14:textId="77777777">
        <w:trPr>
          <w:divId w:val="166940574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A0BBE" w14:textId="77777777" w:rsidR="00000000" w:rsidRDefault="00AF21E0">
            <w:pPr>
              <w:pStyle w:val="ad"/>
              <w:divId w:val="793716791"/>
            </w:pPr>
            <w:r>
              <w:t>Что стоит учитывать при работе алгоритма Флойда-Уоршелла с рёбрами, веса которых – вещественные числа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3D7C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20933AC2" w14:textId="77777777">
        <w:trPr>
          <w:divId w:val="166940574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07A22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A45C3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75275C73" w14:textId="77777777">
        <w:trPr>
          <w:divId w:val="166940574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1F40D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C6CD1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2D8EF3AF" w14:textId="77777777">
        <w:trPr>
          <w:divId w:val="166940574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28F68" w14:textId="77777777" w:rsidR="00000000" w:rsidRDefault="00AF21E0">
            <w:pPr>
              <w:pStyle w:val="TableRowHead"/>
              <w:jc w:val="right"/>
            </w:pPr>
            <w:r>
              <w:t>Нумеровать ва</w:t>
            </w:r>
            <w:r>
              <w:t>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4445A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65A3E6DD" w14:textId="77777777">
        <w:trPr>
          <w:divId w:val="166940574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759E3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04715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2B70ACCB" w14:textId="77777777">
        <w:trPr>
          <w:divId w:val="166940574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C9E40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FE1A8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0A228F46" w14:textId="77777777">
        <w:trPr>
          <w:divId w:val="1669405742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1BB85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393A5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3C881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FD31B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43713869" w14:textId="77777777">
        <w:trPr>
          <w:divId w:val="16694057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F297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60363" w14:textId="77777777" w:rsidR="00000000" w:rsidRDefault="00AF21E0">
            <w:pPr>
              <w:pStyle w:val="ad"/>
              <w:divId w:val="1476411744"/>
            </w:pPr>
            <w:r>
              <w:t>Число знаков после запятой веса каждого ребр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CA1F1" w14:textId="77777777" w:rsidR="00000000" w:rsidRDefault="00AF21E0">
            <w:pPr>
              <w:pStyle w:val="QFFeedback"/>
              <w:divId w:val="55135446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D5E23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8E5B823" w14:textId="77777777">
        <w:trPr>
          <w:divId w:val="16694057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DE9D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19556" w14:textId="77777777" w:rsidR="00000000" w:rsidRDefault="00AF21E0">
            <w:pPr>
              <w:pStyle w:val="ad"/>
              <w:divId w:val="1183206997"/>
            </w:pPr>
            <w:r>
              <w:t>Погрешность вычислений с плавающей точко</w:t>
            </w:r>
            <w:r>
              <w:t>й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AB3BF" w14:textId="77777777" w:rsidR="00000000" w:rsidRDefault="00AF21E0">
            <w:pPr>
              <w:pStyle w:val="QFFeedback"/>
              <w:divId w:val="93613771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E8660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78E10E5A" w14:textId="77777777">
        <w:trPr>
          <w:divId w:val="16694057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5F77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2BD5C" w14:textId="77777777" w:rsidR="00000000" w:rsidRDefault="00AF21E0">
            <w:pPr>
              <w:pStyle w:val="ad"/>
              <w:divId w:val="1702970143"/>
            </w:pPr>
            <w:r>
              <w:t>Точность, с которой известны веса рёбе</w:t>
            </w:r>
            <w:r>
              <w:t>р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75076" w14:textId="77777777" w:rsidR="00000000" w:rsidRDefault="00AF21E0">
            <w:pPr>
              <w:pStyle w:val="QFFeedback"/>
              <w:divId w:val="53261967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670C6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66659A2" w14:textId="77777777">
        <w:trPr>
          <w:divId w:val="16694057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09C4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7A30F" w14:textId="77777777" w:rsidR="00000000" w:rsidRDefault="00AF21E0">
            <w:pPr>
              <w:pStyle w:val="ad"/>
              <w:divId w:val="592739233"/>
            </w:pPr>
            <w:r>
              <w:t>Является ли вес ребра иррациональным числом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765DE" w14:textId="77777777" w:rsidR="00000000" w:rsidRDefault="00AF21E0">
            <w:pPr>
              <w:pStyle w:val="QFFeedback"/>
              <w:divId w:val="14084812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BD34F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5A61309" w14:textId="77777777">
        <w:trPr>
          <w:divId w:val="16694057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9972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9BF2A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7870C" w14:textId="77777777" w:rsidR="00000000" w:rsidRDefault="00AF21E0">
            <w:pPr>
              <w:pStyle w:val="Cell"/>
              <w:divId w:val="77177812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4BA9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6529989" w14:textId="77777777">
        <w:trPr>
          <w:divId w:val="16694057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5094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0B2F0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DA775" w14:textId="77777777" w:rsidR="00000000" w:rsidRDefault="00AF21E0">
            <w:pPr>
              <w:spacing w:before="0" w:after="0" w:line="240" w:lineRule="auto"/>
              <w:divId w:val="3585724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E208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BD3AC1F" w14:textId="77777777">
        <w:trPr>
          <w:divId w:val="16694057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8E32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E31F8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FCDC9" w14:textId="77777777" w:rsidR="00000000" w:rsidRDefault="00AF21E0">
            <w:pPr>
              <w:spacing w:before="0" w:after="0" w:line="240" w:lineRule="auto"/>
              <w:divId w:val="112515100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677E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DF3B350" w14:textId="77777777">
        <w:trPr>
          <w:divId w:val="16694057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EDFC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AB552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AEC3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4191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170BA28" w14:textId="77777777">
        <w:trPr>
          <w:divId w:val="16694057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2FF1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11F74" w14:textId="77777777" w:rsidR="00000000" w:rsidRDefault="00AF21E0">
            <w:pPr>
              <w:pStyle w:val="TableRowHead"/>
            </w:pPr>
            <w:r>
              <w:t xml:space="preserve">Показать количество правильных </w:t>
            </w:r>
            <w:r>
              <w:t>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04F8E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8A6B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A61A65D" w14:textId="77777777">
        <w:trPr>
          <w:divId w:val="16694057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2952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08A7A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D4296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04D4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3D3102A" w14:textId="77777777">
        <w:trPr>
          <w:divId w:val="16694057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8042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3C86C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CAE1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EFCB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DB56356" w14:textId="77777777">
        <w:trPr>
          <w:divId w:val="1669405742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000DD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DDD72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12B0D401" w14:textId="77777777" w:rsidR="00000000" w:rsidRDefault="00AF21E0">
      <w:r>
        <w:t> </w:t>
      </w:r>
    </w:p>
    <w:p w14:paraId="24C1E436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Что такое «Задача наибольшей общей подпоследовательности»?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07D22A0A" w14:textId="77777777">
        <w:trPr>
          <w:divId w:val="104590813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CA7C9" w14:textId="77777777" w:rsidR="00000000" w:rsidRDefault="00AF21E0">
            <w:pPr>
              <w:pStyle w:val="ad"/>
              <w:divId w:val="383067719"/>
            </w:pPr>
            <w:r>
              <w:t>Ч</w:t>
            </w:r>
            <w:r>
              <w:t>то такое «Задача наибольшей общей подпоследовательности»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D9E64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39972F5F" w14:textId="77777777">
        <w:trPr>
          <w:divId w:val="104590813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36E97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67019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6CF73310" w14:textId="77777777">
        <w:trPr>
          <w:divId w:val="104590813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12381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BFD74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36D6B25D" w14:textId="77777777">
        <w:trPr>
          <w:divId w:val="104590813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EEA8A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8A88B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48E76088" w14:textId="77777777">
        <w:trPr>
          <w:divId w:val="104590813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579C4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D4831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4252EE88" w14:textId="77777777">
        <w:trPr>
          <w:divId w:val="104590813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F2E59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21095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0E6BD52C" w14:textId="77777777">
        <w:trPr>
          <w:divId w:val="1045908139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5BF69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CD71E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567AD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73728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7990ADB5" w14:textId="77777777">
        <w:trPr>
          <w:divId w:val="10459081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DB21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592D7" w14:textId="77777777" w:rsidR="00000000" w:rsidRDefault="00AF21E0">
            <w:pPr>
              <w:pStyle w:val="ad"/>
              <w:divId w:val="2104180499"/>
            </w:pPr>
            <w:r>
              <w:t>Задача нахожде</w:t>
            </w:r>
            <w:r>
              <w:t>ния максимальной длины общей подстроки двух стро</w:t>
            </w:r>
            <w:r>
              <w:t>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F1952" w14:textId="77777777" w:rsidR="00000000" w:rsidRDefault="00AF21E0">
            <w:pPr>
              <w:pStyle w:val="QFFeedback"/>
              <w:divId w:val="125739621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B491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74680E4" w14:textId="77777777">
        <w:trPr>
          <w:divId w:val="10459081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4E061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0CB2C" w14:textId="77777777" w:rsidR="00000000" w:rsidRDefault="00AF21E0">
            <w:pPr>
              <w:pStyle w:val="ad"/>
              <w:divId w:val="510994560"/>
            </w:pPr>
            <w:r>
              <w:t>Задача нахождения наибольшего значения в общей подпоследовательности двух стро</w:t>
            </w:r>
            <w:r>
              <w:t>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F19F9" w14:textId="77777777" w:rsidR="00000000" w:rsidRDefault="00AF21E0">
            <w:pPr>
              <w:pStyle w:val="QFFeedback"/>
              <w:divId w:val="156625770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427C5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3D2F9D3" w14:textId="77777777">
        <w:trPr>
          <w:divId w:val="10459081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B79E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F786A" w14:textId="77777777" w:rsidR="00000000" w:rsidRDefault="00AF21E0">
            <w:pPr>
              <w:pStyle w:val="ad"/>
              <w:divId w:val="847715997"/>
            </w:pPr>
            <w:r>
              <w:t>Задача нахождения суммы элементов в общей подпоследовательности двух стро</w:t>
            </w:r>
            <w:r>
              <w:t>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B6608" w14:textId="77777777" w:rsidR="00000000" w:rsidRDefault="00AF21E0">
            <w:pPr>
              <w:pStyle w:val="QFFeedback"/>
              <w:divId w:val="202558792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60D8F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26DB9DD" w14:textId="77777777">
        <w:trPr>
          <w:divId w:val="10459081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6C316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6D5A5" w14:textId="77777777" w:rsidR="00000000" w:rsidRDefault="00AF21E0">
            <w:pPr>
              <w:pStyle w:val="ad"/>
              <w:divId w:val="1467119619"/>
            </w:pPr>
            <w:r>
              <w:t>Задача нахождения максимал</w:t>
            </w:r>
            <w:r>
              <w:t>ьной длины общей подпоследовательности двух стро</w:t>
            </w:r>
            <w:r>
              <w:t>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EECAF" w14:textId="77777777" w:rsidR="00000000" w:rsidRDefault="00AF21E0">
            <w:pPr>
              <w:pStyle w:val="QFFeedback"/>
              <w:divId w:val="71882661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AFC4C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79038BED" w14:textId="77777777">
        <w:trPr>
          <w:divId w:val="10459081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02D5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895E8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BD8AB" w14:textId="77777777" w:rsidR="00000000" w:rsidRDefault="00AF21E0">
            <w:pPr>
              <w:pStyle w:val="Cell"/>
              <w:divId w:val="67842911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40DD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CBF1301" w14:textId="77777777">
        <w:trPr>
          <w:divId w:val="10459081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C045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FB0EA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2A7AB" w14:textId="77777777" w:rsidR="00000000" w:rsidRDefault="00AF21E0">
            <w:pPr>
              <w:spacing w:before="0" w:after="0" w:line="240" w:lineRule="auto"/>
              <w:divId w:val="197998934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740D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F9900A3" w14:textId="77777777">
        <w:trPr>
          <w:divId w:val="10459081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8EF3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E19B9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DBB02" w14:textId="77777777" w:rsidR="00000000" w:rsidRDefault="00AF21E0">
            <w:pPr>
              <w:spacing w:before="0" w:after="0" w:line="240" w:lineRule="auto"/>
              <w:divId w:val="1193299132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BE54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7188FEF" w14:textId="77777777">
        <w:trPr>
          <w:divId w:val="10459081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A272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C2CDA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1777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0187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CA0D3CE" w14:textId="77777777">
        <w:trPr>
          <w:divId w:val="10459081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6AED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D96D0" w14:textId="77777777" w:rsidR="00000000" w:rsidRDefault="00AF21E0">
            <w:pPr>
              <w:pStyle w:val="TableRowHead"/>
            </w:pPr>
            <w:r>
              <w:t>Показать количество правильны</w:t>
            </w:r>
            <w:r>
              <w:t>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F924F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CDE8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C01ECC4" w14:textId="77777777">
        <w:trPr>
          <w:divId w:val="10459081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509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37B84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640AF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C493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4FC1876" w14:textId="77777777">
        <w:trPr>
          <w:divId w:val="104590813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50BF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91117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1A40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F7AF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C343626" w14:textId="77777777">
        <w:trPr>
          <w:divId w:val="1045908139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34773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8E5C9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6A0E1962" w14:textId="77777777" w:rsidR="00000000" w:rsidRDefault="00AF21E0">
      <w:r>
        <w:t> </w:t>
      </w:r>
    </w:p>
    <w:p w14:paraId="39F0ACAD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Что такое «Задача о рюкзаке»?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496F2255" w14:textId="77777777">
        <w:trPr>
          <w:divId w:val="182264949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D4E26" w14:textId="77777777" w:rsidR="00000000" w:rsidRDefault="00AF21E0">
            <w:pPr>
              <w:pStyle w:val="ad"/>
              <w:divId w:val="604269302"/>
            </w:pPr>
            <w:r>
              <w:t>Что такое «Задача о рюкзаке</w:t>
            </w:r>
            <w:r>
              <w:t>»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BF7D3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0B29EEA2" w14:textId="77777777">
        <w:trPr>
          <w:divId w:val="182264949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4F810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D47D7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406B8C2E" w14:textId="77777777">
        <w:trPr>
          <w:divId w:val="182264949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46310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94F14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5F49607B" w14:textId="77777777">
        <w:trPr>
          <w:divId w:val="182264949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D9959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6F7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27DE0772" w14:textId="77777777">
        <w:trPr>
          <w:divId w:val="182264949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724DB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D94B0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344012A5" w14:textId="77777777">
        <w:trPr>
          <w:divId w:val="1822649498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05C49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11504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68C6127F" w14:textId="77777777">
        <w:trPr>
          <w:divId w:val="1822649498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815C4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7C12A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A549A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C8AD0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694D2876" w14:textId="77777777">
        <w:trPr>
          <w:divId w:val="1822649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0702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C2041" w14:textId="77777777" w:rsidR="00000000" w:rsidRDefault="00AF21E0">
            <w:pPr>
              <w:pStyle w:val="ad"/>
              <w:divId w:val="143669208"/>
            </w:pPr>
            <w:r>
              <w:t>Задача нахождения оптимального расположения предметов в рюкзак</w:t>
            </w:r>
            <w:r>
              <w:t>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E100A" w14:textId="77777777" w:rsidR="00000000" w:rsidRDefault="00AF21E0">
            <w:pPr>
              <w:pStyle w:val="QFFeedback"/>
              <w:divId w:val="1508692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A32D6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125EF9C" w14:textId="77777777">
        <w:trPr>
          <w:divId w:val="1822649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6264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79C2D" w14:textId="77777777" w:rsidR="00000000" w:rsidRDefault="00AF21E0">
            <w:pPr>
              <w:pStyle w:val="ad"/>
              <w:divId w:val="1814984372"/>
            </w:pPr>
            <w:r>
              <w:t>Задача нахождения веса предмета, помещенного в рюкза</w:t>
            </w:r>
            <w:r>
              <w:t>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F6C80" w14:textId="77777777" w:rsidR="00000000" w:rsidRDefault="00AF21E0">
            <w:pPr>
              <w:pStyle w:val="QFFeedback"/>
              <w:divId w:val="211158723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2319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1B1BE21" w14:textId="77777777">
        <w:trPr>
          <w:divId w:val="1822649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6078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B369B" w14:textId="77777777" w:rsidR="00000000" w:rsidRDefault="00AF21E0">
            <w:pPr>
              <w:pStyle w:val="ad"/>
              <w:divId w:val="73402361"/>
            </w:pPr>
            <w:r>
              <w:t>Задача нахождения максимальной стоимости предметов, которые можно положить в рюкза</w:t>
            </w:r>
            <w:r>
              <w:t>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AC87B" w14:textId="77777777" w:rsidR="00000000" w:rsidRDefault="00AF21E0">
            <w:pPr>
              <w:pStyle w:val="QFFeedback"/>
              <w:divId w:val="150616546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9C6F0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7029CF9B" w14:textId="77777777">
        <w:trPr>
          <w:divId w:val="1822649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7C2C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7BDAF" w14:textId="77777777" w:rsidR="00000000" w:rsidRDefault="00AF21E0">
            <w:pPr>
              <w:pStyle w:val="ad"/>
              <w:divId w:val="1317681911"/>
            </w:pPr>
            <w:r>
              <w:t>Задача нахождения объема рюкзак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4AC4E" w14:textId="77777777" w:rsidR="00000000" w:rsidRDefault="00AF21E0">
            <w:pPr>
              <w:pStyle w:val="QFFeedback"/>
              <w:divId w:val="72872530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2FBFD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2224BE3" w14:textId="77777777">
        <w:trPr>
          <w:divId w:val="1822649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E5E1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BFDE8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8828C" w14:textId="77777777" w:rsidR="00000000" w:rsidRDefault="00AF21E0">
            <w:pPr>
              <w:pStyle w:val="Cell"/>
              <w:divId w:val="68540766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529D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79C7F95" w14:textId="77777777">
        <w:trPr>
          <w:divId w:val="1822649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5FAD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4C67F" w14:textId="77777777" w:rsidR="00000000" w:rsidRDefault="00AF21E0">
            <w:pPr>
              <w:pStyle w:val="TableRowHead"/>
            </w:pPr>
            <w:r>
              <w:t>Для любого правильного от</w:t>
            </w:r>
            <w:r>
              <w:t>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FDF68" w14:textId="77777777" w:rsidR="00000000" w:rsidRDefault="00AF21E0">
            <w:pPr>
              <w:spacing w:before="0" w:after="0" w:line="240" w:lineRule="auto"/>
              <w:divId w:val="551037179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AA0E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18FB3B4" w14:textId="77777777">
        <w:trPr>
          <w:divId w:val="1822649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76F1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D97D9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75F83" w14:textId="77777777" w:rsidR="00000000" w:rsidRDefault="00AF21E0">
            <w:pPr>
              <w:spacing w:before="0" w:after="0" w:line="240" w:lineRule="auto"/>
              <w:divId w:val="65761796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7EBD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5C1C96B" w14:textId="77777777">
        <w:trPr>
          <w:divId w:val="1822649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DF28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D3135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578C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7187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46555EC" w14:textId="77777777">
        <w:trPr>
          <w:divId w:val="1822649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8FF5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77A34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7E413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575C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128C1AD" w14:textId="77777777">
        <w:trPr>
          <w:divId w:val="1822649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E22C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87F7D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FA092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FE9C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A5C96F5" w14:textId="77777777">
        <w:trPr>
          <w:divId w:val="1822649498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AD4C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1A258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DF1D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2D5B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0B8BF26" w14:textId="77777777">
        <w:trPr>
          <w:divId w:val="1822649498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7FC90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</w:t>
            </w:r>
            <w:r>
              <w:rPr>
                <w:i/>
                <w:iCs/>
              </w:rPr>
              <w:t xml:space="preserve">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0E5B2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1A89D46C" w14:textId="77777777" w:rsidR="00000000" w:rsidRDefault="00AF21E0">
      <w:r>
        <w:t> </w:t>
      </w:r>
    </w:p>
    <w:p w14:paraId="34A6EEE1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Что такое мост в графе?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592E1342" w14:textId="77777777">
        <w:trPr>
          <w:divId w:val="146658241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6F7B2" w14:textId="77777777" w:rsidR="00000000" w:rsidRDefault="00AF21E0">
            <w:pPr>
              <w:pStyle w:val="ad"/>
              <w:divId w:val="1726369147"/>
            </w:pPr>
            <w:r>
              <w:t>Что такое мост в графе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925DC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689E5C19" w14:textId="77777777">
        <w:trPr>
          <w:divId w:val="146658241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5AD7F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DCC96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409A3E83" w14:textId="77777777">
        <w:trPr>
          <w:divId w:val="146658241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02179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0D223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66D766D7" w14:textId="77777777">
        <w:trPr>
          <w:divId w:val="146658241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D1176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3CEF6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04C2FDE6" w14:textId="77777777">
        <w:trPr>
          <w:divId w:val="146658241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13E23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</w:t>
            </w:r>
            <w:r>
              <w:t xml:space="preserve">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9C479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4BEFE38B" w14:textId="77777777">
        <w:trPr>
          <w:divId w:val="1466582414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30CE9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334DD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1A9FCD1C" w14:textId="77777777">
        <w:trPr>
          <w:divId w:val="1466582414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91CA5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CB4EB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56015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3CEC2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21D0626A" w14:textId="77777777">
        <w:trPr>
          <w:divId w:val="146658241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C5C7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47BBA" w14:textId="77777777" w:rsidR="00000000" w:rsidRDefault="00AF21E0">
            <w:pPr>
              <w:pStyle w:val="ad"/>
              <w:divId w:val="1976636108"/>
            </w:pPr>
            <w:r>
              <w:t>Ребро, которое соединяет две вершин</w:t>
            </w:r>
            <w:r>
              <w:t>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B6C74" w14:textId="77777777" w:rsidR="00000000" w:rsidRDefault="00AF21E0">
            <w:pPr>
              <w:pStyle w:val="QFFeedback"/>
              <w:divId w:val="57004658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C8ED5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CA69EDF" w14:textId="77777777">
        <w:trPr>
          <w:divId w:val="146658241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C3899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43959" w14:textId="77777777" w:rsidR="00000000" w:rsidRDefault="00AF21E0">
            <w:pPr>
              <w:pStyle w:val="ad"/>
              <w:divId w:val="1253930309"/>
            </w:pPr>
            <w:r>
              <w:t>Вершина графа, которая имеет только одно ребр</w:t>
            </w:r>
            <w:r>
              <w:t>о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8D729" w14:textId="77777777" w:rsidR="00000000" w:rsidRDefault="00AF21E0">
            <w:pPr>
              <w:pStyle w:val="QFFeedback"/>
              <w:divId w:val="210633975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312D7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6303D65" w14:textId="77777777">
        <w:trPr>
          <w:divId w:val="146658241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97F8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EC99F" w14:textId="77777777" w:rsidR="00000000" w:rsidRDefault="00AF21E0">
            <w:pPr>
              <w:pStyle w:val="ad"/>
              <w:divId w:val="352614832"/>
            </w:pPr>
            <w:r>
              <w:t>Ребро, удаление которого увеличивает число компонент связности граф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98F3D" w14:textId="77777777" w:rsidR="00000000" w:rsidRDefault="00AF21E0">
            <w:pPr>
              <w:pStyle w:val="QFFeedback"/>
              <w:divId w:val="203823804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8CCA9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41884613" w14:textId="77777777">
        <w:trPr>
          <w:divId w:val="146658241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028E6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DFE41" w14:textId="77777777" w:rsidR="00000000" w:rsidRDefault="00AF21E0">
            <w:pPr>
              <w:pStyle w:val="ad"/>
              <w:divId w:val="1422800176"/>
            </w:pPr>
            <w:r>
              <w:t>Ребро, вес которог</w:t>
            </w:r>
            <w:r>
              <w:t>о максимален в граф</w:t>
            </w:r>
            <w:r>
              <w:t>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009BC" w14:textId="77777777" w:rsidR="00000000" w:rsidRDefault="00AF21E0">
            <w:pPr>
              <w:pStyle w:val="QFFeedback"/>
              <w:divId w:val="5724384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25088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00DD9C9" w14:textId="77777777">
        <w:trPr>
          <w:divId w:val="146658241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52A7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B99E3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B4DD7" w14:textId="77777777" w:rsidR="00000000" w:rsidRDefault="00AF21E0">
            <w:pPr>
              <w:pStyle w:val="Cell"/>
              <w:divId w:val="59914768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609A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0CE6125" w14:textId="77777777">
        <w:trPr>
          <w:divId w:val="146658241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8C6B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D2EE1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C4F12" w14:textId="77777777" w:rsidR="00000000" w:rsidRDefault="00AF21E0">
            <w:pPr>
              <w:spacing w:before="0" w:after="0" w:line="240" w:lineRule="auto"/>
              <w:divId w:val="196118460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23D8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5BEAEBF" w14:textId="77777777">
        <w:trPr>
          <w:divId w:val="146658241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195C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B6B6D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50BBD" w14:textId="77777777" w:rsidR="00000000" w:rsidRDefault="00AF21E0">
            <w:pPr>
              <w:spacing w:before="0" w:after="0" w:line="240" w:lineRule="auto"/>
              <w:divId w:val="698513336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0350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DA7C2F0" w14:textId="77777777">
        <w:trPr>
          <w:divId w:val="146658241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2BC9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8BECC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C73D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425B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DE7666B" w14:textId="77777777">
        <w:trPr>
          <w:divId w:val="146658241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E226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AB2350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66FA1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55CD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A7D9F50" w14:textId="77777777">
        <w:trPr>
          <w:divId w:val="146658241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0E73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23837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361BD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9354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0B22521" w14:textId="77777777">
        <w:trPr>
          <w:divId w:val="1466582414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5A01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B29E3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29E4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F58E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0F6F070" w14:textId="77777777">
        <w:trPr>
          <w:divId w:val="1466582414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737F5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A8B17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6C72AE8F" w14:textId="77777777" w:rsidR="00000000" w:rsidRDefault="00AF21E0">
      <w:r>
        <w:t> </w:t>
      </w:r>
    </w:p>
    <w:p w14:paraId="069F94CC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Что такое отрицательный цикл?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081F8294" w14:textId="77777777">
        <w:trPr>
          <w:divId w:val="66200486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BF881" w14:textId="77777777" w:rsidR="00000000" w:rsidRDefault="00AF21E0">
            <w:pPr>
              <w:pStyle w:val="ad"/>
              <w:divId w:val="2026513459"/>
            </w:pPr>
            <w:r>
              <w:t>Что такое отрицательный цикл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92EA6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643B6634" w14:textId="77777777">
        <w:trPr>
          <w:divId w:val="66200486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12D4D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3AC07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072CB1DC" w14:textId="77777777">
        <w:trPr>
          <w:divId w:val="66200486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CB4AD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C3E3F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6F9B8BB1" w14:textId="77777777">
        <w:trPr>
          <w:divId w:val="66200486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FF686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155F5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5C0A2AA5" w14:textId="77777777">
        <w:trPr>
          <w:divId w:val="66200486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AF086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A1BD1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65DD46C6" w14:textId="77777777">
        <w:trPr>
          <w:divId w:val="66200486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2D064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134A4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7A52363C" w14:textId="77777777">
        <w:trPr>
          <w:divId w:val="662004869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119E8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BBC69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7EDFA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13D88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19CE8EC7" w14:textId="77777777">
        <w:trPr>
          <w:divId w:val="6620048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7A5F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6CC79" w14:textId="77777777" w:rsidR="00000000" w:rsidRDefault="00AF21E0">
            <w:pPr>
              <w:pStyle w:val="ad"/>
              <w:divId w:val="1518620293"/>
            </w:pPr>
            <w:r>
              <w:t>Цикл, вес хотя бы одного ребра в котором отрицателе</w:t>
            </w:r>
            <w:r>
              <w:t>н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F0C55" w14:textId="77777777" w:rsidR="00000000" w:rsidRDefault="00AF21E0">
            <w:pPr>
              <w:pStyle w:val="QFFeedback"/>
              <w:divId w:val="186216542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8F29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6D99BDA" w14:textId="77777777">
        <w:trPr>
          <w:divId w:val="6620048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82390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918C9" w14:textId="77777777" w:rsidR="00000000" w:rsidRDefault="00AF21E0">
            <w:pPr>
              <w:pStyle w:val="ad"/>
              <w:divId w:val="75713695"/>
            </w:pPr>
            <w:r>
              <w:t xml:space="preserve">Цикл, вес ровно половины рёбер которого </w:t>
            </w:r>
            <w:r>
              <w:t>отрицателе</w:t>
            </w:r>
            <w:r>
              <w:t>н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8D02D" w14:textId="77777777" w:rsidR="00000000" w:rsidRDefault="00AF21E0">
            <w:pPr>
              <w:pStyle w:val="QFFeedback"/>
              <w:divId w:val="24492336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7439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CCDF05E" w14:textId="77777777">
        <w:trPr>
          <w:divId w:val="6620048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CCE6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798A4" w14:textId="77777777" w:rsidR="00000000" w:rsidRDefault="00AF21E0">
            <w:pPr>
              <w:pStyle w:val="ad"/>
              <w:divId w:val="1028680965"/>
            </w:pPr>
            <w:r>
              <w:t>Цикл, сумма весов рёбер которого отрицательн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7A725" w14:textId="77777777" w:rsidR="00000000" w:rsidRDefault="00AF21E0">
            <w:pPr>
              <w:pStyle w:val="QFFeedback"/>
              <w:divId w:val="213636120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13E891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20C1A91F" w14:textId="77777777">
        <w:trPr>
          <w:divId w:val="6620048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B435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3C19F" w14:textId="77777777" w:rsidR="00000000" w:rsidRDefault="00AF21E0">
            <w:pPr>
              <w:pStyle w:val="ad"/>
              <w:divId w:val="684865504"/>
            </w:pPr>
            <w:r>
              <w:t>Цикл, количество рёбер в котором равно количеству вершин в граф</w:t>
            </w:r>
            <w:r>
              <w:t>е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78FC9" w14:textId="77777777" w:rsidR="00000000" w:rsidRDefault="00AF21E0">
            <w:pPr>
              <w:pStyle w:val="QFFeedback"/>
              <w:divId w:val="37096157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3CD24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248C3DB" w14:textId="77777777">
        <w:trPr>
          <w:divId w:val="6620048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1CD8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7520B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35632" w14:textId="77777777" w:rsidR="00000000" w:rsidRDefault="00AF21E0">
            <w:pPr>
              <w:pStyle w:val="Cell"/>
              <w:divId w:val="143277851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EB31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7F73CCB" w14:textId="77777777">
        <w:trPr>
          <w:divId w:val="6620048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E8E6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9400A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A6B9F" w14:textId="77777777" w:rsidR="00000000" w:rsidRDefault="00AF21E0">
            <w:pPr>
              <w:spacing w:before="0" w:after="0" w:line="240" w:lineRule="auto"/>
              <w:divId w:val="114963707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F57C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0228DE9" w14:textId="77777777">
        <w:trPr>
          <w:divId w:val="6620048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406F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B4B88" w14:textId="77777777" w:rsidR="00000000" w:rsidRDefault="00AF21E0">
            <w:pPr>
              <w:pStyle w:val="TableRowHead"/>
            </w:pPr>
            <w:r>
              <w:t>Для любого неправильно</w:t>
            </w:r>
            <w:r>
              <w:t>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5D2B" w14:textId="77777777" w:rsidR="00000000" w:rsidRDefault="00AF21E0">
            <w:pPr>
              <w:spacing w:before="0" w:after="0" w:line="240" w:lineRule="auto"/>
              <w:divId w:val="47043773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C46B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6BF1539" w14:textId="77777777">
        <w:trPr>
          <w:divId w:val="6620048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B07E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ADDBF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F99E0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09B3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5C9C04F" w14:textId="77777777">
        <w:trPr>
          <w:divId w:val="6620048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E04C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ADED3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320E4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1955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9002D48" w14:textId="77777777">
        <w:trPr>
          <w:divId w:val="6620048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34A8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FD15F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014A9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5677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2AB16D0" w14:textId="77777777">
        <w:trPr>
          <w:divId w:val="66200486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5FB3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2976A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786D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D9F7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21E142B" w14:textId="77777777">
        <w:trPr>
          <w:divId w:val="662004869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6CBBA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</w:t>
            </w:r>
            <w:r>
              <w:rPr>
                <w:i/>
                <w:iCs/>
              </w:rPr>
              <w:t xml:space="preserve">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2A3AD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56F873CF" w14:textId="77777777" w:rsidR="00000000" w:rsidRDefault="00AF21E0">
      <w:r>
        <w:t> </w:t>
      </w:r>
    </w:p>
    <w:p w14:paraId="147FC344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Что такое префиксное кодирование?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0D547550" w14:textId="77777777">
        <w:trPr>
          <w:divId w:val="170586536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2C3E0" w14:textId="77777777" w:rsidR="00000000" w:rsidRDefault="00AF21E0">
            <w:pPr>
              <w:pStyle w:val="ad"/>
              <w:divId w:val="1543589896"/>
            </w:pPr>
            <w:r>
              <w:t>Что такое префиксное кодирование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11662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72A357CF" w14:textId="77777777">
        <w:trPr>
          <w:divId w:val="170586536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2B04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0380F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3A897CEC" w14:textId="77777777">
        <w:trPr>
          <w:divId w:val="170586536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CA186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D7F4E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164602E6" w14:textId="77777777">
        <w:trPr>
          <w:divId w:val="170586536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A3C4E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85C9F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74271E2B" w14:textId="77777777">
        <w:trPr>
          <w:divId w:val="170586536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A01CE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403EB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24EB397C" w14:textId="77777777">
        <w:trPr>
          <w:divId w:val="1705865365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D429F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18FEC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48BE557A" w14:textId="77777777">
        <w:trPr>
          <w:divId w:val="1705865365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92156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0D189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340D2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AA023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165451B9" w14:textId="77777777">
        <w:trPr>
          <w:divId w:val="17058653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1FF6A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05409" w14:textId="77777777" w:rsidR="00000000" w:rsidRDefault="00AF21E0">
            <w:pPr>
              <w:pStyle w:val="ad"/>
              <w:divId w:val="1932004418"/>
            </w:pPr>
            <w:r>
              <w:t>Кодирование, где ни одно кодовое слово не является префиксом другог</w:t>
            </w:r>
            <w:r>
              <w:t>о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49E89" w14:textId="77777777" w:rsidR="00000000" w:rsidRDefault="00AF21E0">
            <w:pPr>
              <w:pStyle w:val="QFFeedback"/>
              <w:divId w:val="123516411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2A943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17EF47ED" w14:textId="77777777">
        <w:trPr>
          <w:divId w:val="17058653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FECA4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61F87" w14:textId="77777777" w:rsidR="00000000" w:rsidRDefault="00AF21E0">
            <w:pPr>
              <w:pStyle w:val="ad"/>
              <w:divId w:val="1447195285"/>
            </w:pPr>
            <w:r>
              <w:t>Кодирование, где каждое кодовое слово является префиксом другог</w:t>
            </w:r>
            <w:r>
              <w:t>о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4509E" w14:textId="77777777" w:rsidR="00000000" w:rsidRDefault="00AF21E0">
            <w:pPr>
              <w:pStyle w:val="QFFeedback"/>
              <w:divId w:val="173515902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5775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50D99B67" w14:textId="77777777">
        <w:trPr>
          <w:divId w:val="17058653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71F58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616B" w14:textId="77777777" w:rsidR="00000000" w:rsidRDefault="00AF21E0">
            <w:pPr>
              <w:pStyle w:val="ad"/>
              <w:divId w:val="1823042766"/>
            </w:pPr>
            <w:r>
              <w:t>Кодирование, где все кодовые символы имеют одинаковую длин</w:t>
            </w:r>
            <w:r>
              <w:t>у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7EF4E" w14:textId="77777777" w:rsidR="00000000" w:rsidRDefault="00AF21E0">
            <w:pPr>
              <w:pStyle w:val="QFFeedback"/>
              <w:divId w:val="108861911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46E55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5759503" w14:textId="77777777">
        <w:trPr>
          <w:divId w:val="17058653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BA72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8F3E9" w14:textId="77777777" w:rsidR="00000000" w:rsidRDefault="00AF21E0">
            <w:pPr>
              <w:pStyle w:val="ad"/>
              <w:divId w:val="1022323417"/>
            </w:pPr>
            <w:r>
              <w:t>Кодирова</w:t>
            </w:r>
            <w:r>
              <w:t>ние с использованием фиксированного префикса для каждого слов</w:t>
            </w:r>
            <w:r>
              <w:t>а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222F1" w14:textId="77777777" w:rsidR="00000000" w:rsidRDefault="00AF21E0">
            <w:pPr>
              <w:pStyle w:val="QFFeedback"/>
              <w:divId w:val="55235340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31D3D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886CD08" w14:textId="77777777">
        <w:trPr>
          <w:divId w:val="17058653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27B9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B3D98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6DAD7" w14:textId="77777777" w:rsidR="00000000" w:rsidRDefault="00AF21E0">
            <w:pPr>
              <w:pStyle w:val="Cell"/>
              <w:divId w:val="37658368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6563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3057091" w14:textId="77777777">
        <w:trPr>
          <w:divId w:val="17058653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47D3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410CD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56B4D" w14:textId="77777777" w:rsidR="00000000" w:rsidRDefault="00AF21E0">
            <w:pPr>
              <w:spacing w:before="0" w:after="0" w:line="240" w:lineRule="auto"/>
              <w:divId w:val="128979939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2593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200FCBE" w14:textId="77777777">
        <w:trPr>
          <w:divId w:val="17058653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C3F7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CB64A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A15D7" w14:textId="77777777" w:rsidR="00000000" w:rsidRDefault="00AF21E0">
            <w:pPr>
              <w:spacing w:before="0" w:after="0" w:line="240" w:lineRule="auto"/>
              <w:divId w:val="123352399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4B49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2DFA546" w14:textId="77777777">
        <w:trPr>
          <w:divId w:val="17058653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CD07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6AECB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C466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516F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B6D2AE2" w14:textId="77777777">
        <w:trPr>
          <w:divId w:val="17058653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65A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C1E1E" w14:textId="77777777" w:rsidR="00000000" w:rsidRDefault="00AF21E0">
            <w:pPr>
              <w:pStyle w:val="TableRowHead"/>
            </w:pPr>
            <w:r>
              <w:t>Показать количеств</w:t>
            </w:r>
            <w:r>
              <w:t>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C4110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8C65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1E06A4F" w14:textId="77777777">
        <w:trPr>
          <w:divId w:val="17058653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2D39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BA670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CF03A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8BD3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36ADDC9" w14:textId="77777777">
        <w:trPr>
          <w:divId w:val="1705865365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B256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7A06F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2BA5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434D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5BF2B7B" w14:textId="77777777">
        <w:trPr>
          <w:divId w:val="1705865365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B5A23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DD3B2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01F3E308" w14:textId="77777777" w:rsidR="00000000" w:rsidRDefault="00AF21E0">
      <w:r>
        <w:t> </w:t>
      </w:r>
    </w:p>
    <w:p w14:paraId="0459591D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Что такое хэш-функция?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65F600CA" w14:textId="77777777">
        <w:trPr>
          <w:divId w:val="152759508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C71A5" w14:textId="77777777" w:rsidR="00000000" w:rsidRDefault="00AF21E0">
            <w:pPr>
              <w:pStyle w:val="ad"/>
              <w:divId w:val="1084570890"/>
            </w:pPr>
            <w:r>
              <w:t>Что такое хэш-функция?</w:t>
            </w:r>
          </w:p>
          <w:p w14:paraId="4260BC0C" w14:textId="77777777" w:rsidR="00000000" w:rsidRDefault="00AF21E0">
            <w:pPr>
              <w:spacing w:before="0" w:after="0" w:line="240" w:lineRule="auto"/>
              <w:divId w:val="108457089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ADF52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03528E5A" w14:textId="77777777">
        <w:trPr>
          <w:divId w:val="152759508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92179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5DB81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31F5A6F9" w14:textId="77777777">
        <w:trPr>
          <w:divId w:val="152759508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BC5CD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FF84E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50D79B75" w14:textId="77777777">
        <w:trPr>
          <w:divId w:val="152759508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361BE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99435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032578AE" w14:textId="77777777">
        <w:trPr>
          <w:divId w:val="152759508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3A80C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2DEAD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0794127D" w14:textId="77777777">
        <w:trPr>
          <w:divId w:val="152759508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358EB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70191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222A7B1E" w14:textId="77777777">
        <w:trPr>
          <w:divId w:val="1527595089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5EDB8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DA168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5EC64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AC1D3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5198E396" w14:textId="77777777">
        <w:trPr>
          <w:divId w:val="152759508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201F8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25949" w14:textId="77777777" w:rsidR="00000000" w:rsidRDefault="00AF21E0">
            <w:pPr>
              <w:spacing w:before="0" w:after="0" w:line="240" w:lineRule="auto"/>
              <w:divId w:val="102925448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Это шифровальный алгоритм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84FB0" w14:textId="77777777" w:rsidR="00000000" w:rsidRDefault="00AF21E0">
            <w:pPr>
              <w:pStyle w:val="QFFeedback"/>
              <w:divId w:val="46674971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5EAAE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A36EA5C" w14:textId="77777777">
        <w:trPr>
          <w:divId w:val="152759508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FCB2E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28DD0" w14:textId="77777777" w:rsidR="00000000" w:rsidRDefault="00AF21E0">
            <w:pPr>
              <w:pStyle w:val="ad"/>
              <w:divId w:val="2048213475"/>
            </w:pPr>
            <w:r>
              <w:t>Это математическая функция, которая пре</w:t>
            </w:r>
            <w:r>
              <w:t>образует входные данные в фиксированный размерный хэш-код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71FD5" w14:textId="77777777" w:rsidR="00000000" w:rsidRDefault="00AF21E0">
            <w:pPr>
              <w:pStyle w:val="QFFeedback"/>
              <w:divId w:val="128754218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CFBDB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1EF0B882" w14:textId="77777777">
        <w:trPr>
          <w:divId w:val="152759508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9912E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36FAC" w14:textId="77777777" w:rsidR="00000000" w:rsidRDefault="00AF21E0">
            <w:pPr>
              <w:pStyle w:val="ad"/>
              <w:divId w:val="295067413"/>
            </w:pPr>
            <w:r>
              <w:t>Это способ сжатия данных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FEAC8" w14:textId="77777777" w:rsidR="00000000" w:rsidRDefault="00AF21E0">
            <w:pPr>
              <w:pStyle w:val="QFFeedback"/>
              <w:divId w:val="125817126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ED791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2BABEFC" w14:textId="77777777">
        <w:trPr>
          <w:divId w:val="152759508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31D1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07266" w14:textId="77777777" w:rsidR="00000000" w:rsidRDefault="00AF21E0">
            <w:pPr>
              <w:pStyle w:val="ad"/>
              <w:divId w:val="2143233339"/>
            </w:pPr>
            <w:r>
              <w:t>Это алгоритм сортировки данных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16182" w14:textId="77777777" w:rsidR="00000000" w:rsidRDefault="00AF21E0">
            <w:pPr>
              <w:pStyle w:val="QFFeedback"/>
              <w:divId w:val="135249417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6A9BE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34D84926" w14:textId="77777777">
        <w:trPr>
          <w:divId w:val="152759508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D7EA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15E02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0552E" w14:textId="77777777" w:rsidR="00000000" w:rsidRDefault="00AF21E0">
            <w:pPr>
              <w:pStyle w:val="Cell"/>
              <w:divId w:val="50444565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0B97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DD1E274" w14:textId="77777777">
        <w:trPr>
          <w:divId w:val="152759508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B09C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1E783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B617C" w14:textId="77777777" w:rsidR="00000000" w:rsidRDefault="00AF21E0">
            <w:pPr>
              <w:spacing w:before="0" w:after="0" w:line="240" w:lineRule="auto"/>
              <w:divId w:val="176757610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7A42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78991E9" w14:textId="77777777">
        <w:trPr>
          <w:divId w:val="152759508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97E5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1AA4C" w14:textId="77777777" w:rsidR="00000000" w:rsidRDefault="00AF21E0">
            <w:pPr>
              <w:pStyle w:val="TableRowHead"/>
            </w:pPr>
            <w:r>
              <w:t>Для любого неправильного ответа</w:t>
            </w:r>
            <w:r>
              <w:t>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F10C2" w14:textId="77777777" w:rsidR="00000000" w:rsidRDefault="00AF21E0">
            <w:pPr>
              <w:spacing w:before="0" w:after="0" w:line="240" w:lineRule="auto"/>
              <w:divId w:val="119295925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2B29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7A4A813" w14:textId="77777777">
        <w:trPr>
          <w:divId w:val="152759508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F6FA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C76D3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745D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FCE2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CEE4B83" w14:textId="77777777">
        <w:trPr>
          <w:divId w:val="152759508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0CF0D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3D9CD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74A2A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5230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676A3B5" w14:textId="77777777">
        <w:trPr>
          <w:divId w:val="152759508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3DDB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DC2DF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9B57D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43308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58AABE7" w14:textId="77777777">
        <w:trPr>
          <w:divId w:val="152759508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31C8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9AB8D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7118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7F83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D3F745F" w14:textId="77777777">
        <w:trPr>
          <w:divId w:val="1527595089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186E0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</w:t>
            </w:r>
            <w:r>
              <w:rPr>
                <w:i/>
                <w:iCs/>
              </w:rPr>
              <w:t>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FFD92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66605267" w14:textId="77777777" w:rsidR="00000000" w:rsidRDefault="00AF21E0">
      <w:r>
        <w:t> </w:t>
      </w:r>
    </w:p>
    <w:p w14:paraId="184616DB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Что такое энтропия в контексте теории информации?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244C35A0" w14:textId="77777777">
        <w:trPr>
          <w:divId w:val="10156146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79671" w14:textId="77777777" w:rsidR="00000000" w:rsidRDefault="00AF21E0">
            <w:pPr>
              <w:pStyle w:val="ad"/>
              <w:divId w:val="117384943"/>
            </w:pPr>
            <w:r>
              <w:t>Что такое энтропия в контексте теории информации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34071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277E911B" w14:textId="77777777">
        <w:trPr>
          <w:divId w:val="10156146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1F74C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8CC9E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545142B9" w14:textId="77777777">
        <w:trPr>
          <w:divId w:val="10156146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18C21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9A73B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7CE5E3D2" w14:textId="77777777">
        <w:trPr>
          <w:divId w:val="10156146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98734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4A11E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36C1402D" w14:textId="77777777">
        <w:trPr>
          <w:divId w:val="10156146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1ED19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</w:t>
            </w:r>
            <w:r>
              <w:t>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18AA9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7563AF03" w14:textId="77777777">
        <w:trPr>
          <w:divId w:val="1015614629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7BC77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5EAF6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2DFC6C47" w14:textId="77777777">
        <w:trPr>
          <w:divId w:val="1015614629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E0984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FD782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B65CC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D3F91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2BAE15FC" w14:textId="77777777">
        <w:trPr>
          <w:divId w:val="10156146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2A806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4CBE9" w14:textId="77777777" w:rsidR="00000000" w:rsidRDefault="00AF21E0">
            <w:pPr>
              <w:pStyle w:val="ad"/>
              <w:divId w:val="1100561235"/>
            </w:pPr>
            <w:r>
              <w:t>Мера неопределенности информаци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FB2C4" w14:textId="77777777" w:rsidR="00000000" w:rsidRDefault="00AF21E0">
            <w:pPr>
              <w:pStyle w:val="QFFeedback"/>
              <w:divId w:val="194989399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9CC43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3C5A83F9" w14:textId="77777777">
        <w:trPr>
          <w:divId w:val="10156146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E30E6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6C4EA" w14:textId="77777777" w:rsidR="00000000" w:rsidRDefault="00AF21E0">
            <w:pPr>
              <w:pStyle w:val="ad"/>
              <w:divId w:val="1327511848"/>
            </w:pPr>
            <w:r>
              <w:t>Мера сжатия информаци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D2B4A" w14:textId="77777777" w:rsidR="00000000" w:rsidRDefault="00AF21E0">
            <w:pPr>
              <w:pStyle w:val="QFFeedback"/>
              <w:divId w:val="1538271915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2671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D346161" w14:textId="77777777">
        <w:trPr>
          <w:divId w:val="10156146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5C96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BC450" w14:textId="77777777" w:rsidR="00000000" w:rsidRDefault="00AF21E0">
            <w:pPr>
              <w:pStyle w:val="ad"/>
              <w:divId w:val="67240517"/>
            </w:pPr>
            <w:r>
              <w:t>Количество информации в сообщени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719E4" w14:textId="77777777" w:rsidR="00000000" w:rsidRDefault="00AF21E0">
            <w:pPr>
              <w:pStyle w:val="QFFeedback"/>
              <w:divId w:val="66887269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8F7B9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65F42B37" w14:textId="77777777">
        <w:trPr>
          <w:divId w:val="10156146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892BD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247F4" w14:textId="77777777" w:rsidR="00000000" w:rsidRDefault="00AF21E0">
            <w:pPr>
              <w:pStyle w:val="ad"/>
              <w:divId w:val="1096630373"/>
            </w:pPr>
            <w:r>
              <w:t>Вероятность появления символов в сообщени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F6009" w14:textId="77777777" w:rsidR="00000000" w:rsidRDefault="00AF21E0">
            <w:pPr>
              <w:pStyle w:val="QFFeedback"/>
              <w:divId w:val="182131358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437F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8FFD1D9" w14:textId="77777777">
        <w:trPr>
          <w:divId w:val="10156146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ABC1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D9EE8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6161A" w14:textId="77777777" w:rsidR="00000000" w:rsidRDefault="00AF21E0">
            <w:pPr>
              <w:pStyle w:val="Cell"/>
              <w:divId w:val="1767114618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ACBF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A3AF2A5" w14:textId="77777777">
        <w:trPr>
          <w:divId w:val="10156146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222C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C5DC6" w14:textId="77777777" w:rsidR="00000000" w:rsidRDefault="00AF21E0">
            <w:pPr>
              <w:pStyle w:val="TableRowHead"/>
            </w:pPr>
            <w:r>
              <w:t>Для лю</w:t>
            </w:r>
            <w:r>
              <w:t>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61A9E" w14:textId="77777777" w:rsidR="00000000" w:rsidRDefault="00AF21E0">
            <w:pPr>
              <w:spacing w:before="0" w:after="0" w:line="240" w:lineRule="auto"/>
              <w:divId w:val="1765879498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8074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3654C16" w14:textId="77777777">
        <w:trPr>
          <w:divId w:val="10156146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A05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257B6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BA681" w14:textId="77777777" w:rsidR="00000000" w:rsidRDefault="00AF21E0">
            <w:pPr>
              <w:spacing w:before="0" w:after="0" w:line="240" w:lineRule="auto"/>
              <w:divId w:val="50929455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F5DF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F80B67F" w14:textId="77777777">
        <w:trPr>
          <w:divId w:val="10156146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4C30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AD7FB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C9C5E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7700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7EED09D" w14:textId="77777777">
        <w:trPr>
          <w:divId w:val="10156146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60D2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3D4BA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4E6EC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BAF3E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0D81593" w14:textId="77777777">
        <w:trPr>
          <w:divId w:val="10156146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5F0E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6930C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40CBF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9EFF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8B05BF1" w14:textId="77777777">
        <w:trPr>
          <w:divId w:val="1015614629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0746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D8E1F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20FD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7212C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4FE4AA0" w14:textId="77777777">
        <w:trPr>
          <w:divId w:val="1015614629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406EA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A1B18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6A81ACF8" w14:textId="77777777" w:rsidR="00000000" w:rsidRDefault="00AF21E0">
      <w:r>
        <w:t> </w:t>
      </w:r>
    </w:p>
    <w:p w14:paraId="0BD5A5ED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Что является результатом работы алгоритма Флойда-Уоршелла?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0B6B4A13" w14:textId="77777777">
        <w:trPr>
          <w:divId w:val="3350554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B23EE" w14:textId="77777777" w:rsidR="00000000" w:rsidRDefault="00AF21E0">
            <w:pPr>
              <w:pStyle w:val="ad"/>
              <w:divId w:val="811559608"/>
            </w:pPr>
            <w:r>
              <w:t>Что является результатом работы алгоритма Флойда-Уоршелла</w:t>
            </w:r>
            <w: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E2918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78E244E4" w14:textId="77777777">
        <w:trPr>
          <w:divId w:val="3350554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571E7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F6AD5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67298947" w14:textId="77777777">
        <w:trPr>
          <w:divId w:val="3350554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9E507" w14:textId="77777777" w:rsidR="00000000" w:rsidRDefault="00AF21E0">
            <w:pPr>
              <w:pStyle w:val="TableRowHead"/>
              <w:jc w:val="right"/>
            </w:pPr>
            <w:r>
              <w:t>Случа</w:t>
            </w:r>
            <w:r>
              <w:t>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3FD4F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12FF0F4C" w14:textId="77777777">
        <w:trPr>
          <w:divId w:val="3350554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450DE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F39F3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73BE4534" w14:textId="77777777">
        <w:trPr>
          <w:divId w:val="3350554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A9F4A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DBB10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55B8C9C4" w14:textId="77777777">
        <w:trPr>
          <w:divId w:val="33505542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1C769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BFA29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4163D4A0" w14:textId="77777777">
        <w:trPr>
          <w:divId w:val="33505542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139FF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AC4A6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70C6B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41EF1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04A0C688" w14:textId="77777777">
        <w:trPr>
          <w:divId w:val="335055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0C622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CF2F" w14:textId="77777777" w:rsidR="00000000" w:rsidRDefault="00AF21E0">
            <w:pPr>
              <w:pStyle w:val="ad"/>
              <w:divId w:val="1021934263"/>
            </w:pPr>
            <w:r>
              <w:t>Матрица кратчайших расстояний между всеми парами верши</w:t>
            </w:r>
            <w:r>
              <w:t>н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206D4" w14:textId="77777777" w:rsidR="00000000" w:rsidRDefault="00AF21E0">
            <w:pPr>
              <w:pStyle w:val="QFFeedback"/>
              <w:divId w:val="174398467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CDB2A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7EAD16DF" w14:textId="77777777">
        <w:trPr>
          <w:divId w:val="335055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D14F1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92A9A" w14:textId="77777777" w:rsidR="00000000" w:rsidRDefault="00AF21E0">
            <w:pPr>
              <w:pStyle w:val="ad"/>
              <w:divId w:val="1728141714"/>
            </w:pPr>
            <w:r>
              <w:t xml:space="preserve">Список кратчайших расстояний от начальной </w:t>
            </w:r>
            <w:r>
              <w:t>вершины до всех остальны</w:t>
            </w:r>
            <w:r>
              <w:t>х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459F8" w14:textId="77777777" w:rsidR="00000000" w:rsidRDefault="00AF21E0">
            <w:pPr>
              <w:pStyle w:val="QFFeedback"/>
              <w:divId w:val="1741055294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C5B08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0263C1D" w14:textId="77777777">
        <w:trPr>
          <w:divId w:val="335055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36877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B7606" w14:textId="77777777" w:rsidR="00000000" w:rsidRDefault="00AF21E0">
            <w:pPr>
              <w:pStyle w:val="ad"/>
              <w:divId w:val="589004038"/>
            </w:pPr>
            <w:r>
              <w:t>Минимальное остовное дерев</w:t>
            </w:r>
            <w:r>
              <w:t>о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B8106" w14:textId="77777777" w:rsidR="00000000" w:rsidRDefault="00AF21E0">
            <w:pPr>
              <w:pStyle w:val="QFFeedback"/>
              <w:divId w:val="17708847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1898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9B54593" w14:textId="77777777">
        <w:trPr>
          <w:divId w:val="335055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CFB3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EBFFA" w14:textId="77777777" w:rsidR="00000000" w:rsidRDefault="00AF21E0">
            <w:pPr>
              <w:pStyle w:val="ad"/>
              <w:divId w:val="1122697263"/>
            </w:pPr>
            <w:r>
              <w:t>Максимальный поток в сет</w:t>
            </w:r>
            <w:r>
              <w:t>и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7C6D7" w14:textId="77777777" w:rsidR="00000000" w:rsidRDefault="00AF21E0">
            <w:pPr>
              <w:pStyle w:val="QFFeedback"/>
              <w:divId w:val="45522539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0AF6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61FFD95" w14:textId="77777777">
        <w:trPr>
          <w:divId w:val="335055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AF9C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E5922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E4C83" w14:textId="77777777" w:rsidR="00000000" w:rsidRDefault="00AF21E0">
            <w:pPr>
              <w:pStyle w:val="Cell"/>
              <w:divId w:val="2118980683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A0B4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79D18F6" w14:textId="77777777">
        <w:trPr>
          <w:divId w:val="335055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025F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CDFE7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667BA" w14:textId="77777777" w:rsidR="00000000" w:rsidRDefault="00AF21E0">
            <w:pPr>
              <w:spacing w:before="0" w:after="0" w:line="240" w:lineRule="auto"/>
              <w:divId w:val="2124420844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61700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5FD52B41" w14:textId="77777777">
        <w:trPr>
          <w:divId w:val="335055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39DE3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CE582" w14:textId="77777777" w:rsidR="00000000" w:rsidRDefault="00AF21E0">
            <w:pPr>
              <w:pStyle w:val="TableRowHead"/>
            </w:pPr>
            <w:r>
              <w:t>Для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D701C" w14:textId="77777777" w:rsidR="00000000" w:rsidRDefault="00AF21E0">
            <w:pPr>
              <w:spacing w:before="0" w:after="0" w:line="240" w:lineRule="auto"/>
              <w:divId w:val="1886796321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2D1B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00A8154" w14:textId="77777777">
        <w:trPr>
          <w:divId w:val="335055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95686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91A77" w14:textId="77777777" w:rsidR="00000000" w:rsidRDefault="00AF21E0">
            <w:pPr>
              <w:pStyle w:val="TableRowHead"/>
            </w:pPr>
            <w:r>
              <w:t>Подск</w:t>
            </w:r>
            <w:r>
              <w:t>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8FB2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802A7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7614745" w14:textId="77777777">
        <w:trPr>
          <w:divId w:val="335055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06A5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CDBD5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A4BC0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8E8A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12914C99" w14:textId="77777777">
        <w:trPr>
          <w:divId w:val="335055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819A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CF19C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DD49F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2C7A1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7B270179" w14:textId="77777777">
        <w:trPr>
          <w:divId w:val="33505542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44CA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D1F38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39A1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A0ECF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2E632038" w14:textId="77777777">
        <w:trPr>
          <w:divId w:val="33505542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07CEA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4DD85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2BD7C336" w14:textId="77777777" w:rsidR="00000000" w:rsidRDefault="00AF21E0">
      <w:r>
        <w:t> </w:t>
      </w:r>
    </w:p>
    <w:p w14:paraId="0F68B14F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Элементы какой</w:t>
      </w:r>
      <w:r>
        <w:rPr>
          <w:rFonts w:eastAsia="Times New Roman"/>
        </w:rPr>
        <w:t xml:space="preserve"> структуры данных ТОЧНО хранятся в памяти целым единым неделимым куском?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3926BF3B" w14:textId="77777777">
        <w:trPr>
          <w:divId w:val="21771640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6CA23" w14:textId="77777777" w:rsidR="00000000" w:rsidRDefault="00AF21E0">
            <w:pPr>
              <w:pStyle w:val="ad"/>
              <w:divId w:val="328871604"/>
            </w:pPr>
            <w:r>
              <w:t>Элементы какой структуры данных ТОЧНО хранятся в памяти целым единым неделимым куском?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58187" w14:textId="77777777" w:rsidR="00000000" w:rsidRDefault="00AF21E0">
            <w:pPr>
              <w:pStyle w:val="QFType"/>
            </w:pPr>
            <w:r>
              <w:t>MC</w:t>
            </w:r>
          </w:p>
        </w:tc>
      </w:tr>
      <w:tr w:rsidR="00000000" w14:paraId="20AABBF2" w14:textId="77777777">
        <w:trPr>
          <w:divId w:val="21771640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31433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AB33C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24C6DEE8" w14:textId="77777777">
        <w:trPr>
          <w:divId w:val="21771640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900C4" w14:textId="77777777" w:rsidR="00000000" w:rsidRDefault="00AF21E0">
            <w:pPr>
              <w:pStyle w:val="TableRowHead"/>
              <w:jc w:val="right"/>
            </w:pPr>
            <w:r>
              <w:t>Случайный порядок ответов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F2E79" w14:textId="77777777" w:rsidR="00000000" w:rsidRDefault="00AF21E0">
            <w:pPr>
              <w:pStyle w:val="Cell"/>
            </w:pPr>
            <w:r>
              <w:t>Да</w:t>
            </w:r>
          </w:p>
        </w:tc>
      </w:tr>
      <w:tr w:rsidR="00000000" w14:paraId="13D5188B" w14:textId="77777777">
        <w:trPr>
          <w:divId w:val="21771640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22300" w14:textId="77777777" w:rsidR="00000000" w:rsidRDefault="00AF21E0">
            <w:pPr>
              <w:pStyle w:val="TableRowHead"/>
              <w:jc w:val="right"/>
            </w:pPr>
            <w:r>
              <w:t>Нумеровать варианты ответов?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A418" w14:textId="77777777" w:rsidR="00000000" w:rsidRDefault="00AF21E0">
            <w:pPr>
              <w:pStyle w:val="Cell"/>
            </w:pPr>
            <w:r>
              <w:t>a</w:t>
            </w:r>
          </w:p>
        </w:tc>
      </w:tr>
      <w:tr w:rsidR="00000000" w14:paraId="59DE4521" w14:textId="77777777">
        <w:trPr>
          <w:divId w:val="21771640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B4E95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28BE9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7400517B" w14:textId="77777777">
        <w:trPr>
          <w:divId w:val="217716401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EFAE0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B2ED4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1127E53E" w14:textId="77777777">
        <w:trPr>
          <w:divId w:val="217716401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2CD0D" w14:textId="77777777" w:rsidR="00000000" w:rsidRDefault="00AF21E0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13ED1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3C29F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E40C7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2D167D17" w14:textId="77777777">
        <w:trPr>
          <w:divId w:val="2177164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231EC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1FFA0" w14:textId="77777777" w:rsidR="00000000" w:rsidRDefault="00AF21E0">
            <w:pPr>
              <w:pStyle w:val="ad"/>
              <w:divId w:val="942809517"/>
            </w:pPr>
            <w:r>
              <w:t>Массив (список - list)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8959C" w14:textId="77777777" w:rsidR="00000000" w:rsidRDefault="00AF21E0">
            <w:pPr>
              <w:pStyle w:val="QFFeedback"/>
              <w:divId w:val="38210889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05E83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36E36E38" w14:textId="77777777">
        <w:trPr>
          <w:divId w:val="2177164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9A95B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2E546" w14:textId="77777777" w:rsidR="00000000" w:rsidRDefault="00AF21E0">
            <w:pPr>
              <w:pStyle w:val="ad"/>
              <w:divId w:val="1125345667"/>
            </w:pPr>
            <w:r>
              <w:t>Односвязный список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26068" w14:textId="77777777" w:rsidR="00000000" w:rsidRDefault="00AF21E0">
            <w:pPr>
              <w:pStyle w:val="QFFeedback"/>
              <w:divId w:val="180480580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9558A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0D2F4AFA" w14:textId="77777777">
        <w:trPr>
          <w:divId w:val="2177164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82113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9C1BA" w14:textId="77777777" w:rsidR="00000000" w:rsidRDefault="00AF21E0">
            <w:pPr>
              <w:pStyle w:val="ad"/>
              <w:divId w:val="1646474359"/>
            </w:pPr>
            <w:r>
              <w:t>Стек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9BEA9" w14:textId="77777777" w:rsidR="00000000" w:rsidRDefault="00AF21E0">
            <w:pPr>
              <w:pStyle w:val="QFFeedback"/>
              <w:divId w:val="113930463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414D0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4772EA44" w14:textId="77777777">
        <w:trPr>
          <w:divId w:val="2177164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C235F" w14:textId="77777777" w:rsidR="00000000" w:rsidRDefault="00AF21E0">
            <w:pPr>
              <w:pStyle w:val="QFOption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5E972" w14:textId="77777777" w:rsidR="00000000" w:rsidRDefault="00AF21E0">
            <w:pPr>
              <w:pStyle w:val="ad"/>
              <w:divId w:val="1201895228"/>
            </w:pPr>
            <w:r>
              <w:t>Дек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9B6DF" w14:textId="77777777" w:rsidR="00000000" w:rsidRDefault="00AF21E0">
            <w:pPr>
              <w:pStyle w:val="QFFeedback"/>
              <w:divId w:val="1987198240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9579C" w14:textId="77777777" w:rsidR="00000000" w:rsidRDefault="00AF21E0">
            <w:pPr>
              <w:pStyle w:val="QFGrade"/>
            </w:pPr>
            <w:r>
              <w:t>0</w:t>
            </w:r>
          </w:p>
        </w:tc>
      </w:tr>
      <w:tr w:rsidR="00000000" w14:paraId="1028385F" w14:textId="77777777">
        <w:trPr>
          <w:divId w:val="2177164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21071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D7B71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8754" w14:textId="77777777" w:rsidR="00000000" w:rsidRDefault="00AF21E0">
            <w:pPr>
              <w:pStyle w:val="Cell"/>
              <w:divId w:val="2059864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55CDD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F05EF28" w14:textId="77777777">
        <w:trPr>
          <w:divId w:val="2177164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73CD2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539DB" w14:textId="77777777" w:rsidR="00000000" w:rsidRDefault="00AF21E0">
            <w:pPr>
              <w:pStyle w:val="TableRowHead"/>
            </w:pPr>
            <w:r>
              <w:t>Для любого 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939E3" w14:textId="77777777" w:rsidR="00000000" w:rsidRDefault="00AF21E0">
            <w:pPr>
              <w:spacing w:before="0" w:after="0" w:line="240" w:lineRule="auto"/>
              <w:divId w:val="205176327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верный.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E7D3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BC3FDB5" w14:textId="77777777">
        <w:trPr>
          <w:divId w:val="2177164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4C55F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4A076" w14:textId="77777777" w:rsidR="00000000" w:rsidRDefault="00AF21E0">
            <w:pPr>
              <w:pStyle w:val="TableRowHead"/>
            </w:pPr>
            <w:r>
              <w:t>Для</w:t>
            </w:r>
            <w:r>
              <w:t xml:space="preserve"> любого неправильного ответа: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C8545" w14:textId="77777777" w:rsidR="00000000" w:rsidRDefault="00AF21E0">
            <w:pPr>
              <w:spacing w:before="0" w:after="0" w:line="240" w:lineRule="auto"/>
              <w:divId w:val="1609386307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Ваш ответ неправильный.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15699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CA03269" w14:textId="77777777">
        <w:trPr>
          <w:divId w:val="2177164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8BF3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CEFEF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D71F9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A489A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46669B8" w14:textId="77777777">
        <w:trPr>
          <w:divId w:val="2177164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AA05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6EECC" w14:textId="77777777" w:rsidR="00000000" w:rsidRDefault="00AF21E0">
            <w:pPr>
              <w:pStyle w:val="TableRowHead"/>
            </w:pPr>
            <w:r>
              <w:t>Показать количество правильных ответов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3C7DF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7A5F5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3FCCA21A" w14:textId="77777777">
        <w:trPr>
          <w:divId w:val="2177164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276C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3C6AC" w14:textId="77777777" w:rsidR="00000000" w:rsidRDefault="00AF21E0">
            <w:pPr>
              <w:pStyle w:val="TableRowHead"/>
            </w:pPr>
            <w:r>
              <w:t>Удалить некорректные ответы (Подсказка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9A388" w14:textId="77777777" w:rsidR="00000000" w:rsidRDefault="00AF21E0">
            <w:pPr>
              <w:pStyle w:val="Cell"/>
            </w:pPr>
            <w:r>
              <w:t>Нет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3533B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4B2CBA3" w14:textId="77777777">
        <w:trPr>
          <w:divId w:val="217716401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3901B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C3712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9908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A1636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9B08FF6" w14:textId="77777777">
        <w:trPr>
          <w:divId w:val="217716401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B2AFF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Позволяет выбирать один или несколько правильных о</w:t>
            </w:r>
            <w:r>
              <w:rPr>
                <w:i/>
                <w:iCs/>
              </w:rPr>
              <w:t>тветов из заданного списка.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D3901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158FBDD7" w14:textId="77777777" w:rsidR="00000000" w:rsidRDefault="00AF21E0">
      <w:r>
        <w:t> </w:t>
      </w:r>
    </w:p>
    <w:p w14:paraId="4672A30B" w14:textId="77777777" w:rsidR="00000000" w:rsidRDefault="00AF21E0">
      <w:pPr>
        <w:pStyle w:val="2"/>
        <w:rPr>
          <w:rFonts w:eastAsia="Times New Roman"/>
        </w:rPr>
      </w:pPr>
      <w:r>
        <w:rPr>
          <w:rFonts w:eastAsia="Times New Roman"/>
        </w:rPr>
        <w:lastRenderedPageBreak/>
        <w:t>Максимальная глубина рекурсии (максимальное количество ребер от корня до листа в дереве рекурсии) при выполнении алгоритма сортировки слиянием массива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3511"/>
        <w:gridCol w:w="4213"/>
        <w:gridCol w:w="913"/>
      </w:tblGrid>
      <w:tr w:rsidR="00000000" w14:paraId="5DCA789B" w14:textId="77777777">
        <w:trPr>
          <w:divId w:val="154895475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5B0D7" w14:textId="77777777" w:rsidR="00000000" w:rsidRDefault="00AF21E0">
            <w:pPr>
              <w:pStyle w:val="ad"/>
              <w:divId w:val="638389179"/>
              <w:rPr>
                <w:b/>
                <w:bCs/>
              </w:rPr>
            </w:pPr>
            <w:r>
              <w:rPr>
                <w:b/>
                <w:bCs/>
              </w:rPr>
              <w:t>Максимальная глубина рекурсии (максимальное количество</w:t>
            </w:r>
            <w:r>
              <w:rPr>
                <w:b/>
                <w:bCs/>
              </w:rPr>
              <w:t xml:space="preserve"> ребер от корня до листа в дереве рекурсии) при выполнении алгоритма сортировки слиянием массив</w:t>
            </w:r>
            <w:r>
              <w:rPr>
                <w:b/>
                <w:bCs/>
              </w:rPr>
              <w:t>а</w:t>
            </w:r>
          </w:p>
          <w:p w14:paraId="24BE0BC3" w14:textId="77777777" w:rsidR="00000000" w:rsidRDefault="00AF21E0">
            <w:pPr>
              <w:pStyle w:val="ad"/>
              <w:divId w:val="638389179"/>
              <w:rPr>
                <w:b/>
                <w:bCs/>
              </w:rPr>
            </w:pPr>
            <w:r>
              <w:rPr>
                <w:b/>
                <w:bCs/>
              </w:rPr>
              <w:t>{12, 514, 2, 1, 45, 9, 5, 11, 100</w:t>
            </w:r>
            <w:r>
              <w:rPr>
                <w:b/>
                <w:bCs/>
              </w:rPr>
              <w:t>}</w:t>
            </w:r>
          </w:p>
          <w:p w14:paraId="29D601A5" w14:textId="77777777" w:rsidR="00000000" w:rsidRDefault="00AF21E0">
            <w:pPr>
              <w:pStyle w:val="ad"/>
              <w:divId w:val="638389179"/>
              <w:rPr>
                <w:b/>
                <w:bCs/>
              </w:rPr>
            </w:pPr>
            <w:r>
              <w:rPr>
                <w:b/>
                <w:bCs/>
              </w:rPr>
              <w:t>равн</w:t>
            </w:r>
            <w:r>
              <w:rPr>
                <w:b/>
                <w:bCs/>
              </w:rPr>
              <w:t>а</w:t>
            </w:r>
          </w:p>
          <w:p w14:paraId="1209ED90" w14:textId="77777777" w:rsidR="00000000" w:rsidRDefault="00AF21E0">
            <w:pPr>
              <w:spacing w:before="0" w:after="240" w:line="240" w:lineRule="auto"/>
              <w:divId w:val="638389179"/>
              <w:rPr>
                <w:rStyle w:val="a3"/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B5FE4" w14:textId="77777777" w:rsidR="00000000" w:rsidRDefault="00AF21E0">
            <w:pPr>
              <w:pStyle w:val="QFType"/>
            </w:pPr>
            <w:r>
              <w:t>SA</w:t>
            </w:r>
          </w:p>
        </w:tc>
      </w:tr>
      <w:tr w:rsidR="00000000" w14:paraId="24258130" w14:textId="77777777">
        <w:trPr>
          <w:divId w:val="154895475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1B6CA" w14:textId="77777777" w:rsidR="00000000" w:rsidRDefault="00AF21E0">
            <w:pPr>
              <w:pStyle w:val="TableRowHead"/>
              <w:jc w:val="right"/>
            </w:pPr>
            <w:r>
              <w:t>Балл по умолчанию: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E2D1C" w14:textId="77777777" w:rsidR="00000000" w:rsidRDefault="00AF21E0">
            <w:pPr>
              <w:pStyle w:val="Cell"/>
            </w:pPr>
            <w:r>
              <w:t>1</w:t>
            </w:r>
          </w:p>
        </w:tc>
      </w:tr>
      <w:tr w:rsidR="00000000" w14:paraId="6DA7C2C9" w14:textId="77777777">
        <w:trPr>
          <w:divId w:val="154895475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9C536" w14:textId="77777777" w:rsidR="00000000" w:rsidRDefault="00AF21E0">
            <w:pPr>
              <w:pStyle w:val="TableRowHead"/>
              <w:jc w:val="right"/>
            </w:pPr>
            <w:r>
              <w:t>Чувствительность к регистру: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F79FD" w14:textId="77777777" w:rsidR="00000000" w:rsidRDefault="00AF21E0">
            <w:pPr>
              <w:pStyle w:val="Cell"/>
            </w:pPr>
            <w:r>
              <w:t>Нет</w:t>
            </w:r>
          </w:p>
        </w:tc>
      </w:tr>
      <w:tr w:rsidR="00000000" w14:paraId="02FBD286" w14:textId="77777777">
        <w:trPr>
          <w:divId w:val="154895475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89E17" w14:textId="77777777" w:rsidR="00000000" w:rsidRDefault="00AF21E0">
            <w:pPr>
              <w:pStyle w:val="TableRowHead"/>
              <w:jc w:val="right"/>
            </w:pPr>
            <w:r>
              <w:t>Штраф за каждую неправильную попытку: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5C8FA" w14:textId="77777777" w:rsidR="00000000" w:rsidRDefault="00AF21E0">
            <w:pPr>
              <w:pStyle w:val="Cell"/>
            </w:pPr>
            <w:r>
              <w:t>33.3</w:t>
            </w:r>
          </w:p>
        </w:tc>
      </w:tr>
      <w:tr w:rsidR="00000000" w14:paraId="0FECBEB3" w14:textId="77777777">
        <w:trPr>
          <w:divId w:val="1548954753"/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81EE5" w14:textId="77777777" w:rsidR="00000000" w:rsidRDefault="00AF21E0">
            <w:pPr>
              <w:pStyle w:val="TableRowHead"/>
              <w:jc w:val="right"/>
            </w:pPr>
            <w:r>
              <w:t>ID-номер: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60438" w14:textId="77777777" w:rsidR="00000000" w:rsidRDefault="00AF21E0">
            <w:pPr>
              <w:pStyle w:val="QFID"/>
            </w:pPr>
            <w:r>
              <w:t> </w:t>
            </w:r>
          </w:p>
        </w:tc>
      </w:tr>
      <w:tr w:rsidR="00000000" w14:paraId="33FF13E5" w14:textId="77777777">
        <w:trPr>
          <w:divId w:val="1548954753"/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C9127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93A84" w14:textId="77777777" w:rsidR="00000000" w:rsidRDefault="00AF21E0">
            <w:pPr>
              <w:pStyle w:val="TableHead"/>
            </w:pPr>
            <w:r>
              <w:t>Ответы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6C061" w14:textId="77777777" w:rsidR="00000000" w:rsidRDefault="00AF21E0">
            <w:pPr>
              <w:pStyle w:val="TableHead"/>
            </w:pPr>
            <w:r>
              <w:t>Отзыв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2EB0" w14:textId="77777777" w:rsidR="00000000" w:rsidRDefault="00AF21E0">
            <w:pPr>
              <w:pStyle w:val="TableHead"/>
            </w:pPr>
            <w:r>
              <w:t>Оценка</w:t>
            </w:r>
          </w:p>
        </w:tc>
      </w:tr>
      <w:tr w:rsidR="00000000" w14:paraId="0FE2E483" w14:textId="77777777">
        <w:trPr>
          <w:divId w:val="15489547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AF8B4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3FA4A" w14:textId="77777777" w:rsidR="00000000" w:rsidRDefault="00AF21E0">
            <w:pPr>
              <w:pStyle w:val="Cell"/>
              <w:divId w:val="384716434"/>
            </w:pPr>
            <w:r>
              <w:t>1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CE1D" w14:textId="77777777" w:rsidR="00000000" w:rsidRDefault="00AF21E0">
            <w:pPr>
              <w:pStyle w:val="QFFeedback"/>
              <w:divId w:val="1158351467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0F139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3F7EE9E5" w14:textId="77777777">
        <w:trPr>
          <w:divId w:val="15489547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5300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096D2" w14:textId="77777777" w:rsidR="00000000" w:rsidRDefault="00AF21E0">
            <w:pPr>
              <w:pStyle w:val="Cell"/>
              <w:divId w:val="1069041584"/>
            </w:pPr>
            <w:r>
              <w:t>2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6D00D" w14:textId="77777777" w:rsidR="00000000" w:rsidRDefault="00AF21E0">
            <w:pPr>
              <w:pStyle w:val="QFFeedback"/>
              <w:divId w:val="1514106732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873C9" w14:textId="77777777" w:rsidR="00000000" w:rsidRDefault="00AF21E0">
            <w:pPr>
              <w:pStyle w:val="QFGrade"/>
            </w:pPr>
            <w:r>
              <w:t>100</w:t>
            </w:r>
          </w:p>
        </w:tc>
      </w:tr>
      <w:tr w:rsidR="00000000" w14:paraId="29AC3A7D" w14:textId="77777777">
        <w:trPr>
          <w:divId w:val="15489547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FC40C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0A945" w14:textId="77777777" w:rsidR="00000000" w:rsidRDefault="00AF21E0">
            <w:pPr>
              <w:pStyle w:val="TableRowHead"/>
            </w:pPr>
            <w:r>
              <w:t>Общий отзыв к вопросу: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A9CA7" w14:textId="77777777" w:rsidR="00000000" w:rsidRDefault="00AF21E0">
            <w:pPr>
              <w:pStyle w:val="Cell"/>
              <w:divId w:val="893388421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88252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67C64C15" w14:textId="77777777">
        <w:trPr>
          <w:divId w:val="15489547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C97D0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8EE90" w14:textId="77777777" w:rsidR="00000000" w:rsidRDefault="00AF21E0">
            <w:pPr>
              <w:pStyle w:val="TableRowHead"/>
            </w:pPr>
            <w:r>
              <w:t>Подсказка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4E8A5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DF614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0628D22D" w14:textId="77777777">
        <w:trPr>
          <w:divId w:val="1548954753"/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1B458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07154" w14:textId="77777777" w:rsidR="00000000" w:rsidRDefault="00AF21E0">
            <w:pPr>
              <w:pStyle w:val="TableRowHead"/>
            </w:pPr>
            <w:r>
              <w:t>Теги: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889CA" w14:textId="77777777" w:rsidR="00000000" w:rsidRDefault="00AF21E0">
            <w:pPr>
              <w:pStyle w:val="Cell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B0843" w14:textId="77777777" w:rsidR="00000000" w:rsidRDefault="00AF21E0">
            <w:pPr>
              <w:pStyle w:val="Cell"/>
            </w:pPr>
            <w:r>
              <w:t> </w:t>
            </w:r>
          </w:p>
        </w:tc>
      </w:tr>
      <w:tr w:rsidR="00000000" w14:paraId="4E4038B8" w14:textId="77777777">
        <w:trPr>
          <w:divId w:val="1548954753"/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3C809" w14:textId="77777777" w:rsidR="00000000" w:rsidRDefault="00AF21E0">
            <w:pPr>
              <w:pStyle w:val="Cell"/>
            </w:pPr>
            <w:r>
              <w:rPr>
                <w:i/>
                <w:iCs/>
              </w:rPr>
              <w:t>Вам необходимо указать хотя бы один возможный ответ. Пустые ответы не будут использоваться. Символ «*» можно использовать в качестве</w:t>
            </w:r>
            <w:r>
              <w:rPr>
                <w:i/>
                <w:iCs/>
              </w:rPr>
              <w:t xml:space="preserve"> шаблона, соответствующего любым символам. Первый подходящий ответ будет использоваться для определения оценки и отзыва.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DEA3E" w14:textId="77777777" w:rsidR="00000000" w:rsidRDefault="00AF21E0">
            <w:pPr>
              <w:pStyle w:val="Cell"/>
            </w:pPr>
            <w:r>
              <w:t> </w:t>
            </w:r>
          </w:p>
        </w:tc>
      </w:tr>
    </w:tbl>
    <w:p w14:paraId="10CCCFC6" w14:textId="77777777" w:rsidR="00AF21E0" w:rsidRDefault="00AF21E0">
      <w:r>
        <w:t> </w:t>
      </w:r>
    </w:p>
    <w:sectPr w:rsidR="00AF2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E102"/>
    <w:multiLevelType w:val="multilevel"/>
    <w:tmpl w:val="F662B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4"/>
    <w:multiLevelType w:val="multilevel"/>
    <w:tmpl w:val="2696B02A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C"/>
    <w:multiLevelType w:val="multilevel"/>
    <w:tmpl w:val="703E575A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D"/>
    <w:multiLevelType w:val="multilevel"/>
    <w:tmpl w:val="7A349E2C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11"/>
    <w:multiLevelType w:val="multilevel"/>
    <w:tmpl w:val="AFEA494A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E4D8D"/>
    <w:multiLevelType w:val="multilevel"/>
    <w:tmpl w:val="CFDA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attachedTemplate r:id="rId1"/>
  <w:defaultTabStop w:val="720"/>
  <w:characterSpacingControl w:val="doNotCompress"/>
  <w:compat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C2"/>
    <w:rsid w:val="00AD09C2"/>
    <w:rsid w:val="00AF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9E988AD"/>
  <w15:chartTrackingRefBased/>
  <w15:docId w15:val="{AFFB0FDB-8E94-7642-8834-7F7851B1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60" w:after="60" w:line="240" w:lineRule="atLeast"/>
    </w:pPr>
    <w:rPr>
      <w:rFonts w:eastAsiaTheme="minorEastAsia"/>
    </w:rPr>
  </w:style>
  <w:style w:type="paragraph" w:styleId="1">
    <w:name w:val="heading 1"/>
    <w:basedOn w:val="a"/>
    <w:next w:val="BodyTextIndent"/>
    <w:link w:val="10"/>
    <w:qFormat/>
    <w:pPr>
      <w:keepNext/>
      <w:tabs>
        <w:tab w:val="left" w:pos="0"/>
        <w:tab w:val="num" w:pos="1080"/>
      </w:tabs>
      <w:spacing w:before="480" w:after="320" w:line="320" w:lineRule="atLeas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"/>
    <w:next w:val="BodyTextIndent"/>
    <w:link w:val="20"/>
    <w:qFormat/>
    <w:pPr>
      <w:keepNext/>
      <w:keepLines/>
      <w:tabs>
        <w:tab w:val="left" w:pos="0"/>
        <w:tab w:val="num" w:pos="1080"/>
        <w:tab w:val="num" w:pos="1440"/>
      </w:tabs>
      <w:spacing w:before="240"/>
      <w:outlineLvl w:val="1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Indent">
    <w:name w:val="Body Text Indent"/>
    <w:basedOn w:val="a"/>
  </w:style>
  <w:style w:type="character" w:customStyle="1" w:styleId="10">
    <w:name w:val="Заголовок 1 Знак"/>
    <w:basedOn w:val="a0"/>
    <w:link w:val="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3">
    <w:name w:val="Heading 3"/>
    <w:basedOn w:val="a"/>
    <w:next w:val="BodyTextIndent"/>
    <w:pPr>
      <w:keepNext/>
      <w:keepLines/>
      <w:spacing w:before="240" w:after="120"/>
    </w:pPr>
    <w:rPr>
      <w:rFonts w:ascii="Arial" w:hAnsi="Arial" w:cs="Arial"/>
      <w:b/>
      <w:bCs/>
      <w:sz w:val="24"/>
      <w:szCs w:val="24"/>
    </w:rPr>
  </w:style>
  <w:style w:type="paragraph" w:customStyle="1" w:styleId="Heading4">
    <w:name w:val="Heading 4"/>
    <w:basedOn w:val="a"/>
    <w:next w:val="BodyTextIndent"/>
    <w:pPr>
      <w:keepNext/>
      <w:keepLines/>
      <w:spacing w:before="240" w:after="120"/>
    </w:pPr>
    <w:rPr>
      <w:rFonts w:ascii="Arial" w:hAnsi="Arial" w:cs="Arial"/>
      <w:b/>
      <w:bCs/>
      <w:sz w:val="22"/>
      <w:szCs w:val="22"/>
    </w:rPr>
  </w:style>
  <w:style w:type="paragraph" w:customStyle="1" w:styleId="Heading5">
    <w:name w:val="Heading 5"/>
    <w:basedOn w:val="a"/>
    <w:next w:val="BodyTextIndent"/>
    <w:pPr>
      <w:keepNext/>
      <w:keepLines/>
      <w:spacing w:before="240" w:after="120"/>
    </w:pPr>
    <w:rPr>
      <w:rFonts w:ascii="Arial" w:hAnsi="Arial" w:cs="Arial"/>
      <w:b/>
      <w:bCs/>
      <w:i/>
      <w:iCs/>
      <w:sz w:val="22"/>
      <w:szCs w:val="22"/>
    </w:rPr>
  </w:style>
  <w:style w:type="paragraph" w:customStyle="1" w:styleId="Heading6">
    <w:name w:val="Heading 6"/>
    <w:basedOn w:val="a"/>
    <w:next w:val="BodyTextIndent"/>
    <w:pPr>
      <w:keepNext/>
      <w:keepLines/>
      <w:spacing w:before="240" w:after="120"/>
    </w:pPr>
    <w:rPr>
      <w:rFonts w:ascii="Arial" w:hAnsi="Arial" w:cs="Arial"/>
      <w:i/>
      <w:iCs/>
      <w:sz w:val="22"/>
      <w:szCs w:val="22"/>
    </w:rPr>
  </w:style>
  <w:style w:type="character" w:styleId="a3">
    <w:name w:val="Strong"/>
    <w:basedOn w:val="a0"/>
    <w:qFormat/>
    <w:rPr>
      <w:b/>
      <w:bCs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BodyText">
    <w:name w:val="Body Text"/>
    <w:basedOn w:val="a"/>
  </w:style>
  <w:style w:type="paragraph" w:customStyle="1" w:styleId="ListTitle">
    <w:name w:val="List Title"/>
    <w:basedOn w:val="a"/>
    <w:next w:val="BodyText"/>
    <w:pPr>
      <w:spacing w:before="0" w:after="0"/>
      <w:ind w:left="360"/>
      <w:jc w:val="center"/>
    </w:pPr>
    <w:rPr>
      <w:rFonts w:ascii="Arial" w:hAnsi="Arial" w:cs="Arial"/>
      <w:b/>
      <w:bCs/>
    </w:rPr>
  </w:style>
  <w:style w:type="paragraph" w:customStyle="1" w:styleId="ListBullet">
    <w:name w:val="List Bullet"/>
    <w:basedOn w:val="a"/>
    <w:pPr>
      <w:numPr>
        <w:numId w:val="2"/>
      </w:numPr>
      <w:spacing w:before="0" w:after="0"/>
    </w:pPr>
  </w:style>
  <w:style w:type="paragraph" w:customStyle="1" w:styleId="ListBullet2">
    <w:name w:val="List Bullet 2"/>
    <w:basedOn w:val="a"/>
    <w:pPr>
      <w:numPr>
        <w:ilvl w:val="1"/>
        <w:numId w:val="2"/>
      </w:numPr>
      <w:spacing w:before="0" w:after="0"/>
    </w:pPr>
  </w:style>
  <w:style w:type="paragraph" w:customStyle="1" w:styleId="ListBullet3">
    <w:name w:val="List Bullet 3"/>
    <w:basedOn w:val="a"/>
    <w:pPr>
      <w:numPr>
        <w:ilvl w:val="2"/>
        <w:numId w:val="2"/>
      </w:numPr>
      <w:spacing w:before="0" w:after="0"/>
    </w:pPr>
  </w:style>
  <w:style w:type="paragraph" w:customStyle="1" w:styleId="ListBullet4">
    <w:name w:val="List Bullet 4"/>
    <w:basedOn w:val="a"/>
    <w:pPr>
      <w:numPr>
        <w:ilvl w:val="3"/>
        <w:numId w:val="2"/>
      </w:numPr>
      <w:spacing w:before="0" w:after="0"/>
    </w:pPr>
  </w:style>
  <w:style w:type="paragraph" w:customStyle="1" w:styleId="ListNumberReset">
    <w:name w:val="List Number Reset"/>
    <w:basedOn w:val="a"/>
    <w:pPr>
      <w:numPr>
        <w:numId w:val="4"/>
      </w:numPr>
      <w:spacing w:before="0" w:after="0" w:line="240" w:lineRule="auto"/>
      <w:ind w:left="0"/>
      <w:jc w:val="center"/>
    </w:pPr>
    <w:rPr>
      <w:b/>
      <w:bCs/>
      <w:sz w:val="18"/>
      <w:szCs w:val="18"/>
    </w:rPr>
  </w:style>
  <w:style w:type="paragraph" w:customStyle="1" w:styleId="ListNumber">
    <w:name w:val="List Number"/>
    <w:basedOn w:val="a"/>
    <w:pPr>
      <w:numPr>
        <w:ilvl w:val="1"/>
        <w:numId w:val="4"/>
      </w:numPr>
      <w:tabs>
        <w:tab w:val="num" w:pos="360"/>
      </w:tabs>
      <w:spacing w:before="0" w:after="0" w:line="220" w:lineRule="atLeast"/>
      <w:ind w:left="360"/>
    </w:pPr>
  </w:style>
  <w:style w:type="paragraph" w:customStyle="1" w:styleId="ListContinue">
    <w:name w:val="List Continue"/>
    <w:basedOn w:val="a"/>
    <w:pPr>
      <w:spacing w:before="0" w:after="0"/>
      <w:ind w:left="360"/>
    </w:pPr>
  </w:style>
  <w:style w:type="paragraph" w:customStyle="1" w:styleId="ListNumber2">
    <w:name w:val="List Number 2"/>
    <w:basedOn w:val="a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customStyle="1" w:styleId="ListContinue2">
    <w:name w:val="List Continue 2"/>
    <w:basedOn w:val="a"/>
    <w:pPr>
      <w:spacing w:before="0" w:after="0"/>
      <w:ind w:left="720"/>
    </w:pPr>
  </w:style>
  <w:style w:type="paragraph" w:customStyle="1" w:styleId="ListNumber3">
    <w:name w:val="List Number 3"/>
    <w:basedOn w:val="a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customStyle="1" w:styleId="ListContinue3">
    <w:name w:val="List Continue 3"/>
    <w:basedOn w:val="a"/>
    <w:pPr>
      <w:spacing w:before="0" w:after="0"/>
      <w:ind w:left="1080"/>
    </w:pPr>
  </w:style>
  <w:style w:type="paragraph" w:customStyle="1" w:styleId="ListNumber4">
    <w:name w:val="List Number 4"/>
    <w:basedOn w:val="a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customStyle="1" w:styleId="ListContinue4">
    <w:name w:val="List Continue 4"/>
    <w:basedOn w:val="a"/>
    <w:pPr>
      <w:spacing w:before="0" w:after="0"/>
      <w:ind w:left="1440"/>
    </w:pPr>
  </w:style>
  <w:style w:type="paragraph" w:customStyle="1" w:styleId="Caption">
    <w:name w:val="Caption"/>
    <w:basedOn w:val="a"/>
    <w:next w:val="BodyText"/>
    <w:pPr>
      <w:tabs>
        <w:tab w:val="num" w:pos="1080"/>
        <w:tab w:val="num" w:pos="1440"/>
      </w:tabs>
      <w:spacing w:line="240" w:lineRule="auto"/>
      <w:ind w:left="1080" w:hanging="1080"/>
    </w:pPr>
    <w:rPr>
      <w:rFonts w:ascii="Arial" w:hAnsi="Arial" w:cs="Arial"/>
      <w:b/>
      <w:bCs/>
      <w:sz w:val="18"/>
      <w:szCs w:val="18"/>
    </w:rPr>
  </w:style>
  <w:style w:type="paragraph" w:customStyle="1" w:styleId="TableTitle">
    <w:name w:val="Table Title"/>
    <w:basedOn w:val="a"/>
    <w:pPr>
      <w:keepNext/>
      <w:tabs>
        <w:tab w:val="left" w:pos="1080"/>
      </w:tabs>
      <w:spacing w:before="360" w:after="0"/>
      <w:ind w:left="1080" w:hanging="1080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a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a"/>
    <w:pPr>
      <w:numPr>
        <w:numId w:val="8"/>
      </w:numPr>
      <w:spacing w:before="0" w:after="0" w:line="240" w:lineRule="auto"/>
      <w:ind w:left="0"/>
      <w:jc w:val="center"/>
    </w:pPr>
    <w:rPr>
      <w:rFonts w:ascii="Arial" w:hAnsi="Arial" w:cs="Arial"/>
      <w:b/>
      <w:bCs/>
    </w:rPr>
  </w:style>
  <w:style w:type="paragraph" w:customStyle="1" w:styleId="QFOption">
    <w:name w:val="QF Option"/>
    <w:basedOn w:val="a"/>
    <w:pPr>
      <w:keepNext/>
      <w:numPr>
        <w:ilvl w:val="1"/>
        <w:numId w:val="8"/>
      </w:numPr>
      <w:tabs>
        <w:tab w:val="num" w:pos="288"/>
      </w:tabs>
      <w:spacing w:line="220" w:lineRule="atLeast"/>
      <w:ind w:left="60" w:right="60" w:firstLine="0"/>
    </w:pPr>
    <w:rPr>
      <w:rFonts w:ascii="Arial" w:hAnsi="Arial" w:cs="Arial"/>
    </w:rPr>
  </w:style>
  <w:style w:type="paragraph" w:customStyle="1" w:styleId="ListNumberalphaReset">
    <w:name w:val="List Number alpha Reset"/>
    <w:basedOn w:val="a"/>
    <w:pPr>
      <w:numPr>
        <w:numId w:val="10"/>
      </w:numPr>
      <w:spacing w:before="0" w:after="0" w:line="240" w:lineRule="auto"/>
      <w:ind w:left="0"/>
    </w:pPr>
    <w:rPr>
      <w:sz w:val="2"/>
      <w:szCs w:val="2"/>
    </w:rPr>
  </w:style>
  <w:style w:type="paragraph" w:customStyle="1" w:styleId="ListNumberalpha">
    <w:name w:val="List Number alpha"/>
    <w:basedOn w:val="a"/>
    <w:pPr>
      <w:numPr>
        <w:ilvl w:val="1"/>
        <w:numId w:val="10"/>
      </w:numPr>
      <w:tabs>
        <w:tab w:val="num" w:pos="360"/>
      </w:tabs>
      <w:spacing w:before="0" w:after="0"/>
      <w:ind w:left="360"/>
    </w:pPr>
  </w:style>
  <w:style w:type="paragraph" w:styleId="a4">
    <w:name w:val="Title"/>
    <w:basedOn w:val="a"/>
    <w:link w:val="a5"/>
    <w:qFormat/>
    <w:pPr>
      <w:spacing w:before="100" w:beforeAutospacing="1" w:after="100" w:afterAutospacing="1" w:line="320" w:lineRule="atLeast"/>
    </w:pPr>
    <w:rPr>
      <w:rFonts w:ascii="Arial" w:eastAsia="Times New Roman" w:hAnsi="Arial" w:cs="Arial"/>
      <w:b/>
      <w:sz w:val="32"/>
      <w:szCs w:val="32"/>
    </w:rPr>
  </w:style>
  <w:style w:type="character" w:customStyle="1" w:styleId="a5">
    <w:name w:val="Заголовок Знак"/>
    <w:basedOn w:val="a0"/>
    <w:link w:val="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link w:val="a7"/>
    <w:qFormat/>
    <w:pPr>
      <w:spacing w:before="100" w:beforeAutospacing="1" w:after="100" w:afterAutospacing="1" w:line="280" w:lineRule="atLeast"/>
    </w:pPr>
    <w:rPr>
      <w:rFonts w:ascii="Arial" w:hAnsi="Arial" w:cs="Arial"/>
      <w:sz w:val="28"/>
      <w:szCs w:val="28"/>
    </w:rPr>
  </w:style>
  <w:style w:type="character" w:customStyle="1" w:styleId="a7">
    <w:name w:val="Подзаголовок Знак"/>
    <w:basedOn w:val="a0"/>
    <w:link w:val="a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11">
    <w:name w:val="toc 1"/>
    <w:basedOn w:val="a"/>
    <w:autoRedefine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21">
    <w:name w:val="toc 2"/>
    <w:basedOn w:val="a"/>
    <w:autoRedefine/>
    <w:semiHidden/>
    <w:unhideWhenUsed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  <w:jc w:val="both"/>
    </w:pPr>
    <w:rPr>
      <w:rFonts w:ascii="Arial" w:hAnsi="Arial" w:cs="Arial"/>
      <w:b/>
      <w:bCs/>
      <w:sz w:val="17"/>
      <w:szCs w:val="17"/>
    </w:rPr>
  </w:style>
  <w:style w:type="paragraph" w:styleId="a8">
    <w:name w:val="footnote text"/>
    <w:basedOn w:val="a"/>
    <w:link w:val="a9"/>
    <w:semiHidden/>
    <w:unhideWhenUsed/>
  </w:style>
  <w:style w:type="character" w:customStyle="1" w:styleId="a9">
    <w:name w:val="Текст сноски Знак"/>
    <w:basedOn w:val="a0"/>
    <w:link w:val="a8"/>
    <w:semiHidden/>
    <w:rPr>
      <w:rFonts w:eastAsiaTheme="minorEastAsia"/>
    </w:rPr>
  </w:style>
  <w:style w:type="paragraph" w:styleId="aa">
    <w:name w:val="annotation text"/>
    <w:basedOn w:val="a"/>
    <w:link w:val="ab"/>
    <w:semiHidden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ab">
    <w:name w:val="Текст примечания Знак"/>
    <w:basedOn w:val="a0"/>
    <w:link w:val="aa"/>
    <w:semiHidden/>
    <w:rPr>
      <w:rFonts w:eastAsiaTheme="minorEastAsia"/>
    </w:rPr>
  </w:style>
  <w:style w:type="paragraph" w:styleId="ac">
    <w:name w:val="Block Text"/>
    <w:basedOn w:val="a"/>
    <w:semiHidden/>
    <w:unhideWhenUsed/>
    <w:pPr>
      <w:spacing w:line="220" w:lineRule="atLeast"/>
      <w:ind w:left="360" w:right="360"/>
    </w:pPr>
    <w:rPr>
      <w:rFonts w:ascii="Arial" w:hAnsi="Arial" w:cs="Arial"/>
      <w:sz w:val="18"/>
      <w:szCs w:val="18"/>
    </w:rPr>
  </w:style>
  <w:style w:type="paragraph" w:styleId="ad">
    <w:name w:val="Body Text"/>
    <w:basedOn w:val="a"/>
    <w:link w:val="ae"/>
    <w:semiHidden/>
    <w:unhideWhenUsed/>
    <w:pPr>
      <w:snapToGrid w:val="0"/>
      <w:ind w:firstLine="245"/>
    </w:pPr>
  </w:style>
  <w:style w:type="character" w:customStyle="1" w:styleId="ae">
    <w:name w:val="Основной текст Знак"/>
    <w:basedOn w:val="a0"/>
    <w:link w:val="ad"/>
    <w:semiHidden/>
    <w:rPr>
      <w:rFonts w:eastAsiaTheme="minorEastAsia"/>
    </w:rPr>
  </w:style>
  <w:style w:type="paragraph" w:customStyle="1" w:styleId="BodyTextFirst">
    <w:name w:val="Body Text First"/>
    <w:basedOn w:val="BodyText"/>
    <w:pPr>
      <w:snapToGrid w:val="0"/>
    </w:pPr>
  </w:style>
  <w:style w:type="paragraph" w:customStyle="1" w:styleId="BlockQuote">
    <w:name w:val="Block Quote"/>
    <w:basedOn w:val="a"/>
    <w:pPr>
      <w:ind w:left="360" w:right="360"/>
    </w:pPr>
    <w:rPr>
      <w:rFonts w:ascii="Arial" w:hAnsi="Arial" w:cs="Arial"/>
      <w:sz w:val="18"/>
      <w:szCs w:val="18"/>
    </w:rPr>
  </w:style>
  <w:style w:type="paragraph" w:customStyle="1" w:styleId="Figure">
    <w:name w:val="Figure"/>
    <w:basedOn w:val="BodyText"/>
    <w:next w:val="BodyText"/>
    <w:pPr>
      <w:keepNext/>
      <w:snapToGrid w:val="0"/>
      <w:spacing w:line="240" w:lineRule="auto"/>
    </w:pPr>
  </w:style>
  <w:style w:type="paragraph" w:customStyle="1" w:styleId="QFNormal">
    <w:name w:val="QF Normal"/>
    <w:basedOn w:val="a"/>
    <w:pPr>
      <w:spacing w:line="220" w:lineRule="atLeast"/>
    </w:pPr>
    <w:rPr>
      <w:rFonts w:ascii="Arial" w:hAnsi="Arial" w:cs="Arial"/>
      <w:sz w:val="18"/>
      <w:szCs w:val="18"/>
    </w:rPr>
  </w:style>
  <w:style w:type="paragraph" w:customStyle="1" w:styleId="QFHeading">
    <w:name w:val="QF Heading"/>
    <w:basedOn w:val="a"/>
    <w:next w:val="QFNormal"/>
    <w:pPr>
      <w:spacing w:before="1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QFGrade">
    <w:name w:val="QF Grade"/>
    <w:basedOn w:val="a"/>
    <w:pPr>
      <w:keepNext/>
      <w:spacing w:before="100" w:beforeAutospacing="1" w:after="100" w:afterAutospacing="1" w:line="220" w:lineRule="atLeast"/>
    </w:pPr>
    <w:rPr>
      <w:rFonts w:ascii="Arial" w:hAnsi="Arial" w:cs="Arial"/>
      <w:i/>
      <w:iCs/>
    </w:rPr>
  </w:style>
  <w:style w:type="paragraph" w:customStyle="1" w:styleId="QFType">
    <w:name w:val="QF Type"/>
    <w:basedOn w:val="a"/>
    <w:pPr>
      <w:keepNext/>
      <w:spacing w:before="100" w:beforeAutospacing="1" w:after="100" w:afterAutospacing="1"/>
    </w:pPr>
    <w:rPr>
      <w:rFonts w:ascii="Arial" w:hAnsi="Arial" w:cs="Arial"/>
      <w:i/>
      <w:iCs/>
      <w:sz w:val="18"/>
      <w:szCs w:val="18"/>
    </w:rPr>
  </w:style>
  <w:style w:type="paragraph" w:customStyle="1" w:styleId="QFName">
    <w:name w:val="QF Name"/>
    <w:basedOn w:val="a"/>
    <w:pPr>
      <w:keepNext/>
      <w:spacing w:before="100" w:beforeAutospacing="1" w:after="100" w:afterAutospacing="1"/>
    </w:pPr>
    <w:rPr>
      <w:rFonts w:ascii="Arial" w:hAnsi="Arial" w:cs="Arial"/>
      <w:i/>
      <w:iCs/>
      <w:sz w:val="18"/>
      <w:szCs w:val="18"/>
    </w:rPr>
  </w:style>
  <w:style w:type="paragraph" w:customStyle="1" w:styleId="QFWeight">
    <w:name w:val="QF Weight"/>
    <w:basedOn w:val="a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sz w:val="18"/>
      <w:szCs w:val="18"/>
    </w:rPr>
  </w:style>
  <w:style w:type="paragraph" w:customStyle="1" w:styleId="QFCaseStudy">
    <w:name w:val="QF CaseStudy"/>
    <w:basedOn w:val="a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a"/>
    <w:pPr>
      <w:numPr>
        <w:ilvl w:val="1"/>
        <w:numId w:val="12"/>
      </w:numPr>
      <w:spacing w:before="0" w:after="0" w:line="240" w:lineRule="auto"/>
      <w:ind w:left="0" w:firstLine="0"/>
    </w:pPr>
    <w:rPr>
      <w:rFonts w:ascii="Arial" w:hAnsi="Arial" w:cs="Arial"/>
      <w:b/>
      <w:bCs/>
      <w:sz w:val="18"/>
      <w:szCs w:val="18"/>
    </w:rPr>
  </w:style>
  <w:style w:type="paragraph" w:customStyle="1" w:styleId="QFID">
    <w:name w:val="QF ID"/>
    <w:basedOn w:val="a"/>
    <w:pPr>
      <w:keepNext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styleId="af">
    <w:name w:val="header"/>
    <w:basedOn w:val="a"/>
    <w:link w:val="af0"/>
    <w:semiHidden/>
    <w:unhideWhenUsed/>
    <w:pPr>
      <w:tabs>
        <w:tab w:val="right" w:pos="8306"/>
      </w:tabs>
      <w:spacing w:before="0" w:after="80"/>
      <w:ind w:left="-1440"/>
    </w:pPr>
    <w:rPr>
      <w:rFonts w:ascii="Arial" w:hAnsi="Arial" w:cs="Arial"/>
      <w:b/>
      <w:bCs/>
      <w:sz w:val="16"/>
      <w:szCs w:val="16"/>
    </w:rPr>
  </w:style>
  <w:style w:type="character" w:customStyle="1" w:styleId="af0">
    <w:name w:val="Верхний колонтитул Знак"/>
    <w:basedOn w:val="a0"/>
    <w:link w:val="af"/>
    <w:semiHidden/>
    <w:rPr>
      <w:rFonts w:eastAsiaTheme="minorEastAsia"/>
    </w:rPr>
  </w:style>
  <w:style w:type="paragraph" w:styleId="af1">
    <w:name w:val="footer"/>
    <w:basedOn w:val="a"/>
    <w:link w:val="af2"/>
    <w:semiHidden/>
    <w:unhideWhenUsed/>
    <w:pPr>
      <w:tabs>
        <w:tab w:val="center" w:pos="4153"/>
      </w:tabs>
      <w:spacing w:before="0" w:after="0"/>
      <w:ind w:left="1080" w:hanging="1080"/>
    </w:pPr>
    <w:rPr>
      <w:rFonts w:ascii="Arial" w:hAnsi="Arial" w:cs="Arial"/>
      <w:sz w:val="14"/>
      <w:szCs w:val="14"/>
    </w:rPr>
  </w:style>
  <w:style w:type="character" w:customStyle="1" w:styleId="af2">
    <w:name w:val="Нижний колонтитул Знак"/>
    <w:basedOn w:val="a0"/>
    <w:link w:val="af1"/>
    <w:semiHidden/>
    <w:rPr>
      <w:rFonts w:eastAsiaTheme="minorEastAsia"/>
    </w:rPr>
  </w:style>
  <w:style w:type="paragraph" w:customStyle="1" w:styleId="spacer">
    <w:name w:val="spacer"/>
    <w:rPr>
      <w:rFonts w:ascii="Arial" w:eastAsiaTheme="minorEastAsia" w:hAnsi="Arial" w:cs="Arial"/>
      <w:color w:val="FFFFFF"/>
      <w:sz w:val="2"/>
      <w:szCs w:val="2"/>
    </w:rPr>
  </w:style>
  <w:style w:type="paragraph" w:customStyle="1" w:styleId="TableHead">
    <w:name w:val="Table Head"/>
    <w:basedOn w:val="a"/>
    <w:pPr>
      <w:keepNext/>
      <w:spacing w:before="100" w:beforeAutospacing="1" w:after="100" w:afterAutospacing="1" w:line="220" w:lineRule="atLeast"/>
      <w:jc w:val="center"/>
    </w:pPr>
    <w:rPr>
      <w:rFonts w:ascii="Arial" w:hAnsi="Arial" w:cs="Arial"/>
      <w:b/>
      <w:bCs/>
    </w:rPr>
  </w:style>
  <w:style w:type="paragraph" w:customStyle="1" w:styleId="TableRowHead">
    <w:name w:val="Table Row Head"/>
    <w:basedOn w:val="a"/>
    <w:pPr>
      <w:keepNext/>
      <w:spacing w:before="100" w:beforeAutospacing="1" w:after="100" w:afterAutospacing="1" w:line="220" w:lineRule="atLeast"/>
    </w:pPr>
    <w:rPr>
      <w:rFonts w:ascii="Arial" w:hAnsi="Arial" w:cs="Arial"/>
      <w:b/>
      <w:bCs/>
    </w:rPr>
  </w:style>
  <w:style w:type="paragraph" w:customStyle="1" w:styleId="Cell">
    <w:name w:val="Cell"/>
    <w:basedOn w:val="a"/>
    <w:pPr>
      <w:keepNext/>
      <w:spacing w:before="20" w:after="40" w:line="240" w:lineRule="auto"/>
      <w:ind w:left="40" w:right="144"/>
    </w:pPr>
    <w:rPr>
      <w:rFonts w:ascii="Arial" w:hAnsi="Arial" w:cs="Arial"/>
      <w:sz w:val="22"/>
      <w:szCs w:val="22"/>
    </w:rPr>
  </w:style>
  <w:style w:type="paragraph" w:customStyle="1" w:styleId="Cell2">
    <w:name w:val="Cell2"/>
    <w:basedOn w:val="a"/>
    <w:pPr>
      <w:keepNext/>
      <w:spacing w:before="20" w:after="20" w:line="240" w:lineRule="auto"/>
      <w:ind w:left="40"/>
    </w:pPr>
  </w:style>
  <w:style w:type="paragraph" w:customStyle="1" w:styleId="TableNote">
    <w:name w:val="Table Note"/>
    <w:basedOn w:val="a"/>
    <w:pPr>
      <w:spacing w:before="20" w:after="20" w:line="240" w:lineRule="auto"/>
    </w:pPr>
    <w:rPr>
      <w:rFonts w:ascii="Arial" w:hAnsi="Arial" w:cs="Arial"/>
      <w:sz w:val="18"/>
      <w:szCs w:val="18"/>
    </w:rPr>
  </w:style>
  <w:style w:type="paragraph" w:customStyle="1" w:styleId="Success">
    <w:name w:val="Success"/>
    <w:basedOn w:val="a"/>
    <w:pPr>
      <w:pBdr>
        <w:top w:val="single" w:sz="4" w:space="0" w:color="D0E9C6"/>
        <w:left w:val="single" w:sz="4" w:space="0" w:color="D0E9C6"/>
        <w:bottom w:val="single" w:sz="4" w:space="0" w:color="D0E9C6"/>
        <w:right w:val="single" w:sz="4" w:space="0" w:color="D0E9C6"/>
      </w:pBdr>
      <w:shd w:val="clear" w:color="auto" w:fill="DFF0D8"/>
      <w:spacing w:before="120" w:after="120" w:line="260" w:lineRule="atLeast"/>
      <w:ind w:left="360" w:right="360"/>
    </w:pPr>
    <w:rPr>
      <w:rFonts w:ascii="Arial" w:hAnsi="Arial" w:cs="Arial"/>
      <w:sz w:val="22"/>
      <w:szCs w:val="22"/>
    </w:rPr>
  </w:style>
  <w:style w:type="paragraph" w:customStyle="1" w:styleId="Warning">
    <w:name w:val="Warning"/>
    <w:basedOn w:val="a"/>
    <w:pPr>
      <w:pBdr>
        <w:top w:val="single" w:sz="4" w:space="0" w:color="FBEED5"/>
        <w:left w:val="single" w:sz="4" w:space="0" w:color="FBEED5"/>
        <w:bottom w:val="single" w:sz="4" w:space="0" w:color="FBEED5"/>
        <w:right w:val="single" w:sz="4" w:space="0" w:color="FBEED5"/>
      </w:pBdr>
      <w:shd w:val="clear" w:color="auto" w:fill="FCF8E2"/>
      <w:spacing w:before="120" w:after="120" w:line="260" w:lineRule="atLeast"/>
      <w:ind w:left="360" w:right="360"/>
    </w:pPr>
    <w:rPr>
      <w:rFonts w:ascii="Arial" w:hAnsi="Arial" w:cs="Arial"/>
      <w:sz w:val="22"/>
      <w:szCs w:val="22"/>
    </w:rPr>
  </w:style>
  <w:style w:type="paragraph" w:customStyle="1" w:styleId="Info">
    <w:name w:val="Info"/>
    <w:basedOn w:val="a"/>
    <w:pPr>
      <w:pBdr>
        <w:top w:val="single" w:sz="4" w:space="0" w:color="BCE8F1"/>
        <w:left w:val="single" w:sz="4" w:space="0" w:color="BCE8F1"/>
        <w:bottom w:val="single" w:sz="4" w:space="0" w:color="BCE8F1"/>
        <w:right w:val="single" w:sz="4" w:space="0" w:color="BCE8F1"/>
      </w:pBdr>
      <w:shd w:val="clear" w:color="auto" w:fill="D9EDF7"/>
      <w:spacing w:before="120" w:after="120" w:line="260" w:lineRule="atLeast"/>
      <w:ind w:left="360" w:right="360"/>
    </w:pPr>
    <w:rPr>
      <w:rFonts w:ascii="Arial" w:hAnsi="Arial" w:cs="Arial"/>
      <w:sz w:val="22"/>
      <w:szCs w:val="22"/>
    </w:rPr>
  </w:style>
  <w:style w:type="paragraph" w:customStyle="1" w:styleId="Danger">
    <w:name w:val="Danger"/>
    <w:basedOn w:val="a"/>
    <w:pPr>
      <w:pBdr>
        <w:top w:val="single" w:sz="4" w:space="0" w:color="EED3D7"/>
        <w:left w:val="single" w:sz="4" w:space="0" w:color="EED3D7"/>
        <w:bottom w:val="single" w:sz="4" w:space="0" w:color="EED3D7"/>
        <w:right w:val="single" w:sz="4" w:space="0" w:color="EED3D7"/>
      </w:pBdr>
      <w:shd w:val="clear" w:color="auto" w:fill="F2DEDE"/>
      <w:spacing w:before="120" w:after="120" w:line="260" w:lineRule="atLeast"/>
      <w:ind w:left="360" w:right="360"/>
    </w:pPr>
    <w:rPr>
      <w:rFonts w:ascii="Arial" w:hAnsi="Arial" w:cs="Arial"/>
      <w:color w:val="B94A48"/>
      <w:sz w:val="22"/>
      <w:szCs w:val="22"/>
    </w:rPr>
  </w:style>
  <w:style w:type="character" w:styleId="af3">
    <w:name w:val="footnote reference"/>
    <w:basedOn w:val="a0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5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2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6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6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5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2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6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4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8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2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2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0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2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8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4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9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8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6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6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5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8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1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5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9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1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8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5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3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3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8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3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2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71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99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4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8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0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7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4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49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4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5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4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4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4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iso-8859-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oodleQuesti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moodleQuestion.dotx</Template>
  <TotalTime>0</TotalTime>
  <Pages>96</Pages>
  <Words>12301</Words>
  <Characters>70120</Characters>
  <Application>Microsoft Office Word</Application>
  <DocSecurity>0</DocSecurity>
  <Lines>584</Lines>
  <Paragraphs>164</Paragraphs>
  <ScaleCrop>false</ScaleCrop>
  <Company/>
  <LinksUpToDate>false</LinksUpToDate>
  <CharactersWithSpaces>82257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DS-13 | Алгоритмы , Категория: top/По умолчанию для DS-13 | Алгоритмы</dc:title>
  <dc:subject/>
  <dc:creator>Илья Тямин</dc:creator>
  <cp:keywords/>
  <dc:description/>
  <cp:lastModifiedBy>Microsoft Office User</cp:lastModifiedBy>
  <cp:revision>2</cp:revision>
  <cp:lastPrinted>2009-03-13T16:29:00Z</cp:lastPrinted>
  <dcterms:created xsi:type="dcterms:W3CDTF">2024-01-13T10:14:00Z</dcterms:created>
  <dcterms:modified xsi:type="dcterms:W3CDTF">2024-01-13T10:14:00Z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Type">
    <vt:lpwstr>Question</vt:lpwstr>
  </property>
  <property fmtid="{D5CDD505-2E9C-101B-9397-08002B2CF9AE}" pid="3" name="moodleQuestionSeqNum">
    <vt:lpwstr>96</vt:lpwstr>
  </property>
  <property fmtid="{D5CDD505-2E9C-101B-9397-08002B2CF9AE}" pid="4" name="moodleCourseID">
    <vt:lpwstr>6935</vt:lpwstr>
  </property>
  <property fmtid="{D5CDD505-2E9C-101B-9397-08002B2CF9AE}" pid="5" name="moodleImages">
    <vt:lpwstr>8</vt:lpwstr>
  </property>
  <property fmtid="{D5CDD505-2E9C-101B-9397-08002B2CF9AE}" pid="6" name="moodleLanguage">
    <vt:lpwstr>ru</vt:lpwstr>
  </property>
  <property fmtid="{D5CDD505-2E9C-101B-9397-08002B2CF9AE}" pid="7" name="moodleRelease">
    <vt:lpwstr>3.9.13 (Build: 20220314)</vt:lpwstr>
  </property>
  <property fmtid="{D5CDD505-2E9C-101B-9397-08002B2CF9AE}" pid="8" name="moodleURL">
    <vt:lpwstr>https://learnonline.hse.ru/</vt:lpwstr>
  </property>
  <property fmtid="{D5CDD505-2E9C-101B-9397-08002B2CF9AE}" pid="9" name="moodleUsername">
    <vt:lpwstr>iityamin@edu.hse.ru</vt:lpwstr>
  </property>
</Properties>
</file>